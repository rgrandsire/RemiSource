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356" w:rsidRDefault="001742E0" w:rsidP="00B9108C">
      <w:pPr>
        <w:pStyle w:val="Title"/>
      </w:pPr>
      <w:r>
        <w:t xml:space="preserve">Customer </w:t>
      </w:r>
      <w:r w:rsidR="004C7EFC">
        <w:t>SQL</w:t>
      </w:r>
      <w:r>
        <w:t xml:space="preserve"> Scope</w:t>
      </w: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4068"/>
        <w:gridCol w:w="5220"/>
      </w:tblGrid>
      <w:tr w:rsidR="001742E0" w:rsidTr="00767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68" w:type="dxa"/>
          </w:tcPr>
          <w:p w:rsidR="001742E0" w:rsidRDefault="001742E0" w:rsidP="00CE2700">
            <w:pPr>
              <w:rPr>
                <w:rFonts w:ascii="Verdana" w:hAnsi="Verdana"/>
                <w:color w:val="4F81BD" w:themeColor="accent1"/>
                <w:sz w:val="28"/>
                <w:szCs w:val="28"/>
              </w:rPr>
            </w:pPr>
          </w:p>
        </w:tc>
        <w:tc>
          <w:tcPr>
            <w:tcW w:w="5220" w:type="dxa"/>
          </w:tcPr>
          <w:p w:rsidR="001742E0" w:rsidRDefault="001742E0" w:rsidP="00CE2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F81BD" w:themeColor="accent1"/>
                <w:sz w:val="28"/>
                <w:szCs w:val="28"/>
              </w:rPr>
            </w:pPr>
          </w:p>
        </w:tc>
      </w:tr>
      <w:tr w:rsidR="001742E0" w:rsidRPr="005C6B0B" w:rsidTr="0076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1742E0" w:rsidRPr="005C6B0B" w:rsidRDefault="001742E0" w:rsidP="00CE2700">
            <w:pPr>
              <w:rPr>
                <w:rFonts w:ascii="Verdana" w:hAnsi="Verdana"/>
                <w:color w:val="4F81BD" w:themeColor="accent1"/>
                <w:sz w:val="24"/>
                <w:szCs w:val="24"/>
              </w:rPr>
            </w:pPr>
            <w:r>
              <w:rPr>
                <w:rFonts w:ascii="Verdana" w:hAnsi="Verdana"/>
                <w:color w:val="4F81BD" w:themeColor="accent1"/>
                <w:sz w:val="24"/>
                <w:szCs w:val="24"/>
              </w:rPr>
              <w:t>Customer</w:t>
            </w:r>
          </w:p>
        </w:tc>
        <w:tc>
          <w:tcPr>
            <w:tcW w:w="5220" w:type="dxa"/>
          </w:tcPr>
          <w:p w:rsidR="001742E0" w:rsidRPr="00FC2358" w:rsidRDefault="001742E0" w:rsidP="00CE2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color w:val="auto"/>
              </w:rPr>
            </w:pPr>
          </w:p>
        </w:tc>
      </w:tr>
      <w:tr w:rsidR="0076737A" w:rsidTr="0076737A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76737A" w:rsidRDefault="0076737A" w:rsidP="00CE2700">
            <w:pPr>
              <w:rPr>
                <w:rFonts w:ascii="Verdana" w:hAnsi="Verdana"/>
                <w:color w:val="4F81BD" w:themeColor="accent1"/>
                <w:sz w:val="24"/>
                <w:szCs w:val="24"/>
              </w:rPr>
            </w:pPr>
            <w:r>
              <w:rPr>
                <w:rFonts w:ascii="Verdana" w:hAnsi="Verdana"/>
                <w:color w:val="4F81BD" w:themeColor="accent1"/>
                <w:sz w:val="24"/>
                <w:szCs w:val="24"/>
              </w:rPr>
              <w:t>Customer On Premise / Online?</w:t>
            </w:r>
          </w:p>
        </w:tc>
        <w:tc>
          <w:tcPr>
            <w:tcW w:w="5220" w:type="dxa"/>
          </w:tcPr>
          <w:p w:rsidR="0076737A" w:rsidRPr="00FC2358" w:rsidRDefault="0076737A" w:rsidP="00CE2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</w:p>
        </w:tc>
      </w:tr>
      <w:tr w:rsidR="001742E0" w:rsidTr="0076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1742E0" w:rsidRPr="005C6B0B" w:rsidRDefault="006E3BD2" w:rsidP="0031592D">
            <w:pPr>
              <w:rPr>
                <w:rFonts w:ascii="Verdana" w:hAnsi="Verdana"/>
                <w:color w:val="4F81BD" w:themeColor="accent1"/>
                <w:sz w:val="24"/>
                <w:szCs w:val="24"/>
              </w:rPr>
            </w:pPr>
            <w:r>
              <w:rPr>
                <w:rFonts w:ascii="Verdana" w:hAnsi="Verdana"/>
                <w:color w:val="4F81BD" w:themeColor="accent1"/>
                <w:sz w:val="24"/>
                <w:szCs w:val="24"/>
              </w:rPr>
              <w:t>Primary Contact</w:t>
            </w:r>
            <w:r w:rsidR="0031592D">
              <w:rPr>
                <w:rFonts w:ascii="Verdana" w:hAnsi="Verdana"/>
                <w:color w:val="4F81BD" w:themeColor="accent1"/>
                <w:sz w:val="24"/>
                <w:szCs w:val="24"/>
              </w:rPr>
              <w:t>/Phone/Email</w:t>
            </w:r>
          </w:p>
        </w:tc>
        <w:tc>
          <w:tcPr>
            <w:tcW w:w="5220" w:type="dxa"/>
          </w:tcPr>
          <w:p w:rsidR="001742E0" w:rsidRPr="00FC2358" w:rsidRDefault="001742E0" w:rsidP="00CE2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color w:val="auto"/>
              </w:rPr>
            </w:pPr>
          </w:p>
        </w:tc>
      </w:tr>
      <w:tr w:rsidR="00442F7A" w:rsidTr="0076737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442F7A" w:rsidRDefault="004C7EFC" w:rsidP="00701404">
            <w:pPr>
              <w:rPr>
                <w:rFonts w:ascii="Verdana" w:hAnsi="Verdana"/>
                <w:color w:val="4F81BD" w:themeColor="accent1"/>
                <w:sz w:val="24"/>
                <w:szCs w:val="24"/>
              </w:rPr>
            </w:pPr>
            <w:r>
              <w:rPr>
                <w:rFonts w:ascii="Verdana" w:hAnsi="Verdana"/>
                <w:color w:val="4F81BD" w:themeColor="accent1"/>
                <w:sz w:val="24"/>
                <w:szCs w:val="24"/>
              </w:rPr>
              <w:t>MC Representative</w:t>
            </w:r>
          </w:p>
        </w:tc>
        <w:tc>
          <w:tcPr>
            <w:tcW w:w="5220" w:type="dxa"/>
          </w:tcPr>
          <w:p w:rsidR="00442F7A" w:rsidRPr="00FC2358" w:rsidRDefault="00442F7A" w:rsidP="00CE2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</w:p>
        </w:tc>
      </w:tr>
      <w:tr w:rsidR="001742E0" w:rsidTr="0076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1742E0" w:rsidRDefault="00442F7A" w:rsidP="00CE2700">
            <w:pPr>
              <w:rPr>
                <w:rFonts w:ascii="Verdana" w:hAnsi="Verdana"/>
                <w:color w:val="4F81BD" w:themeColor="accent1"/>
                <w:sz w:val="24"/>
                <w:szCs w:val="24"/>
              </w:rPr>
            </w:pPr>
            <w:r>
              <w:rPr>
                <w:rFonts w:ascii="Verdana" w:hAnsi="Verdana"/>
                <w:color w:val="4F81BD" w:themeColor="accent1"/>
                <w:sz w:val="24"/>
                <w:szCs w:val="24"/>
              </w:rPr>
              <w:t>Deliver Code To</w:t>
            </w:r>
            <w:r w:rsidR="0031592D">
              <w:rPr>
                <w:rFonts w:ascii="Verdana" w:hAnsi="Verdana"/>
                <w:color w:val="4F81BD" w:themeColor="accent1"/>
                <w:sz w:val="24"/>
                <w:szCs w:val="24"/>
              </w:rPr>
              <w:t xml:space="preserve"> (pick one)</w:t>
            </w:r>
          </w:p>
        </w:tc>
        <w:tc>
          <w:tcPr>
            <w:tcW w:w="5220" w:type="dxa"/>
          </w:tcPr>
          <w:p w:rsidR="001742E0" w:rsidRPr="00FC2358" w:rsidRDefault="0031592D" w:rsidP="00701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color w:val="auto"/>
              </w:rPr>
            </w:pPr>
            <w:r>
              <w:rPr>
                <w:rFonts w:ascii="Verdana" w:hAnsi="Verdana" w:cs="Arial"/>
                <w:color w:val="auto"/>
              </w:rPr>
              <w:t>IC /</w:t>
            </w:r>
            <w:r w:rsidR="00442F7A">
              <w:rPr>
                <w:rFonts w:ascii="Verdana" w:hAnsi="Verdana" w:cs="Arial"/>
                <w:color w:val="auto"/>
              </w:rPr>
              <w:t xml:space="preserve"> </w:t>
            </w:r>
            <w:r>
              <w:rPr>
                <w:rFonts w:ascii="Verdana" w:hAnsi="Verdana" w:cs="Arial"/>
                <w:color w:val="auto"/>
              </w:rPr>
              <w:t>CC /</w:t>
            </w:r>
            <w:r w:rsidR="00701404">
              <w:rPr>
                <w:rFonts w:ascii="Verdana" w:hAnsi="Verdana" w:cs="Arial"/>
                <w:color w:val="auto"/>
              </w:rPr>
              <w:t xml:space="preserve"> SE / </w:t>
            </w:r>
            <w:r w:rsidR="00442F7A">
              <w:rPr>
                <w:rFonts w:ascii="Verdana" w:hAnsi="Verdana" w:cs="Arial"/>
                <w:color w:val="auto"/>
              </w:rPr>
              <w:t>Customer</w:t>
            </w:r>
            <w:r>
              <w:rPr>
                <w:rFonts w:ascii="Verdana" w:hAnsi="Verdana" w:cs="Arial"/>
                <w:color w:val="auto"/>
              </w:rPr>
              <w:t xml:space="preserve">  </w:t>
            </w:r>
          </w:p>
        </w:tc>
      </w:tr>
      <w:tr w:rsidR="001742E0" w:rsidTr="0076737A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1742E0" w:rsidRDefault="001742E0" w:rsidP="00CE2700">
            <w:pPr>
              <w:rPr>
                <w:rFonts w:ascii="Verdana" w:hAnsi="Verdana"/>
                <w:color w:val="4F81BD" w:themeColor="accent1"/>
                <w:sz w:val="24"/>
                <w:szCs w:val="24"/>
              </w:rPr>
            </w:pPr>
            <w:r>
              <w:rPr>
                <w:rFonts w:ascii="Verdana" w:hAnsi="Verdana"/>
                <w:color w:val="4F81BD" w:themeColor="accent1"/>
                <w:sz w:val="24"/>
                <w:szCs w:val="24"/>
              </w:rPr>
              <w:t>Date (and revision)</w:t>
            </w:r>
          </w:p>
        </w:tc>
        <w:tc>
          <w:tcPr>
            <w:tcW w:w="5220" w:type="dxa"/>
          </w:tcPr>
          <w:p w:rsidR="001742E0" w:rsidRPr="00FC2358" w:rsidRDefault="001742E0" w:rsidP="00CE2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color w:val="auto"/>
              </w:rPr>
            </w:pPr>
          </w:p>
        </w:tc>
      </w:tr>
    </w:tbl>
    <w:p w:rsidR="001742E0" w:rsidRPr="00FF1356" w:rsidRDefault="001742E0" w:rsidP="001742E0">
      <w:pPr>
        <w:pStyle w:val="Heading1"/>
      </w:pPr>
      <w:r>
        <w:t>Overview</w:t>
      </w:r>
    </w:p>
    <w:p w:rsidR="001742E0" w:rsidRDefault="001742E0" w:rsidP="001742E0">
      <w:pPr>
        <w:tabs>
          <w:tab w:val="left" w:pos="3765"/>
        </w:tabs>
        <w:rPr>
          <w:i/>
        </w:rPr>
      </w:pPr>
      <w:r>
        <w:rPr>
          <w:i/>
        </w:rPr>
        <w:t xml:space="preserve">If there are multiple </w:t>
      </w:r>
      <w:r w:rsidR="004C7EFC">
        <w:rPr>
          <w:i/>
        </w:rPr>
        <w:t>requests</w:t>
      </w:r>
      <w:r w:rsidR="00701404">
        <w:rPr>
          <w:i/>
        </w:rPr>
        <w:t xml:space="preserve">, </w:t>
      </w:r>
      <w:r w:rsidR="004C7EFC">
        <w:rPr>
          <w:i/>
        </w:rPr>
        <w:t xml:space="preserve">an overview can be </w:t>
      </w:r>
      <w:r>
        <w:rPr>
          <w:i/>
        </w:rPr>
        <w:t>provide</w:t>
      </w:r>
      <w:r w:rsidR="004C7EFC">
        <w:rPr>
          <w:i/>
        </w:rPr>
        <w:t>d</w:t>
      </w:r>
      <w:r>
        <w:rPr>
          <w:i/>
        </w:rPr>
        <w:t>.  Otherwise, this section is not needed</w:t>
      </w:r>
      <w:r w:rsidRPr="00753189">
        <w:rPr>
          <w:i/>
        </w:rPr>
        <w:t xml:space="preserve">. </w:t>
      </w:r>
    </w:p>
    <w:p w:rsidR="00701404" w:rsidRDefault="006F51F4" w:rsidP="00701404">
      <w:pPr>
        <w:pStyle w:val="ListBullet2"/>
      </w:pPr>
      <w:hyperlink w:anchor="_Report_–_Custom" w:history="1">
        <w:r w:rsidR="00701404" w:rsidRPr="00701404">
          <w:rPr>
            <w:rStyle w:val="Hyperlink"/>
          </w:rPr>
          <w:t>Report – Custom Expression</w:t>
        </w:r>
      </w:hyperlink>
    </w:p>
    <w:p w:rsidR="00701404" w:rsidRDefault="006F51F4" w:rsidP="00701404">
      <w:pPr>
        <w:pStyle w:val="ListBullet2"/>
      </w:pPr>
      <w:hyperlink w:anchor="_DB_Scheduler_Event" w:history="1">
        <w:r w:rsidR="00701404" w:rsidRPr="00701404">
          <w:rPr>
            <w:rStyle w:val="Hyperlink"/>
          </w:rPr>
          <w:t>DB Scheduler Event</w:t>
        </w:r>
      </w:hyperlink>
    </w:p>
    <w:p w:rsidR="00701404" w:rsidRDefault="006F51F4" w:rsidP="00701404">
      <w:pPr>
        <w:pStyle w:val="ListBullet2"/>
      </w:pPr>
      <w:hyperlink w:anchor="_Rules_Manager_SQL" w:history="1">
        <w:r w:rsidR="00701404" w:rsidRPr="00701404">
          <w:rPr>
            <w:rStyle w:val="Hyperlink"/>
          </w:rPr>
          <w:t>Rules Manager SQL</w:t>
        </w:r>
      </w:hyperlink>
    </w:p>
    <w:p w:rsidR="00701404" w:rsidRDefault="006F51F4" w:rsidP="00701404">
      <w:pPr>
        <w:pStyle w:val="ListBullet2"/>
      </w:pPr>
      <w:hyperlink w:anchor="_Database_Cleanup_/" w:history="1">
        <w:r w:rsidR="00701404" w:rsidRPr="00701404">
          <w:rPr>
            <w:rStyle w:val="Hyperlink"/>
          </w:rPr>
          <w:t>Database Cleanup / Independent SQL Assistance</w:t>
        </w:r>
      </w:hyperlink>
    </w:p>
    <w:p w:rsidR="004C7EFC" w:rsidRDefault="004C7EFC" w:rsidP="001742E0">
      <w:pPr>
        <w:tabs>
          <w:tab w:val="left" w:pos="3765"/>
        </w:tabs>
        <w:rPr>
          <w:i/>
        </w:rPr>
      </w:pPr>
    </w:p>
    <w:p w:rsidR="005779D3" w:rsidRDefault="004C7EFC" w:rsidP="005779D3">
      <w:pPr>
        <w:pStyle w:val="Heading1"/>
      </w:pPr>
      <w:bookmarkStart w:id="0" w:name="_Printout_Modifications"/>
      <w:bookmarkStart w:id="1" w:name="_Report_–_Custom"/>
      <w:bookmarkEnd w:id="0"/>
      <w:bookmarkEnd w:id="1"/>
      <w:r>
        <w:t>Report – Custom Expression</w:t>
      </w:r>
    </w:p>
    <w:p w:rsidR="005779D3" w:rsidRDefault="005779D3" w:rsidP="005779D3">
      <w:pPr>
        <w:rPr>
          <w:i/>
        </w:rPr>
      </w:pPr>
      <w:r>
        <w:rPr>
          <w:i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5130"/>
      </w:tblGrid>
      <w:tr w:rsidR="00701404" w:rsidTr="00A12DD0">
        <w:tc>
          <w:tcPr>
            <w:tcW w:w="3978" w:type="dxa"/>
          </w:tcPr>
          <w:p w:rsidR="00701404" w:rsidRDefault="00701404" w:rsidP="00701404">
            <w:pPr>
              <w:rPr>
                <w:i/>
              </w:rPr>
            </w:pPr>
            <w:r>
              <w:rPr>
                <w:b/>
              </w:rPr>
              <w:t>Report Name (if hosted)</w:t>
            </w:r>
          </w:p>
        </w:tc>
        <w:tc>
          <w:tcPr>
            <w:tcW w:w="5130" w:type="dxa"/>
          </w:tcPr>
          <w:p w:rsidR="00701404" w:rsidRDefault="00701404" w:rsidP="00A12DD0">
            <w:pPr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A52ACB" w:rsidTr="002D478D">
        <w:tc>
          <w:tcPr>
            <w:tcW w:w="3978" w:type="dxa"/>
          </w:tcPr>
          <w:p w:rsidR="00A52ACB" w:rsidRDefault="004C7EFC" w:rsidP="005779D3">
            <w:pPr>
              <w:rPr>
                <w:i/>
              </w:rPr>
            </w:pPr>
            <w:r>
              <w:rPr>
                <w:b/>
              </w:rPr>
              <w:t>Column Header/Label</w:t>
            </w:r>
          </w:p>
        </w:tc>
        <w:tc>
          <w:tcPr>
            <w:tcW w:w="5130" w:type="dxa"/>
          </w:tcPr>
          <w:p w:rsidR="00051B92" w:rsidRDefault="00051B92" w:rsidP="00051B92">
            <w:pPr>
              <w:rPr>
                <w:i/>
              </w:rPr>
            </w:pPr>
          </w:p>
        </w:tc>
      </w:tr>
      <w:tr w:rsidR="00701404" w:rsidTr="002D478D">
        <w:tc>
          <w:tcPr>
            <w:tcW w:w="3978" w:type="dxa"/>
          </w:tcPr>
          <w:p w:rsidR="00701404" w:rsidRDefault="00701404" w:rsidP="005779D3">
            <w:pPr>
              <w:rPr>
                <w:b/>
              </w:rPr>
            </w:pPr>
            <w:r>
              <w:rPr>
                <w:b/>
              </w:rPr>
              <w:t>Description of Desired Result</w:t>
            </w:r>
          </w:p>
        </w:tc>
        <w:tc>
          <w:tcPr>
            <w:tcW w:w="5130" w:type="dxa"/>
          </w:tcPr>
          <w:p w:rsidR="00701404" w:rsidRDefault="00701404" w:rsidP="00051B92">
            <w:pPr>
              <w:rPr>
                <w:i/>
              </w:rPr>
            </w:pPr>
          </w:p>
          <w:p w:rsidR="00701404" w:rsidRDefault="00701404" w:rsidP="00051B92">
            <w:pPr>
              <w:rPr>
                <w:i/>
              </w:rPr>
            </w:pPr>
          </w:p>
          <w:p w:rsidR="00701404" w:rsidRDefault="00701404" w:rsidP="00051B92">
            <w:pPr>
              <w:rPr>
                <w:i/>
              </w:rPr>
            </w:pPr>
          </w:p>
          <w:p w:rsidR="00701404" w:rsidRDefault="00701404" w:rsidP="00051B92">
            <w:pPr>
              <w:rPr>
                <w:i/>
              </w:rPr>
            </w:pPr>
          </w:p>
          <w:p w:rsidR="00701404" w:rsidRDefault="00701404" w:rsidP="00051B92">
            <w:pPr>
              <w:rPr>
                <w:i/>
              </w:rPr>
            </w:pPr>
          </w:p>
        </w:tc>
      </w:tr>
      <w:tr w:rsidR="00701404" w:rsidTr="002D478D">
        <w:tc>
          <w:tcPr>
            <w:tcW w:w="3978" w:type="dxa"/>
          </w:tcPr>
          <w:p w:rsidR="00701404" w:rsidRDefault="00701404" w:rsidP="005779D3">
            <w:pPr>
              <w:rPr>
                <w:b/>
              </w:rPr>
            </w:pPr>
            <w:r>
              <w:rPr>
                <w:b/>
              </w:rPr>
              <w:t>Fields Used to Calculate</w:t>
            </w:r>
          </w:p>
        </w:tc>
        <w:tc>
          <w:tcPr>
            <w:tcW w:w="5130" w:type="dxa"/>
          </w:tcPr>
          <w:p w:rsidR="00701404" w:rsidRDefault="00701404" w:rsidP="00051B92">
            <w:pPr>
              <w:rPr>
                <w:i/>
              </w:rPr>
            </w:pPr>
          </w:p>
          <w:p w:rsidR="00701404" w:rsidRDefault="00701404" w:rsidP="00051B92">
            <w:pPr>
              <w:rPr>
                <w:i/>
              </w:rPr>
            </w:pPr>
          </w:p>
          <w:p w:rsidR="00701404" w:rsidRDefault="00701404" w:rsidP="00051B92">
            <w:pPr>
              <w:rPr>
                <w:i/>
              </w:rPr>
            </w:pPr>
          </w:p>
        </w:tc>
      </w:tr>
      <w:tr w:rsidR="00701404" w:rsidTr="002D478D">
        <w:tc>
          <w:tcPr>
            <w:tcW w:w="3978" w:type="dxa"/>
          </w:tcPr>
          <w:p w:rsidR="00701404" w:rsidRDefault="00701404" w:rsidP="005779D3">
            <w:pPr>
              <w:rPr>
                <w:b/>
              </w:rPr>
            </w:pPr>
            <w:r>
              <w:rPr>
                <w:b/>
              </w:rPr>
              <w:t xml:space="preserve">Special Criteria (inclusion/exclusion of data, time periods, </w:t>
            </w:r>
            <w:r w:rsidR="001D218E">
              <w:rPr>
                <w:b/>
              </w:rPr>
              <w:t>etc.)</w:t>
            </w:r>
          </w:p>
        </w:tc>
        <w:tc>
          <w:tcPr>
            <w:tcW w:w="5130" w:type="dxa"/>
          </w:tcPr>
          <w:p w:rsidR="00701404" w:rsidRDefault="00701404" w:rsidP="00051B92">
            <w:pPr>
              <w:rPr>
                <w:i/>
              </w:rPr>
            </w:pPr>
          </w:p>
          <w:p w:rsidR="001D218E" w:rsidRDefault="001D218E" w:rsidP="00051B92">
            <w:pPr>
              <w:rPr>
                <w:i/>
              </w:rPr>
            </w:pPr>
          </w:p>
          <w:p w:rsidR="001D218E" w:rsidRDefault="001D218E" w:rsidP="00051B92">
            <w:pPr>
              <w:rPr>
                <w:i/>
              </w:rPr>
            </w:pPr>
          </w:p>
        </w:tc>
      </w:tr>
    </w:tbl>
    <w:p w:rsidR="005779D3" w:rsidRDefault="005779D3" w:rsidP="005779D3"/>
    <w:p w:rsidR="00144825" w:rsidRDefault="004C7EFC" w:rsidP="00144825">
      <w:pPr>
        <w:pStyle w:val="Heading1"/>
      </w:pPr>
      <w:bookmarkStart w:id="2" w:name="_Service_Requester_Modifications"/>
      <w:bookmarkStart w:id="3" w:name="_DB_Scheduler_Event"/>
      <w:bookmarkEnd w:id="2"/>
      <w:bookmarkEnd w:id="3"/>
      <w:r>
        <w:lastRenderedPageBreak/>
        <w:t>DB Scheduler Event</w:t>
      </w:r>
    </w:p>
    <w:p w:rsidR="00144825" w:rsidRDefault="00144825" w:rsidP="00144825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850"/>
      </w:tblGrid>
      <w:tr w:rsidR="00144825" w:rsidTr="002D478D">
        <w:tc>
          <w:tcPr>
            <w:tcW w:w="2898" w:type="dxa"/>
          </w:tcPr>
          <w:p w:rsidR="00144825" w:rsidRDefault="001D218E" w:rsidP="001D218E">
            <w:pPr>
              <w:rPr>
                <w:i/>
              </w:rPr>
            </w:pPr>
            <w:r>
              <w:rPr>
                <w:b/>
              </w:rPr>
              <w:t>Description of Desired Result/Effect</w:t>
            </w:r>
          </w:p>
        </w:tc>
        <w:tc>
          <w:tcPr>
            <w:tcW w:w="5850" w:type="dxa"/>
            <w:shd w:val="clear" w:color="auto" w:fill="auto"/>
          </w:tcPr>
          <w:p w:rsidR="00442F7A" w:rsidRDefault="00442F7A" w:rsidP="001D218E">
            <w:pPr>
              <w:rPr>
                <w:i/>
              </w:rPr>
            </w:pPr>
          </w:p>
          <w:p w:rsidR="001D218E" w:rsidRDefault="001D218E" w:rsidP="001D218E">
            <w:pPr>
              <w:rPr>
                <w:i/>
              </w:rPr>
            </w:pPr>
          </w:p>
          <w:p w:rsidR="001D218E" w:rsidRDefault="001D218E" w:rsidP="001D218E">
            <w:pPr>
              <w:rPr>
                <w:i/>
              </w:rPr>
            </w:pPr>
          </w:p>
          <w:p w:rsidR="001D218E" w:rsidRDefault="001D218E" w:rsidP="001D218E">
            <w:pPr>
              <w:rPr>
                <w:i/>
              </w:rPr>
            </w:pPr>
          </w:p>
          <w:p w:rsidR="001D218E" w:rsidRDefault="001D218E" w:rsidP="001D218E">
            <w:pPr>
              <w:rPr>
                <w:i/>
              </w:rPr>
            </w:pPr>
          </w:p>
        </w:tc>
      </w:tr>
      <w:tr w:rsidR="006C0E68" w:rsidTr="0005563C">
        <w:tc>
          <w:tcPr>
            <w:tcW w:w="2898" w:type="dxa"/>
          </w:tcPr>
          <w:p w:rsidR="006C0E68" w:rsidRDefault="006C0E68" w:rsidP="0005563C">
            <w:pPr>
              <w:rPr>
                <w:i/>
              </w:rPr>
            </w:pPr>
            <w:r>
              <w:rPr>
                <w:b/>
              </w:rPr>
              <w:t>Name of DB Job</w:t>
            </w:r>
          </w:p>
        </w:tc>
        <w:tc>
          <w:tcPr>
            <w:tcW w:w="5850" w:type="dxa"/>
          </w:tcPr>
          <w:p w:rsidR="006C0E68" w:rsidRDefault="006C0E68" w:rsidP="0005563C">
            <w:pPr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051B92" w:rsidTr="002D478D">
        <w:tc>
          <w:tcPr>
            <w:tcW w:w="2898" w:type="dxa"/>
          </w:tcPr>
          <w:p w:rsidR="00051B92" w:rsidRDefault="006C0E68" w:rsidP="0039683C">
            <w:pPr>
              <w:rPr>
                <w:b/>
              </w:rPr>
            </w:pPr>
            <w:r>
              <w:rPr>
                <w:b/>
              </w:rPr>
              <w:t>Frequency</w:t>
            </w:r>
          </w:p>
        </w:tc>
        <w:tc>
          <w:tcPr>
            <w:tcW w:w="5850" w:type="dxa"/>
          </w:tcPr>
          <w:p w:rsidR="00051B92" w:rsidRDefault="006C0E68" w:rsidP="006C0E68">
            <w:pPr>
              <w:rPr>
                <w:i/>
              </w:rPr>
            </w:pPr>
            <w:r>
              <w:rPr>
                <w:i/>
              </w:rPr>
              <w:t>Example:  Every 2 days</w:t>
            </w:r>
          </w:p>
        </w:tc>
      </w:tr>
      <w:tr w:rsidR="00B5327E" w:rsidTr="002D478D">
        <w:tc>
          <w:tcPr>
            <w:tcW w:w="2898" w:type="dxa"/>
          </w:tcPr>
          <w:p w:rsidR="00B5327E" w:rsidRDefault="006C0E68" w:rsidP="00F01180">
            <w:pPr>
              <w:rPr>
                <w:b/>
              </w:rPr>
            </w:pPr>
            <w:r>
              <w:rPr>
                <w:b/>
              </w:rPr>
              <w:t>Fields Used To Calculate</w:t>
            </w:r>
          </w:p>
        </w:tc>
        <w:tc>
          <w:tcPr>
            <w:tcW w:w="5850" w:type="dxa"/>
          </w:tcPr>
          <w:p w:rsidR="00B5327E" w:rsidRDefault="00B5327E" w:rsidP="002C2B80">
            <w:pPr>
              <w:rPr>
                <w:i/>
              </w:rPr>
            </w:pPr>
          </w:p>
          <w:p w:rsidR="006C0E68" w:rsidRPr="002C2B80" w:rsidRDefault="006C0E68" w:rsidP="002C2B80">
            <w:pPr>
              <w:rPr>
                <w:i/>
              </w:rPr>
            </w:pPr>
          </w:p>
        </w:tc>
      </w:tr>
      <w:tr w:rsidR="006C0E68" w:rsidTr="002D478D">
        <w:tc>
          <w:tcPr>
            <w:tcW w:w="2898" w:type="dxa"/>
          </w:tcPr>
          <w:p w:rsidR="006C0E68" w:rsidRDefault="006C0E68" w:rsidP="002E3614">
            <w:pPr>
              <w:rPr>
                <w:b/>
              </w:rPr>
            </w:pPr>
            <w:r>
              <w:rPr>
                <w:b/>
              </w:rPr>
              <w:t>Special Criteria (inclusion/exclusion of data</w:t>
            </w:r>
            <w:r w:rsidR="00703951">
              <w:rPr>
                <w:b/>
              </w:rPr>
              <w:t xml:space="preserve"> to update</w:t>
            </w:r>
            <w:r>
              <w:rPr>
                <w:b/>
              </w:rPr>
              <w:t xml:space="preserve">, </w:t>
            </w:r>
            <w:r w:rsidR="00703951">
              <w:rPr>
                <w:b/>
              </w:rPr>
              <w:t xml:space="preserve">etc.).  </w:t>
            </w:r>
          </w:p>
        </w:tc>
        <w:tc>
          <w:tcPr>
            <w:tcW w:w="5850" w:type="dxa"/>
          </w:tcPr>
          <w:p w:rsidR="006C0E68" w:rsidRDefault="006C0E68" w:rsidP="002C2B80">
            <w:pPr>
              <w:rPr>
                <w:i/>
              </w:rPr>
            </w:pPr>
          </w:p>
          <w:p w:rsidR="006C0E68" w:rsidRDefault="006C0E68" w:rsidP="002C2B80">
            <w:pPr>
              <w:rPr>
                <w:i/>
              </w:rPr>
            </w:pPr>
          </w:p>
          <w:p w:rsidR="006C0E68" w:rsidRDefault="006C0E68" w:rsidP="002C2B80">
            <w:pPr>
              <w:rPr>
                <w:i/>
              </w:rPr>
            </w:pPr>
          </w:p>
          <w:p w:rsidR="006C0E68" w:rsidRDefault="006C0E68" w:rsidP="002C2B80">
            <w:pPr>
              <w:rPr>
                <w:i/>
              </w:rPr>
            </w:pPr>
          </w:p>
          <w:p w:rsidR="006C0E68" w:rsidRDefault="006C0E68" w:rsidP="002C2B80">
            <w:pPr>
              <w:rPr>
                <w:i/>
              </w:rPr>
            </w:pPr>
          </w:p>
          <w:p w:rsidR="006C0E68" w:rsidRPr="002C2B80" w:rsidRDefault="006C0E68" w:rsidP="002C2B80">
            <w:pPr>
              <w:rPr>
                <w:i/>
              </w:rPr>
            </w:pPr>
          </w:p>
        </w:tc>
      </w:tr>
    </w:tbl>
    <w:p w:rsidR="00144825" w:rsidRDefault="00144825" w:rsidP="00144825"/>
    <w:p w:rsidR="00144825" w:rsidRDefault="00144825" w:rsidP="00144825">
      <w:pPr>
        <w:tabs>
          <w:tab w:val="left" w:pos="3765"/>
        </w:tabs>
      </w:pPr>
    </w:p>
    <w:p w:rsidR="00203497" w:rsidRDefault="004C7EFC" w:rsidP="00203497">
      <w:pPr>
        <w:pStyle w:val="Heading1"/>
      </w:pPr>
      <w:bookmarkStart w:id="4" w:name="_Enhanced_Complete_Close"/>
      <w:bookmarkStart w:id="5" w:name="_Rules_Manager_SQL"/>
      <w:bookmarkEnd w:id="4"/>
      <w:bookmarkEnd w:id="5"/>
      <w:r>
        <w:t>Rules Manager 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850"/>
      </w:tblGrid>
      <w:tr w:rsidR="006C0E68" w:rsidTr="00B61337">
        <w:tc>
          <w:tcPr>
            <w:tcW w:w="2898" w:type="dxa"/>
          </w:tcPr>
          <w:p w:rsidR="006C0E68" w:rsidRDefault="006C0E68" w:rsidP="00B61337">
            <w:pPr>
              <w:rPr>
                <w:i/>
              </w:rPr>
            </w:pPr>
            <w:r>
              <w:rPr>
                <w:b/>
              </w:rPr>
              <w:t>Description of Desired Result/Effect</w:t>
            </w:r>
          </w:p>
        </w:tc>
        <w:tc>
          <w:tcPr>
            <w:tcW w:w="5850" w:type="dxa"/>
            <w:shd w:val="clear" w:color="auto" w:fill="auto"/>
          </w:tcPr>
          <w:p w:rsidR="006C0E68" w:rsidRDefault="006C0E68" w:rsidP="00B61337">
            <w:pPr>
              <w:rPr>
                <w:i/>
              </w:rPr>
            </w:pPr>
          </w:p>
          <w:p w:rsidR="002E3614" w:rsidRDefault="002E3614" w:rsidP="002E3614">
            <w:pPr>
              <w:jc w:val="both"/>
              <w:rPr>
                <w:i/>
              </w:rPr>
            </w:pPr>
            <w:r>
              <w:rPr>
                <w:i/>
              </w:rPr>
              <w:t>Specify</w:t>
            </w:r>
            <w:r w:rsidR="00B14A82">
              <w:rPr>
                <w:i/>
              </w:rPr>
              <w:t xml:space="preserve"> </w:t>
            </w:r>
            <w:r w:rsidR="00B14A82">
              <w:rPr>
                <w:i/>
              </w:rPr>
              <w:t>action to take (create new work order, change work order status, etc.)</w:t>
            </w:r>
            <w:r w:rsidR="00B14A82">
              <w:rPr>
                <w:i/>
              </w:rPr>
              <w:t xml:space="preserve"> and</w:t>
            </w:r>
            <w:r w:rsidR="00B14A82">
              <w:rPr>
                <w:i/>
              </w:rPr>
              <w:t xml:space="preserve"> </w:t>
            </w:r>
            <w:r w:rsidR="00B14A82">
              <w:rPr>
                <w:i/>
              </w:rPr>
              <w:t>record</w:t>
            </w:r>
            <w:r w:rsidRPr="00162E01">
              <w:rPr>
                <w:i/>
              </w:rPr>
              <w:t xml:space="preserve"> to update (event record, parent, child, etc.)</w:t>
            </w:r>
            <w:r w:rsidR="00B14A82">
              <w:rPr>
                <w:i/>
              </w:rPr>
              <w:t>.</w:t>
            </w:r>
          </w:p>
          <w:p w:rsidR="006C0E68" w:rsidRDefault="006C0E68" w:rsidP="00B61337">
            <w:pPr>
              <w:rPr>
                <w:i/>
              </w:rPr>
            </w:pPr>
          </w:p>
          <w:p w:rsidR="006C0E68" w:rsidRDefault="006C0E68" w:rsidP="00B61337">
            <w:pPr>
              <w:rPr>
                <w:i/>
              </w:rPr>
            </w:pPr>
          </w:p>
        </w:tc>
      </w:tr>
      <w:tr w:rsidR="00162E01" w:rsidTr="00B61337">
        <w:tc>
          <w:tcPr>
            <w:tcW w:w="2898" w:type="dxa"/>
          </w:tcPr>
          <w:p w:rsidR="00162E01" w:rsidRDefault="00162E01" w:rsidP="006C0E68">
            <w:pPr>
              <w:rPr>
                <w:b/>
              </w:rPr>
            </w:pPr>
            <w:r>
              <w:rPr>
                <w:b/>
              </w:rPr>
              <w:t>Rule Name</w:t>
            </w:r>
          </w:p>
        </w:tc>
        <w:tc>
          <w:tcPr>
            <w:tcW w:w="5850" w:type="dxa"/>
          </w:tcPr>
          <w:p w:rsidR="00162E01" w:rsidRDefault="00162E01" w:rsidP="00B61337">
            <w:pPr>
              <w:rPr>
                <w:i/>
              </w:rPr>
            </w:pPr>
          </w:p>
        </w:tc>
      </w:tr>
      <w:tr w:rsidR="006C0E68" w:rsidTr="00B61337">
        <w:tc>
          <w:tcPr>
            <w:tcW w:w="2898" w:type="dxa"/>
          </w:tcPr>
          <w:p w:rsidR="006C0E68" w:rsidRDefault="006C0E68" w:rsidP="006C0E68">
            <w:pPr>
              <w:rPr>
                <w:i/>
              </w:rPr>
            </w:pPr>
            <w:r>
              <w:rPr>
                <w:b/>
              </w:rPr>
              <w:t>Event (Trigger)</w:t>
            </w:r>
          </w:p>
        </w:tc>
        <w:tc>
          <w:tcPr>
            <w:tcW w:w="5850" w:type="dxa"/>
          </w:tcPr>
          <w:p w:rsidR="006C0E68" w:rsidRDefault="006C0E68" w:rsidP="00B61337">
            <w:pPr>
              <w:rPr>
                <w:i/>
              </w:rPr>
            </w:pPr>
            <w:r>
              <w:rPr>
                <w:i/>
              </w:rPr>
              <w:t xml:space="preserve"> Example:  New Work Order</w:t>
            </w:r>
          </w:p>
        </w:tc>
      </w:tr>
      <w:tr w:rsidR="006C0E68" w:rsidTr="00B61337">
        <w:tc>
          <w:tcPr>
            <w:tcW w:w="2898" w:type="dxa"/>
          </w:tcPr>
          <w:p w:rsidR="006C0E68" w:rsidRDefault="006C0E68" w:rsidP="006C0E68">
            <w:pPr>
              <w:rPr>
                <w:b/>
              </w:rPr>
            </w:pPr>
            <w:r>
              <w:rPr>
                <w:b/>
              </w:rPr>
              <w:t xml:space="preserve">Criteria </w:t>
            </w:r>
          </w:p>
        </w:tc>
        <w:tc>
          <w:tcPr>
            <w:tcW w:w="5850" w:type="dxa"/>
          </w:tcPr>
          <w:p w:rsidR="006C0E68" w:rsidRDefault="006C0E68" w:rsidP="00B61337">
            <w:pPr>
              <w:rPr>
                <w:i/>
              </w:rPr>
            </w:pPr>
            <w:r>
              <w:rPr>
                <w:i/>
              </w:rPr>
              <w:t xml:space="preserve">Describe any rule criteria that is used to determine the circumstances under which the rule should execute (e.g., only for work orders with procedure “x” or procedure “y”).  </w:t>
            </w:r>
          </w:p>
        </w:tc>
      </w:tr>
      <w:tr w:rsidR="006C0E68" w:rsidTr="00B61337">
        <w:tc>
          <w:tcPr>
            <w:tcW w:w="2898" w:type="dxa"/>
          </w:tcPr>
          <w:p w:rsidR="006C0E68" w:rsidRDefault="006C0E68" w:rsidP="002E3614">
            <w:pPr>
              <w:rPr>
                <w:b/>
              </w:rPr>
            </w:pPr>
            <w:r>
              <w:rPr>
                <w:b/>
              </w:rPr>
              <w:t xml:space="preserve">Special Criteria </w:t>
            </w:r>
            <w:r w:rsidR="00162E01">
              <w:rPr>
                <w:b/>
              </w:rPr>
              <w:t xml:space="preserve">for </w:t>
            </w:r>
            <w:r w:rsidR="002E3614">
              <w:rPr>
                <w:b/>
              </w:rPr>
              <w:t>Rule Script</w:t>
            </w:r>
          </w:p>
        </w:tc>
        <w:tc>
          <w:tcPr>
            <w:tcW w:w="5850" w:type="dxa"/>
          </w:tcPr>
          <w:p w:rsidR="00162E01" w:rsidRPr="00162E01" w:rsidRDefault="00B14A82" w:rsidP="00B61337">
            <w:pPr>
              <w:rPr>
                <w:i/>
              </w:rPr>
            </w:pPr>
            <w:r>
              <w:rPr>
                <w:i/>
              </w:rPr>
              <w:t xml:space="preserve">Indicate any additional logic or special cases for the execution of the script. </w:t>
            </w:r>
          </w:p>
          <w:p w:rsidR="006C0E68" w:rsidRDefault="006C0E68" w:rsidP="00B61337">
            <w:pPr>
              <w:rPr>
                <w:i/>
              </w:rPr>
            </w:pPr>
          </w:p>
          <w:p w:rsidR="006C0E68" w:rsidRDefault="006C0E68" w:rsidP="00B61337">
            <w:pPr>
              <w:rPr>
                <w:i/>
              </w:rPr>
            </w:pPr>
          </w:p>
          <w:p w:rsidR="006C0E68" w:rsidRDefault="006C0E68" w:rsidP="00B61337">
            <w:pPr>
              <w:rPr>
                <w:i/>
              </w:rPr>
            </w:pPr>
          </w:p>
          <w:p w:rsidR="006C0E68" w:rsidRDefault="006C0E68" w:rsidP="00B61337">
            <w:pPr>
              <w:rPr>
                <w:i/>
              </w:rPr>
            </w:pPr>
          </w:p>
          <w:p w:rsidR="006C0E68" w:rsidRPr="002C2B80" w:rsidRDefault="006C0E68" w:rsidP="00B61337">
            <w:pPr>
              <w:rPr>
                <w:i/>
              </w:rPr>
            </w:pPr>
          </w:p>
        </w:tc>
      </w:tr>
    </w:tbl>
    <w:p w:rsidR="00203497" w:rsidRDefault="00203497" w:rsidP="00203497">
      <w:pPr>
        <w:tabs>
          <w:tab w:val="left" w:pos="3765"/>
        </w:tabs>
      </w:pPr>
    </w:p>
    <w:p w:rsidR="00A77003" w:rsidRDefault="00A77003" w:rsidP="00203497">
      <w:pPr>
        <w:tabs>
          <w:tab w:val="left" w:pos="3765"/>
        </w:tabs>
      </w:pPr>
    </w:p>
    <w:p w:rsidR="00A77003" w:rsidRDefault="00701404" w:rsidP="00A77003">
      <w:pPr>
        <w:pStyle w:val="Heading1"/>
      </w:pPr>
      <w:bookmarkStart w:id="6" w:name="_Custom_Report"/>
      <w:bookmarkStart w:id="7" w:name="_Database_Cleanup_/"/>
      <w:bookmarkEnd w:id="6"/>
      <w:bookmarkEnd w:id="7"/>
      <w:r>
        <w:lastRenderedPageBreak/>
        <w:t>Database Cleanup / Independent SQL Assistance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850"/>
      </w:tblGrid>
      <w:tr w:rsidR="006C0E68" w:rsidTr="00B61337">
        <w:tc>
          <w:tcPr>
            <w:tcW w:w="2898" w:type="dxa"/>
          </w:tcPr>
          <w:p w:rsidR="006C0E68" w:rsidRDefault="006C0E68" w:rsidP="00B61337">
            <w:pPr>
              <w:rPr>
                <w:i/>
              </w:rPr>
            </w:pPr>
            <w:r>
              <w:rPr>
                <w:b/>
              </w:rPr>
              <w:t>Description of Desired Result/Effect</w:t>
            </w:r>
          </w:p>
        </w:tc>
        <w:tc>
          <w:tcPr>
            <w:tcW w:w="5850" w:type="dxa"/>
            <w:shd w:val="clear" w:color="auto" w:fill="auto"/>
          </w:tcPr>
          <w:p w:rsidR="006C0E68" w:rsidRDefault="006C0E68" w:rsidP="00B61337">
            <w:pPr>
              <w:rPr>
                <w:i/>
              </w:rPr>
            </w:pPr>
          </w:p>
          <w:p w:rsidR="006C0E68" w:rsidRDefault="006C0E68" w:rsidP="00B61337">
            <w:pPr>
              <w:rPr>
                <w:i/>
              </w:rPr>
            </w:pPr>
          </w:p>
          <w:p w:rsidR="006C0E68" w:rsidRDefault="006C0E68" w:rsidP="00B61337">
            <w:pPr>
              <w:rPr>
                <w:i/>
              </w:rPr>
            </w:pPr>
          </w:p>
          <w:p w:rsidR="006C0E68" w:rsidRDefault="006C0E68" w:rsidP="00B61337">
            <w:pPr>
              <w:rPr>
                <w:i/>
              </w:rPr>
            </w:pPr>
          </w:p>
          <w:p w:rsidR="006C0E68" w:rsidRDefault="006C0E68" w:rsidP="00B61337">
            <w:pPr>
              <w:rPr>
                <w:i/>
              </w:rPr>
            </w:pPr>
          </w:p>
          <w:p w:rsidR="008A3134" w:rsidRDefault="008A3134" w:rsidP="00B61337">
            <w:pPr>
              <w:rPr>
                <w:i/>
              </w:rPr>
            </w:pPr>
          </w:p>
        </w:tc>
      </w:tr>
      <w:tr w:rsidR="006C0E68" w:rsidTr="00B61337">
        <w:tc>
          <w:tcPr>
            <w:tcW w:w="2898" w:type="dxa"/>
          </w:tcPr>
          <w:p w:rsidR="006C0E68" w:rsidRDefault="006C0E68" w:rsidP="00B14A82">
            <w:pPr>
              <w:rPr>
                <w:b/>
              </w:rPr>
            </w:pPr>
            <w:r>
              <w:rPr>
                <w:b/>
              </w:rPr>
              <w:t>Special Criteria (inclusion/e</w:t>
            </w:r>
            <w:r w:rsidR="00B14A82">
              <w:rPr>
                <w:b/>
              </w:rPr>
              <w:t>xclusion of data, time periods</w:t>
            </w:r>
            <w:r w:rsidR="00703951">
              <w:rPr>
                <w:b/>
              </w:rPr>
              <w:t xml:space="preserve">, </w:t>
            </w:r>
            <w:r>
              <w:rPr>
                <w:b/>
              </w:rPr>
              <w:t>etc.)</w:t>
            </w:r>
          </w:p>
        </w:tc>
        <w:tc>
          <w:tcPr>
            <w:tcW w:w="5850" w:type="dxa"/>
          </w:tcPr>
          <w:p w:rsidR="006C0E68" w:rsidRDefault="006C0E68" w:rsidP="00B61337">
            <w:pPr>
              <w:rPr>
                <w:i/>
              </w:rPr>
            </w:pPr>
          </w:p>
          <w:p w:rsidR="006C0E68" w:rsidRDefault="006C0E68" w:rsidP="00B61337">
            <w:pPr>
              <w:rPr>
                <w:i/>
              </w:rPr>
            </w:pPr>
          </w:p>
          <w:p w:rsidR="006C0E68" w:rsidRDefault="006C0E68" w:rsidP="00B61337">
            <w:pPr>
              <w:rPr>
                <w:i/>
              </w:rPr>
            </w:pPr>
          </w:p>
          <w:p w:rsidR="008A3134" w:rsidRDefault="008A3134" w:rsidP="00B61337">
            <w:pPr>
              <w:rPr>
                <w:i/>
              </w:rPr>
            </w:pPr>
          </w:p>
          <w:p w:rsidR="006C0E68" w:rsidRDefault="006C0E68" w:rsidP="00B61337">
            <w:pPr>
              <w:rPr>
                <w:i/>
              </w:rPr>
            </w:pPr>
          </w:p>
          <w:p w:rsidR="006C0E68" w:rsidRDefault="006C0E68" w:rsidP="00B61337">
            <w:pPr>
              <w:rPr>
                <w:i/>
              </w:rPr>
            </w:pPr>
          </w:p>
          <w:p w:rsidR="006C0E68" w:rsidRPr="002C2B80" w:rsidRDefault="006C0E68" w:rsidP="00B61337">
            <w:pPr>
              <w:rPr>
                <w:i/>
              </w:rPr>
            </w:pPr>
          </w:p>
        </w:tc>
      </w:tr>
    </w:tbl>
    <w:p w:rsidR="00FB4B7A" w:rsidRDefault="00FB4B7A" w:rsidP="00203497">
      <w:pPr>
        <w:tabs>
          <w:tab w:val="left" w:pos="3765"/>
        </w:tabs>
      </w:pPr>
      <w:bookmarkStart w:id="8" w:name="_GoBack"/>
      <w:bookmarkEnd w:id="8"/>
    </w:p>
    <w:sectPr w:rsidR="00FB4B7A" w:rsidSect="008616EB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0" w:right="720" w:bottom="1440" w:left="108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1F4" w:rsidRDefault="006F51F4" w:rsidP="006B2BB6">
      <w:pPr>
        <w:spacing w:after="0" w:line="240" w:lineRule="auto"/>
      </w:pPr>
      <w:r>
        <w:separator/>
      </w:r>
    </w:p>
  </w:endnote>
  <w:endnote w:type="continuationSeparator" w:id="0">
    <w:p w:rsidR="006F51F4" w:rsidRDefault="006F51F4" w:rsidP="006B2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265046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936C95" w:rsidRDefault="00936C9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3134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36C95" w:rsidRPr="006819CC" w:rsidRDefault="00936C95" w:rsidP="00E94A4A">
    <w:pPr>
      <w:pStyle w:val="Footer"/>
      <w:tabs>
        <w:tab w:val="left" w:pos="1800"/>
      </w:tabs>
      <w:rPr>
        <w:i/>
      </w:rPr>
    </w:pPr>
    <w:r>
      <w:rPr>
        <w:i/>
      </w:rPr>
      <w:t xml:space="preserve">© Maintenance Connection, Inc. – </w:t>
    </w:r>
    <w:r w:rsidR="00703951">
      <w:rPr>
        <w:i/>
      </w:rPr>
      <w:t>Customer SQL</w:t>
    </w:r>
    <w:r w:rsidR="001742E0">
      <w:rPr>
        <w:i/>
      </w:rPr>
      <w:t xml:space="preserve"> Scope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C95" w:rsidRPr="006819CC" w:rsidRDefault="00936C95" w:rsidP="00024531">
    <w:pPr>
      <w:pStyle w:val="Footer"/>
      <w:tabs>
        <w:tab w:val="left" w:pos="1800"/>
      </w:tabs>
      <w:rPr>
        <w:i/>
      </w:rPr>
    </w:pPr>
    <w:r>
      <w:rPr>
        <w:i/>
      </w:rPr>
      <w:t>© Maintenance Connection, Inc. – Document Name (MM/YYYY)</w:t>
    </w:r>
  </w:p>
  <w:p w:rsidR="00936C95" w:rsidRDefault="00936C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1F4" w:rsidRDefault="006F51F4" w:rsidP="006B2BB6">
      <w:pPr>
        <w:spacing w:after="0" w:line="240" w:lineRule="auto"/>
      </w:pPr>
      <w:r>
        <w:separator/>
      </w:r>
    </w:p>
  </w:footnote>
  <w:footnote w:type="continuationSeparator" w:id="0">
    <w:p w:rsidR="006F51F4" w:rsidRDefault="006F51F4" w:rsidP="006B2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C95" w:rsidRDefault="00703951" w:rsidP="007A58F3">
    <w:pPr>
      <w:pStyle w:val="Header"/>
      <w:ind w:left="-720" w:right="-720"/>
    </w:pPr>
    <w:r>
      <w:rPr>
        <w:noProof/>
      </w:rPr>
      <w:drawing>
        <wp:anchor distT="0" distB="0" distL="114300" distR="114300" simplePos="0" relativeHeight="251665408" behindDoc="0" locked="0" layoutInCell="1" allowOverlap="1" wp14:anchorId="595D356C" wp14:editId="67D76558">
          <wp:simplePos x="0" y="0"/>
          <wp:positionH relativeFrom="column">
            <wp:posOffset>4581525</wp:posOffset>
          </wp:positionH>
          <wp:positionV relativeFrom="paragraph">
            <wp:posOffset>-52070</wp:posOffset>
          </wp:positionV>
          <wp:extent cx="2123440" cy="437515"/>
          <wp:effectExtent l="0" t="0" r="0" b="63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3440" cy="437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6C95" w:rsidRPr="00FF1356">
      <w:rPr>
        <w:noProof/>
      </w:rPr>
      <w:drawing>
        <wp:anchor distT="0" distB="0" distL="114300" distR="114300" simplePos="0" relativeHeight="251659264" behindDoc="1" locked="0" layoutInCell="1" allowOverlap="1" wp14:anchorId="0B0484E1" wp14:editId="476A7026">
          <wp:simplePos x="0" y="0"/>
          <wp:positionH relativeFrom="column">
            <wp:posOffset>-714375</wp:posOffset>
          </wp:positionH>
          <wp:positionV relativeFrom="paragraph">
            <wp:posOffset>-347345</wp:posOffset>
          </wp:positionV>
          <wp:extent cx="7802880" cy="1209675"/>
          <wp:effectExtent l="19050" t="0" r="7620" b="0"/>
          <wp:wrapNone/>
          <wp:docPr id="6" name="Picture 5" descr="Pictur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Picture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17" r="17" b="88277"/>
                  <a:stretch>
                    <a:fillRect/>
                  </a:stretch>
                </pic:blipFill>
                <pic:spPr bwMode="auto">
                  <a:xfrm>
                    <a:off x="0" y="0"/>
                    <a:ext cx="7802880" cy="1209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36C95"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C95" w:rsidRDefault="00936C95" w:rsidP="006F3D0D">
    <w:pPr>
      <w:pStyle w:val="Header"/>
      <w:ind w:left="-990"/>
    </w:pPr>
    <w:r>
      <w:rPr>
        <w:noProof/>
      </w:rPr>
      <w:drawing>
        <wp:anchor distT="0" distB="0" distL="114300" distR="114300" simplePos="0" relativeHeight="251664384" behindDoc="0" locked="0" layoutInCell="1" allowOverlap="1" wp14:anchorId="181353DB" wp14:editId="3884C283">
          <wp:simplePos x="0" y="0"/>
          <wp:positionH relativeFrom="column">
            <wp:posOffset>3190875</wp:posOffset>
          </wp:positionH>
          <wp:positionV relativeFrom="paragraph">
            <wp:posOffset>328930</wp:posOffset>
          </wp:positionV>
          <wp:extent cx="3428365" cy="275590"/>
          <wp:effectExtent l="0" t="0" r="63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28365" cy="275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F1356">
      <w:rPr>
        <w:noProof/>
      </w:rPr>
      <w:drawing>
        <wp:anchor distT="0" distB="0" distL="114300" distR="114300" simplePos="0" relativeHeight="251661312" behindDoc="1" locked="0" layoutInCell="1" allowOverlap="1" wp14:anchorId="58270024" wp14:editId="6B3D5C23">
          <wp:simplePos x="0" y="0"/>
          <wp:positionH relativeFrom="column">
            <wp:posOffset>-419100</wp:posOffset>
          </wp:positionH>
          <wp:positionV relativeFrom="paragraph">
            <wp:posOffset>-25640</wp:posOffset>
          </wp:positionV>
          <wp:extent cx="7082502" cy="1097520"/>
          <wp:effectExtent l="0" t="0" r="4445" b="7620"/>
          <wp:wrapNone/>
          <wp:docPr id="2" name="Picture 5" descr="Pictur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Picture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17" r="17" b="88277"/>
                  <a:stretch>
                    <a:fillRect/>
                  </a:stretch>
                </pic:blipFill>
                <pic:spPr bwMode="auto">
                  <a:xfrm>
                    <a:off x="0" y="0"/>
                    <a:ext cx="7086572" cy="109815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5pt;height:11.25pt" o:bullet="t">
        <v:imagedata r:id="rId1" o:title="MCBullet"/>
      </v:shape>
    </w:pict>
  </w:numPicBullet>
  <w:abstractNum w:abstractNumId="0">
    <w:nsid w:val="FFFFFF7C"/>
    <w:multiLevelType w:val="singleLevel"/>
    <w:tmpl w:val="C734CE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9DAD5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40A81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D609CD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A18FF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B927146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4BCC3B00"/>
    <w:lvl w:ilvl="0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79EC4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C3CA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40C37B0"/>
    <w:lvl w:ilvl="0">
      <w:start w:val="1"/>
      <w:numFmt w:val="bullet"/>
      <w:pStyle w:val="List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10">
    <w:nsid w:val="032E3AF4"/>
    <w:multiLevelType w:val="hybridMultilevel"/>
    <w:tmpl w:val="D422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B45CDE"/>
    <w:multiLevelType w:val="hybridMultilevel"/>
    <w:tmpl w:val="D66C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4C4F47"/>
    <w:multiLevelType w:val="hybridMultilevel"/>
    <w:tmpl w:val="1F706D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DD7252"/>
    <w:multiLevelType w:val="hybridMultilevel"/>
    <w:tmpl w:val="EDC8AD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5B950BC"/>
    <w:multiLevelType w:val="hybridMultilevel"/>
    <w:tmpl w:val="F710A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A20DC0"/>
    <w:multiLevelType w:val="hybridMultilevel"/>
    <w:tmpl w:val="6E64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507C95"/>
    <w:multiLevelType w:val="hybridMultilevel"/>
    <w:tmpl w:val="87F40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69105F"/>
    <w:multiLevelType w:val="hybridMultilevel"/>
    <w:tmpl w:val="8B0E2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773FC2"/>
    <w:multiLevelType w:val="hybridMultilevel"/>
    <w:tmpl w:val="5D02720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9">
    <w:nsid w:val="39A941A9"/>
    <w:multiLevelType w:val="hybridMultilevel"/>
    <w:tmpl w:val="0D0C0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297A53"/>
    <w:multiLevelType w:val="hybridMultilevel"/>
    <w:tmpl w:val="0A0E1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003A55"/>
    <w:multiLevelType w:val="hybridMultilevel"/>
    <w:tmpl w:val="24C05B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D761643"/>
    <w:multiLevelType w:val="hybridMultilevel"/>
    <w:tmpl w:val="5BF8A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8034CEB"/>
    <w:multiLevelType w:val="hybridMultilevel"/>
    <w:tmpl w:val="102EF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9481232"/>
    <w:multiLevelType w:val="hybridMultilevel"/>
    <w:tmpl w:val="6044A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204F2"/>
    <w:multiLevelType w:val="hybridMultilevel"/>
    <w:tmpl w:val="C090E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B83B67"/>
    <w:multiLevelType w:val="hybridMultilevel"/>
    <w:tmpl w:val="76A89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8F2FA5"/>
    <w:multiLevelType w:val="hybridMultilevel"/>
    <w:tmpl w:val="F0662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D7891"/>
    <w:multiLevelType w:val="hybridMultilevel"/>
    <w:tmpl w:val="2F4CC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6C7064"/>
    <w:multiLevelType w:val="hybridMultilevel"/>
    <w:tmpl w:val="F328085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0">
    <w:nsid w:val="64600627"/>
    <w:multiLevelType w:val="hybridMultilevel"/>
    <w:tmpl w:val="8D48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622C60"/>
    <w:multiLevelType w:val="hybridMultilevel"/>
    <w:tmpl w:val="A1D6FC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9E65FF1"/>
    <w:multiLevelType w:val="hybridMultilevel"/>
    <w:tmpl w:val="F796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2065E3"/>
    <w:multiLevelType w:val="hybridMultilevel"/>
    <w:tmpl w:val="0986B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254287"/>
    <w:multiLevelType w:val="hybridMultilevel"/>
    <w:tmpl w:val="D638B0C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>
    <w:nsid w:val="7B6820AD"/>
    <w:multiLevelType w:val="hybridMultilevel"/>
    <w:tmpl w:val="6EDEB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F984BC5"/>
    <w:multiLevelType w:val="hybridMultilevel"/>
    <w:tmpl w:val="493294CE"/>
    <w:lvl w:ilvl="0" w:tplc="4D92422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17"/>
  </w:num>
  <w:num w:numId="3">
    <w:abstractNumId w:val="25"/>
  </w:num>
  <w:num w:numId="4">
    <w:abstractNumId w:val="14"/>
  </w:num>
  <w:num w:numId="5">
    <w:abstractNumId w:val="11"/>
  </w:num>
  <w:num w:numId="6">
    <w:abstractNumId w:val="26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0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3"/>
  </w:num>
  <w:num w:numId="19">
    <w:abstractNumId w:val="31"/>
  </w:num>
  <w:num w:numId="20">
    <w:abstractNumId w:val="19"/>
  </w:num>
  <w:num w:numId="21">
    <w:abstractNumId w:val="12"/>
  </w:num>
  <w:num w:numId="22">
    <w:abstractNumId w:val="21"/>
  </w:num>
  <w:num w:numId="23">
    <w:abstractNumId w:val="18"/>
  </w:num>
  <w:num w:numId="24">
    <w:abstractNumId w:val="32"/>
  </w:num>
  <w:num w:numId="25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29"/>
  </w:num>
  <w:num w:numId="30">
    <w:abstractNumId w:val="24"/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</w:num>
  <w:num w:numId="33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16"/>
  </w:num>
  <w:num w:numId="35">
    <w:abstractNumId w:val="30"/>
  </w:num>
  <w:num w:numId="36">
    <w:abstractNumId w:val="34"/>
  </w:num>
  <w:num w:numId="37">
    <w:abstractNumId w:val="28"/>
  </w:num>
  <w:num w:numId="38">
    <w:abstractNumId w:val="10"/>
  </w:num>
  <w:num w:numId="39">
    <w:abstractNumId w:val="27"/>
  </w:num>
  <w:num w:numId="4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222fa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D39"/>
    <w:rsid w:val="0000283A"/>
    <w:rsid w:val="0000309E"/>
    <w:rsid w:val="00004416"/>
    <w:rsid w:val="000242BA"/>
    <w:rsid w:val="00024531"/>
    <w:rsid w:val="00026D1D"/>
    <w:rsid w:val="000375D2"/>
    <w:rsid w:val="00041834"/>
    <w:rsid w:val="00042316"/>
    <w:rsid w:val="0004317B"/>
    <w:rsid w:val="000443FD"/>
    <w:rsid w:val="0004583E"/>
    <w:rsid w:val="00045FAB"/>
    <w:rsid w:val="00051B92"/>
    <w:rsid w:val="0006160C"/>
    <w:rsid w:val="000643BC"/>
    <w:rsid w:val="0006550D"/>
    <w:rsid w:val="000724F9"/>
    <w:rsid w:val="000776D2"/>
    <w:rsid w:val="00082999"/>
    <w:rsid w:val="000851F1"/>
    <w:rsid w:val="000926E4"/>
    <w:rsid w:val="00096AED"/>
    <w:rsid w:val="000A05EC"/>
    <w:rsid w:val="000A23B7"/>
    <w:rsid w:val="000A506D"/>
    <w:rsid w:val="000A56F2"/>
    <w:rsid w:val="000B1E2D"/>
    <w:rsid w:val="000B2268"/>
    <w:rsid w:val="000B3AF1"/>
    <w:rsid w:val="000B55B2"/>
    <w:rsid w:val="000C7925"/>
    <w:rsid w:val="000E0F9A"/>
    <w:rsid w:val="000E4A56"/>
    <w:rsid w:val="000E7D23"/>
    <w:rsid w:val="000F556B"/>
    <w:rsid w:val="000F6834"/>
    <w:rsid w:val="000F736D"/>
    <w:rsid w:val="001017D0"/>
    <w:rsid w:val="00101FCD"/>
    <w:rsid w:val="00102BEB"/>
    <w:rsid w:val="001038F5"/>
    <w:rsid w:val="00110094"/>
    <w:rsid w:val="0011066F"/>
    <w:rsid w:val="00110906"/>
    <w:rsid w:val="00113BC6"/>
    <w:rsid w:val="00114114"/>
    <w:rsid w:val="00122DF7"/>
    <w:rsid w:val="00123ABD"/>
    <w:rsid w:val="0012742F"/>
    <w:rsid w:val="0013024A"/>
    <w:rsid w:val="00134C42"/>
    <w:rsid w:val="0013541C"/>
    <w:rsid w:val="001365C8"/>
    <w:rsid w:val="00144825"/>
    <w:rsid w:val="001513EE"/>
    <w:rsid w:val="001547C1"/>
    <w:rsid w:val="00154C67"/>
    <w:rsid w:val="00162A33"/>
    <w:rsid w:val="00162E01"/>
    <w:rsid w:val="00163C08"/>
    <w:rsid w:val="001739F1"/>
    <w:rsid w:val="001742E0"/>
    <w:rsid w:val="0017580B"/>
    <w:rsid w:val="00181455"/>
    <w:rsid w:val="001946D7"/>
    <w:rsid w:val="001A31B6"/>
    <w:rsid w:val="001A41CD"/>
    <w:rsid w:val="001B0097"/>
    <w:rsid w:val="001B46B8"/>
    <w:rsid w:val="001C03A1"/>
    <w:rsid w:val="001C0C56"/>
    <w:rsid w:val="001C2C71"/>
    <w:rsid w:val="001D04C4"/>
    <w:rsid w:val="001D218E"/>
    <w:rsid w:val="001D5ACF"/>
    <w:rsid w:val="001D7C49"/>
    <w:rsid w:val="001E2EA3"/>
    <w:rsid w:val="001E4885"/>
    <w:rsid w:val="001E6815"/>
    <w:rsid w:val="001F0158"/>
    <w:rsid w:val="00201E70"/>
    <w:rsid w:val="00202301"/>
    <w:rsid w:val="0020345D"/>
    <w:rsid w:val="00203497"/>
    <w:rsid w:val="00207585"/>
    <w:rsid w:val="002112E2"/>
    <w:rsid w:val="0021223C"/>
    <w:rsid w:val="002177D2"/>
    <w:rsid w:val="00222198"/>
    <w:rsid w:val="00224B66"/>
    <w:rsid w:val="00226A22"/>
    <w:rsid w:val="00227101"/>
    <w:rsid w:val="00227326"/>
    <w:rsid w:val="0022752D"/>
    <w:rsid w:val="0023090E"/>
    <w:rsid w:val="00233835"/>
    <w:rsid w:val="00234E6C"/>
    <w:rsid w:val="00236708"/>
    <w:rsid w:val="0024238F"/>
    <w:rsid w:val="00244B8E"/>
    <w:rsid w:val="00245678"/>
    <w:rsid w:val="00250729"/>
    <w:rsid w:val="00255F90"/>
    <w:rsid w:val="00256225"/>
    <w:rsid w:val="00260320"/>
    <w:rsid w:val="002614B0"/>
    <w:rsid w:val="00263013"/>
    <w:rsid w:val="002643EC"/>
    <w:rsid w:val="00264FC0"/>
    <w:rsid w:val="00265A33"/>
    <w:rsid w:val="00267039"/>
    <w:rsid w:val="00273807"/>
    <w:rsid w:val="002812D8"/>
    <w:rsid w:val="0028288B"/>
    <w:rsid w:val="00283096"/>
    <w:rsid w:val="00284BC7"/>
    <w:rsid w:val="00294B6B"/>
    <w:rsid w:val="00296D92"/>
    <w:rsid w:val="002A000C"/>
    <w:rsid w:val="002A2304"/>
    <w:rsid w:val="002A2FB2"/>
    <w:rsid w:val="002A7434"/>
    <w:rsid w:val="002B3427"/>
    <w:rsid w:val="002B3C91"/>
    <w:rsid w:val="002B64C1"/>
    <w:rsid w:val="002C01B6"/>
    <w:rsid w:val="002C0CA9"/>
    <w:rsid w:val="002C1C56"/>
    <w:rsid w:val="002C2B80"/>
    <w:rsid w:val="002C3133"/>
    <w:rsid w:val="002C398A"/>
    <w:rsid w:val="002C4E42"/>
    <w:rsid w:val="002C7F18"/>
    <w:rsid w:val="002D478D"/>
    <w:rsid w:val="002D73EC"/>
    <w:rsid w:val="002E3614"/>
    <w:rsid w:val="002E38C9"/>
    <w:rsid w:val="002E5B56"/>
    <w:rsid w:val="002F29FB"/>
    <w:rsid w:val="002F2D0A"/>
    <w:rsid w:val="002F7BDC"/>
    <w:rsid w:val="0030165B"/>
    <w:rsid w:val="00301A46"/>
    <w:rsid w:val="00304B8E"/>
    <w:rsid w:val="00307A9F"/>
    <w:rsid w:val="0031256A"/>
    <w:rsid w:val="00312A94"/>
    <w:rsid w:val="0031592D"/>
    <w:rsid w:val="00324BB6"/>
    <w:rsid w:val="00326111"/>
    <w:rsid w:val="003270E1"/>
    <w:rsid w:val="00327D0B"/>
    <w:rsid w:val="003309F5"/>
    <w:rsid w:val="00330F9A"/>
    <w:rsid w:val="003341B0"/>
    <w:rsid w:val="00334766"/>
    <w:rsid w:val="003356DC"/>
    <w:rsid w:val="00336DD9"/>
    <w:rsid w:val="00343482"/>
    <w:rsid w:val="00345441"/>
    <w:rsid w:val="00350EDD"/>
    <w:rsid w:val="00357645"/>
    <w:rsid w:val="00360C7E"/>
    <w:rsid w:val="00361949"/>
    <w:rsid w:val="0036293E"/>
    <w:rsid w:val="00363AD8"/>
    <w:rsid w:val="00363FEB"/>
    <w:rsid w:val="00374EE7"/>
    <w:rsid w:val="00382870"/>
    <w:rsid w:val="00383362"/>
    <w:rsid w:val="003856A5"/>
    <w:rsid w:val="003857DC"/>
    <w:rsid w:val="00392CA3"/>
    <w:rsid w:val="00392EC6"/>
    <w:rsid w:val="003946F9"/>
    <w:rsid w:val="003A033D"/>
    <w:rsid w:val="003A397F"/>
    <w:rsid w:val="003A7DDD"/>
    <w:rsid w:val="003B1534"/>
    <w:rsid w:val="003B2BE8"/>
    <w:rsid w:val="003C0166"/>
    <w:rsid w:val="003C3D1A"/>
    <w:rsid w:val="003C45F4"/>
    <w:rsid w:val="003C4CA3"/>
    <w:rsid w:val="003C7AED"/>
    <w:rsid w:val="003D1728"/>
    <w:rsid w:val="003D20E0"/>
    <w:rsid w:val="003D34DF"/>
    <w:rsid w:val="003D4669"/>
    <w:rsid w:val="003D6826"/>
    <w:rsid w:val="003E481F"/>
    <w:rsid w:val="003E4CCD"/>
    <w:rsid w:val="003E58E4"/>
    <w:rsid w:val="003E6E70"/>
    <w:rsid w:val="003F12B2"/>
    <w:rsid w:val="003F5DA7"/>
    <w:rsid w:val="00400109"/>
    <w:rsid w:val="00401B1A"/>
    <w:rsid w:val="00404E2E"/>
    <w:rsid w:val="00405668"/>
    <w:rsid w:val="00406F9D"/>
    <w:rsid w:val="0041044A"/>
    <w:rsid w:val="00420B08"/>
    <w:rsid w:val="00421197"/>
    <w:rsid w:val="00422AF1"/>
    <w:rsid w:val="0042314D"/>
    <w:rsid w:val="00430193"/>
    <w:rsid w:val="00430233"/>
    <w:rsid w:val="004320FB"/>
    <w:rsid w:val="00432D56"/>
    <w:rsid w:val="0043328D"/>
    <w:rsid w:val="0043349B"/>
    <w:rsid w:val="00433B92"/>
    <w:rsid w:val="00435051"/>
    <w:rsid w:val="0044120C"/>
    <w:rsid w:val="00442F7A"/>
    <w:rsid w:val="00454D4E"/>
    <w:rsid w:val="00455C4D"/>
    <w:rsid w:val="00456FA4"/>
    <w:rsid w:val="004609DA"/>
    <w:rsid w:val="00463FF7"/>
    <w:rsid w:val="004700FF"/>
    <w:rsid w:val="00475DE7"/>
    <w:rsid w:val="00480970"/>
    <w:rsid w:val="004812B7"/>
    <w:rsid w:val="004814F4"/>
    <w:rsid w:val="00483624"/>
    <w:rsid w:val="004856D0"/>
    <w:rsid w:val="00491644"/>
    <w:rsid w:val="00494363"/>
    <w:rsid w:val="004A4F4F"/>
    <w:rsid w:val="004A794D"/>
    <w:rsid w:val="004C7EFC"/>
    <w:rsid w:val="004D25CF"/>
    <w:rsid w:val="004D2FD1"/>
    <w:rsid w:val="004E41A8"/>
    <w:rsid w:val="004E7449"/>
    <w:rsid w:val="004E787C"/>
    <w:rsid w:val="004F0076"/>
    <w:rsid w:val="004F28C6"/>
    <w:rsid w:val="004F37D9"/>
    <w:rsid w:val="004F7AB1"/>
    <w:rsid w:val="0050522E"/>
    <w:rsid w:val="00505F94"/>
    <w:rsid w:val="00506545"/>
    <w:rsid w:val="00507EF4"/>
    <w:rsid w:val="00512E6F"/>
    <w:rsid w:val="005145CC"/>
    <w:rsid w:val="00516D09"/>
    <w:rsid w:val="00522075"/>
    <w:rsid w:val="0053098E"/>
    <w:rsid w:val="005324C3"/>
    <w:rsid w:val="00536336"/>
    <w:rsid w:val="00540223"/>
    <w:rsid w:val="00541646"/>
    <w:rsid w:val="0054471E"/>
    <w:rsid w:val="005450E3"/>
    <w:rsid w:val="005462B9"/>
    <w:rsid w:val="00551915"/>
    <w:rsid w:val="00555132"/>
    <w:rsid w:val="00560D82"/>
    <w:rsid w:val="00560F68"/>
    <w:rsid w:val="005614C4"/>
    <w:rsid w:val="00563FE2"/>
    <w:rsid w:val="0056586D"/>
    <w:rsid w:val="00566009"/>
    <w:rsid w:val="005670BC"/>
    <w:rsid w:val="00567C94"/>
    <w:rsid w:val="0057130E"/>
    <w:rsid w:val="005720A0"/>
    <w:rsid w:val="00574273"/>
    <w:rsid w:val="005779D3"/>
    <w:rsid w:val="0059085E"/>
    <w:rsid w:val="00594088"/>
    <w:rsid w:val="005955BC"/>
    <w:rsid w:val="00596432"/>
    <w:rsid w:val="005A2341"/>
    <w:rsid w:val="005A5DC2"/>
    <w:rsid w:val="005B104A"/>
    <w:rsid w:val="005B4AF2"/>
    <w:rsid w:val="005B4C2B"/>
    <w:rsid w:val="005C351C"/>
    <w:rsid w:val="005C3F5E"/>
    <w:rsid w:val="005C46C5"/>
    <w:rsid w:val="005C5B25"/>
    <w:rsid w:val="005C7A3A"/>
    <w:rsid w:val="005D42AA"/>
    <w:rsid w:val="005D4BAE"/>
    <w:rsid w:val="005E258B"/>
    <w:rsid w:val="005F198F"/>
    <w:rsid w:val="005F22E9"/>
    <w:rsid w:val="005F4D6F"/>
    <w:rsid w:val="005F4DD3"/>
    <w:rsid w:val="00602944"/>
    <w:rsid w:val="006051DD"/>
    <w:rsid w:val="00606152"/>
    <w:rsid w:val="00606634"/>
    <w:rsid w:val="00607145"/>
    <w:rsid w:val="006159A4"/>
    <w:rsid w:val="006172A9"/>
    <w:rsid w:val="00620C35"/>
    <w:rsid w:val="00625717"/>
    <w:rsid w:val="0062681A"/>
    <w:rsid w:val="0063779B"/>
    <w:rsid w:val="00640B51"/>
    <w:rsid w:val="006425D4"/>
    <w:rsid w:val="00654110"/>
    <w:rsid w:val="00655B11"/>
    <w:rsid w:val="00662517"/>
    <w:rsid w:val="006633BF"/>
    <w:rsid w:val="00673A02"/>
    <w:rsid w:val="00673B75"/>
    <w:rsid w:val="00677E72"/>
    <w:rsid w:val="006819CC"/>
    <w:rsid w:val="00682EA3"/>
    <w:rsid w:val="00687865"/>
    <w:rsid w:val="00691EF8"/>
    <w:rsid w:val="0069320A"/>
    <w:rsid w:val="00693604"/>
    <w:rsid w:val="006964BC"/>
    <w:rsid w:val="006A02F4"/>
    <w:rsid w:val="006A70AF"/>
    <w:rsid w:val="006B2BB6"/>
    <w:rsid w:val="006B3BCD"/>
    <w:rsid w:val="006C0E68"/>
    <w:rsid w:val="006C5296"/>
    <w:rsid w:val="006C76FE"/>
    <w:rsid w:val="006D12B6"/>
    <w:rsid w:val="006D4E5D"/>
    <w:rsid w:val="006D4F99"/>
    <w:rsid w:val="006D5654"/>
    <w:rsid w:val="006E13C3"/>
    <w:rsid w:val="006E2F98"/>
    <w:rsid w:val="006E3BD2"/>
    <w:rsid w:val="006E684B"/>
    <w:rsid w:val="006F03AB"/>
    <w:rsid w:val="006F3D0D"/>
    <w:rsid w:val="006F4C93"/>
    <w:rsid w:val="006F51F4"/>
    <w:rsid w:val="006F590B"/>
    <w:rsid w:val="006F7B61"/>
    <w:rsid w:val="007005A8"/>
    <w:rsid w:val="00701404"/>
    <w:rsid w:val="007035F3"/>
    <w:rsid w:val="00703951"/>
    <w:rsid w:val="00714080"/>
    <w:rsid w:val="00716567"/>
    <w:rsid w:val="007179BD"/>
    <w:rsid w:val="007275AD"/>
    <w:rsid w:val="007301B0"/>
    <w:rsid w:val="007308B4"/>
    <w:rsid w:val="00732725"/>
    <w:rsid w:val="00734902"/>
    <w:rsid w:val="007421FB"/>
    <w:rsid w:val="00742BBE"/>
    <w:rsid w:val="00743090"/>
    <w:rsid w:val="00746B57"/>
    <w:rsid w:val="007514F7"/>
    <w:rsid w:val="00751B55"/>
    <w:rsid w:val="007529FF"/>
    <w:rsid w:val="00756FDF"/>
    <w:rsid w:val="00757F98"/>
    <w:rsid w:val="00761115"/>
    <w:rsid w:val="00765188"/>
    <w:rsid w:val="00766FC8"/>
    <w:rsid w:val="0076737A"/>
    <w:rsid w:val="00770A30"/>
    <w:rsid w:val="007710D7"/>
    <w:rsid w:val="007754CD"/>
    <w:rsid w:val="00775EB3"/>
    <w:rsid w:val="00777CB7"/>
    <w:rsid w:val="0078080F"/>
    <w:rsid w:val="007826BF"/>
    <w:rsid w:val="007842BB"/>
    <w:rsid w:val="00786CDC"/>
    <w:rsid w:val="00792196"/>
    <w:rsid w:val="00793593"/>
    <w:rsid w:val="00796DE2"/>
    <w:rsid w:val="00797887"/>
    <w:rsid w:val="007A2096"/>
    <w:rsid w:val="007A29F3"/>
    <w:rsid w:val="007A4AFB"/>
    <w:rsid w:val="007A58F3"/>
    <w:rsid w:val="007B34F6"/>
    <w:rsid w:val="007B6A3C"/>
    <w:rsid w:val="007B7F55"/>
    <w:rsid w:val="007C5AC8"/>
    <w:rsid w:val="007D4D53"/>
    <w:rsid w:val="007E3311"/>
    <w:rsid w:val="007E7A08"/>
    <w:rsid w:val="007F025C"/>
    <w:rsid w:val="007F3BC3"/>
    <w:rsid w:val="007F3C3D"/>
    <w:rsid w:val="007F73BA"/>
    <w:rsid w:val="00800830"/>
    <w:rsid w:val="00804A81"/>
    <w:rsid w:val="00804FE5"/>
    <w:rsid w:val="008078A8"/>
    <w:rsid w:val="008116C6"/>
    <w:rsid w:val="0081511D"/>
    <w:rsid w:val="0082098D"/>
    <w:rsid w:val="00822A81"/>
    <w:rsid w:val="00823D45"/>
    <w:rsid w:val="00825099"/>
    <w:rsid w:val="00825C89"/>
    <w:rsid w:val="00830AFD"/>
    <w:rsid w:val="00836D43"/>
    <w:rsid w:val="00842E4B"/>
    <w:rsid w:val="00845BDA"/>
    <w:rsid w:val="00846272"/>
    <w:rsid w:val="00846FBB"/>
    <w:rsid w:val="00847CCE"/>
    <w:rsid w:val="0085060D"/>
    <w:rsid w:val="00852EE4"/>
    <w:rsid w:val="008537FE"/>
    <w:rsid w:val="00855853"/>
    <w:rsid w:val="0085614C"/>
    <w:rsid w:val="00856A6E"/>
    <w:rsid w:val="00856FFB"/>
    <w:rsid w:val="00860B4E"/>
    <w:rsid w:val="008616EB"/>
    <w:rsid w:val="008622A8"/>
    <w:rsid w:val="00862F68"/>
    <w:rsid w:val="008768A5"/>
    <w:rsid w:val="00876FCF"/>
    <w:rsid w:val="00880953"/>
    <w:rsid w:val="00881C95"/>
    <w:rsid w:val="00881E76"/>
    <w:rsid w:val="00885142"/>
    <w:rsid w:val="008854D6"/>
    <w:rsid w:val="00886803"/>
    <w:rsid w:val="008878DC"/>
    <w:rsid w:val="00890773"/>
    <w:rsid w:val="008925E7"/>
    <w:rsid w:val="00894C71"/>
    <w:rsid w:val="00896AB7"/>
    <w:rsid w:val="008A3134"/>
    <w:rsid w:val="008A5585"/>
    <w:rsid w:val="008A5DE6"/>
    <w:rsid w:val="008A6C01"/>
    <w:rsid w:val="008A6D27"/>
    <w:rsid w:val="008B6B81"/>
    <w:rsid w:val="008B717B"/>
    <w:rsid w:val="008C0ECD"/>
    <w:rsid w:val="008C2044"/>
    <w:rsid w:val="008C2659"/>
    <w:rsid w:val="008D05C2"/>
    <w:rsid w:val="008D0F89"/>
    <w:rsid w:val="008D17AC"/>
    <w:rsid w:val="008D32A5"/>
    <w:rsid w:val="008D786A"/>
    <w:rsid w:val="008E450B"/>
    <w:rsid w:val="008F67F5"/>
    <w:rsid w:val="009030E4"/>
    <w:rsid w:val="00905016"/>
    <w:rsid w:val="00906819"/>
    <w:rsid w:val="00910171"/>
    <w:rsid w:val="009150D5"/>
    <w:rsid w:val="00915AD7"/>
    <w:rsid w:val="00920833"/>
    <w:rsid w:val="009208B7"/>
    <w:rsid w:val="00924197"/>
    <w:rsid w:val="00925715"/>
    <w:rsid w:val="00927FBC"/>
    <w:rsid w:val="00931D4F"/>
    <w:rsid w:val="00936C95"/>
    <w:rsid w:val="009403CB"/>
    <w:rsid w:val="00940CA5"/>
    <w:rsid w:val="009421F9"/>
    <w:rsid w:val="009433C2"/>
    <w:rsid w:val="009450B0"/>
    <w:rsid w:val="00946418"/>
    <w:rsid w:val="009476DE"/>
    <w:rsid w:val="00954DF2"/>
    <w:rsid w:val="009564AF"/>
    <w:rsid w:val="00957CDA"/>
    <w:rsid w:val="00964560"/>
    <w:rsid w:val="0097039F"/>
    <w:rsid w:val="0097064A"/>
    <w:rsid w:val="00971CB9"/>
    <w:rsid w:val="0097609D"/>
    <w:rsid w:val="0097653C"/>
    <w:rsid w:val="0098045E"/>
    <w:rsid w:val="00980569"/>
    <w:rsid w:val="009810C4"/>
    <w:rsid w:val="0098155B"/>
    <w:rsid w:val="00983877"/>
    <w:rsid w:val="009A34A6"/>
    <w:rsid w:val="009A42D2"/>
    <w:rsid w:val="009A4B58"/>
    <w:rsid w:val="009A5BE7"/>
    <w:rsid w:val="009A6019"/>
    <w:rsid w:val="009A71C8"/>
    <w:rsid w:val="009A7612"/>
    <w:rsid w:val="009B06CF"/>
    <w:rsid w:val="009B0D04"/>
    <w:rsid w:val="009B60FF"/>
    <w:rsid w:val="009C0870"/>
    <w:rsid w:val="009C3313"/>
    <w:rsid w:val="009C4062"/>
    <w:rsid w:val="009C4F87"/>
    <w:rsid w:val="009C6073"/>
    <w:rsid w:val="009C6083"/>
    <w:rsid w:val="009C7D1E"/>
    <w:rsid w:val="009D06E3"/>
    <w:rsid w:val="009D0EDF"/>
    <w:rsid w:val="009D14F0"/>
    <w:rsid w:val="009D1BE8"/>
    <w:rsid w:val="009D34DA"/>
    <w:rsid w:val="009D4067"/>
    <w:rsid w:val="009D5A1E"/>
    <w:rsid w:val="009D60CF"/>
    <w:rsid w:val="009D6C35"/>
    <w:rsid w:val="009E3301"/>
    <w:rsid w:val="009E54A6"/>
    <w:rsid w:val="009E5D35"/>
    <w:rsid w:val="009F0661"/>
    <w:rsid w:val="00A005F7"/>
    <w:rsid w:val="00A056B0"/>
    <w:rsid w:val="00A062D6"/>
    <w:rsid w:val="00A066C0"/>
    <w:rsid w:val="00A1107B"/>
    <w:rsid w:val="00A13033"/>
    <w:rsid w:val="00A15301"/>
    <w:rsid w:val="00A17825"/>
    <w:rsid w:val="00A21A61"/>
    <w:rsid w:val="00A2650E"/>
    <w:rsid w:val="00A268F3"/>
    <w:rsid w:val="00A279EB"/>
    <w:rsid w:val="00A30994"/>
    <w:rsid w:val="00A327FC"/>
    <w:rsid w:val="00A33F73"/>
    <w:rsid w:val="00A3613E"/>
    <w:rsid w:val="00A4199F"/>
    <w:rsid w:val="00A41A86"/>
    <w:rsid w:val="00A43441"/>
    <w:rsid w:val="00A52ACB"/>
    <w:rsid w:val="00A57389"/>
    <w:rsid w:val="00A603A9"/>
    <w:rsid w:val="00A64458"/>
    <w:rsid w:val="00A70864"/>
    <w:rsid w:val="00A74106"/>
    <w:rsid w:val="00A75626"/>
    <w:rsid w:val="00A77003"/>
    <w:rsid w:val="00A8160C"/>
    <w:rsid w:val="00A847FA"/>
    <w:rsid w:val="00A87F05"/>
    <w:rsid w:val="00A87FB8"/>
    <w:rsid w:val="00AA19CC"/>
    <w:rsid w:val="00AA2BA8"/>
    <w:rsid w:val="00AA4755"/>
    <w:rsid w:val="00AA700F"/>
    <w:rsid w:val="00AC19CE"/>
    <w:rsid w:val="00AC3616"/>
    <w:rsid w:val="00AC3910"/>
    <w:rsid w:val="00AC688E"/>
    <w:rsid w:val="00AC6C1C"/>
    <w:rsid w:val="00AD134A"/>
    <w:rsid w:val="00AD2EC3"/>
    <w:rsid w:val="00AD3635"/>
    <w:rsid w:val="00AD6C20"/>
    <w:rsid w:val="00AE1E9B"/>
    <w:rsid w:val="00AF5B30"/>
    <w:rsid w:val="00AF733C"/>
    <w:rsid w:val="00B1088E"/>
    <w:rsid w:val="00B14A82"/>
    <w:rsid w:val="00B1591B"/>
    <w:rsid w:val="00B15BB1"/>
    <w:rsid w:val="00B17ECD"/>
    <w:rsid w:val="00B20465"/>
    <w:rsid w:val="00B258DE"/>
    <w:rsid w:val="00B27457"/>
    <w:rsid w:val="00B27CB8"/>
    <w:rsid w:val="00B31AA7"/>
    <w:rsid w:val="00B35F76"/>
    <w:rsid w:val="00B423F2"/>
    <w:rsid w:val="00B43580"/>
    <w:rsid w:val="00B43E9E"/>
    <w:rsid w:val="00B47023"/>
    <w:rsid w:val="00B5263F"/>
    <w:rsid w:val="00B5327E"/>
    <w:rsid w:val="00B566C3"/>
    <w:rsid w:val="00B60A92"/>
    <w:rsid w:val="00B61088"/>
    <w:rsid w:val="00B6260D"/>
    <w:rsid w:val="00B70B39"/>
    <w:rsid w:val="00B70D3D"/>
    <w:rsid w:val="00B74EF3"/>
    <w:rsid w:val="00B75E8B"/>
    <w:rsid w:val="00B7781E"/>
    <w:rsid w:val="00B80207"/>
    <w:rsid w:val="00B80FE2"/>
    <w:rsid w:val="00B83FD4"/>
    <w:rsid w:val="00B847D0"/>
    <w:rsid w:val="00B86641"/>
    <w:rsid w:val="00B90505"/>
    <w:rsid w:val="00B9108C"/>
    <w:rsid w:val="00B9206C"/>
    <w:rsid w:val="00B949E9"/>
    <w:rsid w:val="00B97BE4"/>
    <w:rsid w:val="00BA085C"/>
    <w:rsid w:val="00BC1804"/>
    <w:rsid w:val="00BC5971"/>
    <w:rsid w:val="00BC7A13"/>
    <w:rsid w:val="00BD07C0"/>
    <w:rsid w:val="00BD317B"/>
    <w:rsid w:val="00BD4C09"/>
    <w:rsid w:val="00BD5EA1"/>
    <w:rsid w:val="00BE2B76"/>
    <w:rsid w:val="00BE3A02"/>
    <w:rsid w:val="00BE40DA"/>
    <w:rsid w:val="00BE78D6"/>
    <w:rsid w:val="00BF084D"/>
    <w:rsid w:val="00BF1D2A"/>
    <w:rsid w:val="00BF6732"/>
    <w:rsid w:val="00C0001C"/>
    <w:rsid w:val="00C013EC"/>
    <w:rsid w:val="00C01831"/>
    <w:rsid w:val="00C02B82"/>
    <w:rsid w:val="00C063EA"/>
    <w:rsid w:val="00C06BEF"/>
    <w:rsid w:val="00C06FFD"/>
    <w:rsid w:val="00C12094"/>
    <w:rsid w:val="00C15091"/>
    <w:rsid w:val="00C16DC9"/>
    <w:rsid w:val="00C212E7"/>
    <w:rsid w:val="00C21ED4"/>
    <w:rsid w:val="00C24C86"/>
    <w:rsid w:val="00C254E5"/>
    <w:rsid w:val="00C26BB6"/>
    <w:rsid w:val="00C26C8B"/>
    <w:rsid w:val="00C3253A"/>
    <w:rsid w:val="00C40346"/>
    <w:rsid w:val="00C41C04"/>
    <w:rsid w:val="00C4208B"/>
    <w:rsid w:val="00C5132D"/>
    <w:rsid w:val="00C52C9F"/>
    <w:rsid w:val="00C55CCC"/>
    <w:rsid w:val="00C569EE"/>
    <w:rsid w:val="00C60617"/>
    <w:rsid w:val="00C608E7"/>
    <w:rsid w:val="00C6351F"/>
    <w:rsid w:val="00C64C99"/>
    <w:rsid w:val="00C70B0E"/>
    <w:rsid w:val="00C71291"/>
    <w:rsid w:val="00C728DF"/>
    <w:rsid w:val="00C72F8C"/>
    <w:rsid w:val="00C74A2C"/>
    <w:rsid w:val="00C80179"/>
    <w:rsid w:val="00C803D2"/>
    <w:rsid w:val="00C83263"/>
    <w:rsid w:val="00C85A89"/>
    <w:rsid w:val="00C879B4"/>
    <w:rsid w:val="00C91E1C"/>
    <w:rsid w:val="00C920C9"/>
    <w:rsid w:val="00C93B0F"/>
    <w:rsid w:val="00C9660B"/>
    <w:rsid w:val="00CA1BED"/>
    <w:rsid w:val="00CA2A41"/>
    <w:rsid w:val="00CA3B85"/>
    <w:rsid w:val="00CA6D8C"/>
    <w:rsid w:val="00CB51C1"/>
    <w:rsid w:val="00CC0560"/>
    <w:rsid w:val="00CC1683"/>
    <w:rsid w:val="00CC2F31"/>
    <w:rsid w:val="00CC4851"/>
    <w:rsid w:val="00CC6A10"/>
    <w:rsid w:val="00CD010E"/>
    <w:rsid w:val="00CD2838"/>
    <w:rsid w:val="00CD2C49"/>
    <w:rsid w:val="00CD60CD"/>
    <w:rsid w:val="00CD7567"/>
    <w:rsid w:val="00CE682A"/>
    <w:rsid w:val="00CF45D0"/>
    <w:rsid w:val="00D021FD"/>
    <w:rsid w:val="00D04E82"/>
    <w:rsid w:val="00D06830"/>
    <w:rsid w:val="00D11E5C"/>
    <w:rsid w:val="00D12901"/>
    <w:rsid w:val="00D16411"/>
    <w:rsid w:val="00D20C9E"/>
    <w:rsid w:val="00D22BBB"/>
    <w:rsid w:val="00D23CCB"/>
    <w:rsid w:val="00D247C2"/>
    <w:rsid w:val="00D24D80"/>
    <w:rsid w:val="00D25574"/>
    <w:rsid w:val="00D26A76"/>
    <w:rsid w:val="00D327A1"/>
    <w:rsid w:val="00D336D8"/>
    <w:rsid w:val="00D34E93"/>
    <w:rsid w:val="00D35422"/>
    <w:rsid w:val="00D36726"/>
    <w:rsid w:val="00D402F7"/>
    <w:rsid w:val="00D41052"/>
    <w:rsid w:val="00D505DB"/>
    <w:rsid w:val="00D512FB"/>
    <w:rsid w:val="00D5275B"/>
    <w:rsid w:val="00D56B17"/>
    <w:rsid w:val="00D60FAD"/>
    <w:rsid w:val="00D61AAA"/>
    <w:rsid w:val="00D644CB"/>
    <w:rsid w:val="00D654CC"/>
    <w:rsid w:val="00D67978"/>
    <w:rsid w:val="00D71926"/>
    <w:rsid w:val="00D720FB"/>
    <w:rsid w:val="00D72F35"/>
    <w:rsid w:val="00D72FF1"/>
    <w:rsid w:val="00D76B1C"/>
    <w:rsid w:val="00D8130E"/>
    <w:rsid w:val="00D83E72"/>
    <w:rsid w:val="00D85DA5"/>
    <w:rsid w:val="00D9509F"/>
    <w:rsid w:val="00DB1EE5"/>
    <w:rsid w:val="00DB37B3"/>
    <w:rsid w:val="00DB7CD3"/>
    <w:rsid w:val="00DB7D5D"/>
    <w:rsid w:val="00DC4720"/>
    <w:rsid w:val="00DD09E0"/>
    <w:rsid w:val="00DD1AE1"/>
    <w:rsid w:val="00DD74A8"/>
    <w:rsid w:val="00DE10A2"/>
    <w:rsid w:val="00DE24B2"/>
    <w:rsid w:val="00DE2E81"/>
    <w:rsid w:val="00DE4ACD"/>
    <w:rsid w:val="00DE7C57"/>
    <w:rsid w:val="00DE7FD6"/>
    <w:rsid w:val="00DF04C6"/>
    <w:rsid w:val="00DF1ACF"/>
    <w:rsid w:val="00DF253B"/>
    <w:rsid w:val="00DF6816"/>
    <w:rsid w:val="00DF6954"/>
    <w:rsid w:val="00DF7769"/>
    <w:rsid w:val="00DF7B06"/>
    <w:rsid w:val="00E02053"/>
    <w:rsid w:val="00E027E4"/>
    <w:rsid w:val="00E02970"/>
    <w:rsid w:val="00E03EC0"/>
    <w:rsid w:val="00E06623"/>
    <w:rsid w:val="00E12998"/>
    <w:rsid w:val="00E17259"/>
    <w:rsid w:val="00E17A10"/>
    <w:rsid w:val="00E20BAA"/>
    <w:rsid w:val="00E231D2"/>
    <w:rsid w:val="00E233AA"/>
    <w:rsid w:val="00E30F6B"/>
    <w:rsid w:val="00E31AA3"/>
    <w:rsid w:val="00E3248D"/>
    <w:rsid w:val="00E325FF"/>
    <w:rsid w:val="00E4362C"/>
    <w:rsid w:val="00E43DE3"/>
    <w:rsid w:val="00E51569"/>
    <w:rsid w:val="00E54478"/>
    <w:rsid w:val="00E56B77"/>
    <w:rsid w:val="00E6099C"/>
    <w:rsid w:val="00E66350"/>
    <w:rsid w:val="00E70639"/>
    <w:rsid w:val="00E72BED"/>
    <w:rsid w:val="00E74426"/>
    <w:rsid w:val="00E7492C"/>
    <w:rsid w:val="00E75D39"/>
    <w:rsid w:val="00E835C4"/>
    <w:rsid w:val="00E83B85"/>
    <w:rsid w:val="00E85A65"/>
    <w:rsid w:val="00E85B8F"/>
    <w:rsid w:val="00E87CC7"/>
    <w:rsid w:val="00E91160"/>
    <w:rsid w:val="00E92CFF"/>
    <w:rsid w:val="00E94A4A"/>
    <w:rsid w:val="00E959B2"/>
    <w:rsid w:val="00E96F78"/>
    <w:rsid w:val="00EA1D68"/>
    <w:rsid w:val="00EA5E80"/>
    <w:rsid w:val="00EA72C1"/>
    <w:rsid w:val="00EB4A25"/>
    <w:rsid w:val="00EB62E9"/>
    <w:rsid w:val="00EC246D"/>
    <w:rsid w:val="00EC3A71"/>
    <w:rsid w:val="00EC4387"/>
    <w:rsid w:val="00EC54FE"/>
    <w:rsid w:val="00ED460B"/>
    <w:rsid w:val="00ED6492"/>
    <w:rsid w:val="00ED693F"/>
    <w:rsid w:val="00ED79B5"/>
    <w:rsid w:val="00EE172F"/>
    <w:rsid w:val="00EE1F78"/>
    <w:rsid w:val="00EE5619"/>
    <w:rsid w:val="00EF0F20"/>
    <w:rsid w:val="00EF48B7"/>
    <w:rsid w:val="00EF65E5"/>
    <w:rsid w:val="00F02FF5"/>
    <w:rsid w:val="00F060A2"/>
    <w:rsid w:val="00F06F5B"/>
    <w:rsid w:val="00F0788F"/>
    <w:rsid w:val="00F13B0B"/>
    <w:rsid w:val="00F23FD9"/>
    <w:rsid w:val="00F2479D"/>
    <w:rsid w:val="00F24F3C"/>
    <w:rsid w:val="00F26E57"/>
    <w:rsid w:val="00F33E9F"/>
    <w:rsid w:val="00F352C2"/>
    <w:rsid w:val="00F357E1"/>
    <w:rsid w:val="00F40DAD"/>
    <w:rsid w:val="00F45056"/>
    <w:rsid w:val="00F46399"/>
    <w:rsid w:val="00F51023"/>
    <w:rsid w:val="00F531A9"/>
    <w:rsid w:val="00F55E38"/>
    <w:rsid w:val="00F57848"/>
    <w:rsid w:val="00F60DF5"/>
    <w:rsid w:val="00F61F41"/>
    <w:rsid w:val="00F62DE7"/>
    <w:rsid w:val="00F63C30"/>
    <w:rsid w:val="00F71C06"/>
    <w:rsid w:val="00F727C9"/>
    <w:rsid w:val="00F73A6D"/>
    <w:rsid w:val="00F74F0A"/>
    <w:rsid w:val="00F81DEB"/>
    <w:rsid w:val="00F82951"/>
    <w:rsid w:val="00F82F65"/>
    <w:rsid w:val="00F8315F"/>
    <w:rsid w:val="00F85193"/>
    <w:rsid w:val="00F86675"/>
    <w:rsid w:val="00F92CB6"/>
    <w:rsid w:val="00F9617A"/>
    <w:rsid w:val="00FA222D"/>
    <w:rsid w:val="00FA3183"/>
    <w:rsid w:val="00FA4053"/>
    <w:rsid w:val="00FB02CB"/>
    <w:rsid w:val="00FB36F6"/>
    <w:rsid w:val="00FB42BB"/>
    <w:rsid w:val="00FB4B7A"/>
    <w:rsid w:val="00FB5ACB"/>
    <w:rsid w:val="00FC1E77"/>
    <w:rsid w:val="00FC3C87"/>
    <w:rsid w:val="00FC3F17"/>
    <w:rsid w:val="00FC47D2"/>
    <w:rsid w:val="00FC4A34"/>
    <w:rsid w:val="00FC4F8E"/>
    <w:rsid w:val="00FD254A"/>
    <w:rsid w:val="00FD5189"/>
    <w:rsid w:val="00FD6408"/>
    <w:rsid w:val="00FD7084"/>
    <w:rsid w:val="00FD79F3"/>
    <w:rsid w:val="00FE0A79"/>
    <w:rsid w:val="00FE1080"/>
    <w:rsid w:val="00FE194A"/>
    <w:rsid w:val="00FE26F9"/>
    <w:rsid w:val="00FF1356"/>
    <w:rsid w:val="00FF157E"/>
    <w:rsid w:val="00FF22FF"/>
    <w:rsid w:val="00FF2A4B"/>
    <w:rsid w:val="00FF6235"/>
    <w:rsid w:val="00FF77B0"/>
    <w:rsid w:val="00FF7DAE"/>
    <w:rsid w:val="00FF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222fa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List Bullet 3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4CD"/>
    <w:pPr>
      <w:keepNext/>
      <w:keepLines/>
      <w:shd w:val="clear" w:color="auto" w:fill="FFFFFF" w:themeFill="background1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B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42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2"/>
    <w:link w:val="Heading4Char"/>
    <w:uiPriority w:val="9"/>
    <w:unhideWhenUsed/>
    <w:qFormat/>
    <w:rsid w:val="00DE7C57"/>
    <w:pPr>
      <w:keepNext/>
      <w:keepLines/>
      <w:spacing w:before="200" w:after="120"/>
      <w:ind w:left="7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7C5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E7C5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E7C5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E7C5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E7C5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4CD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shd w:val="clear" w:color="auto" w:fill="FFFFFF" w:themeFill="background1"/>
    </w:rPr>
  </w:style>
  <w:style w:type="paragraph" w:styleId="NoSpacing">
    <w:name w:val="No Spacing"/>
    <w:autoRedefine/>
    <w:uiPriority w:val="1"/>
    <w:qFormat/>
    <w:rsid w:val="00F33E9F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qFormat/>
    <w:rsid w:val="00C3253A"/>
    <w:pPr>
      <w:ind w:left="1008"/>
      <w:contextualSpacing/>
    </w:pPr>
  </w:style>
  <w:style w:type="character" w:styleId="Hyperlink">
    <w:name w:val="Hyperlink"/>
    <w:basedOn w:val="DefaultParagraphFont"/>
    <w:uiPriority w:val="99"/>
    <w:unhideWhenUsed/>
    <w:rsid w:val="00E30F6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C5B25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ListBullet">
    <w:name w:val="List Bullet"/>
    <w:basedOn w:val="Normal"/>
    <w:autoRedefine/>
    <w:uiPriority w:val="99"/>
    <w:unhideWhenUsed/>
    <w:qFormat/>
    <w:rsid w:val="00F23FD9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5D42AA"/>
    <w:pPr>
      <w:numPr>
        <w:numId w:val="8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D42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3">
    <w:name w:val="List Bullet 3"/>
    <w:basedOn w:val="Normal"/>
    <w:autoRedefine/>
    <w:uiPriority w:val="99"/>
    <w:unhideWhenUsed/>
    <w:qFormat/>
    <w:rsid w:val="00C3253A"/>
    <w:pPr>
      <w:numPr>
        <w:numId w:val="9"/>
      </w:numPr>
      <w:contextualSpacing/>
    </w:pPr>
  </w:style>
  <w:style w:type="paragraph" w:styleId="List2">
    <w:name w:val="List 2"/>
    <w:basedOn w:val="Normal"/>
    <w:uiPriority w:val="99"/>
    <w:unhideWhenUsed/>
    <w:rsid w:val="008925E7"/>
    <w:pPr>
      <w:ind w:left="720" w:hanging="36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2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BB6"/>
  </w:style>
  <w:style w:type="paragraph" w:styleId="Footer">
    <w:name w:val="footer"/>
    <w:basedOn w:val="Normal"/>
    <w:link w:val="FooterChar"/>
    <w:uiPriority w:val="99"/>
    <w:unhideWhenUsed/>
    <w:rsid w:val="006B2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BB6"/>
  </w:style>
  <w:style w:type="character" w:styleId="Emphasis">
    <w:name w:val="Emphasis"/>
    <w:basedOn w:val="DefaultParagraphFont"/>
    <w:uiPriority w:val="20"/>
    <w:qFormat/>
    <w:rsid w:val="0028288B"/>
    <w:rPr>
      <w:i/>
      <w:iCs/>
    </w:rPr>
  </w:style>
  <w:style w:type="character" w:styleId="Strong">
    <w:name w:val="Strong"/>
    <w:basedOn w:val="DefaultParagraphFont"/>
    <w:uiPriority w:val="22"/>
    <w:qFormat/>
    <w:rsid w:val="00A43441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5C5B25"/>
    <w:pPr>
      <w:spacing w:after="0"/>
    </w:pPr>
  </w:style>
  <w:style w:type="character" w:customStyle="1" w:styleId="BodyTextChar">
    <w:name w:val="Body Text Char"/>
    <w:basedOn w:val="DefaultParagraphFont"/>
    <w:link w:val="BodyText"/>
    <w:uiPriority w:val="99"/>
    <w:rsid w:val="005C5B25"/>
  </w:style>
  <w:style w:type="paragraph" w:customStyle="1" w:styleId="BodyBold">
    <w:name w:val="Body Bold"/>
    <w:basedOn w:val="BodyText"/>
    <w:qFormat/>
    <w:rsid w:val="005C5B25"/>
    <w:rPr>
      <w:b/>
    </w:rPr>
  </w:style>
  <w:style w:type="table" w:styleId="TableGrid">
    <w:name w:val="Table Grid"/>
    <w:basedOn w:val="TableNormal"/>
    <w:uiPriority w:val="59"/>
    <w:rsid w:val="00E325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E32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32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6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8E7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F61F41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59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593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79359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93593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5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35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losing">
    <w:name w:val="Closing"/>
    <w:basedOn w:val="Normal"/>
    <w:link w:val="ClosingChar"/>
    <w:uiPriority w:val="99"/>
    <w:unhideWhenUsed/>
    <w:rsid w:val="00793593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793593"/>
  </w:style>
  <w:style w:type="paragraph" w:styleId="Quote">
    <w:name w:val="Quote"/>
    <w:basedOn w:val="Normal"/>
    <w:next w:val="Normal"/>
    <w:link w:val="QuoteChar"/>
    <w:uiPriority w:val="29"/>
    <w:qFormat/>
    <w:rsid w:val="00324BB6"/>
    <w:pPr>
      <w:pBdr>
        <w:top w:val="single" w:sz="4" w:space="1" w:color="auto"/>
        <w:bottom w:val="single" w:sz="4" w:space="1" w:color="auto"/>
      </w:pBdr>
      <w:ind w:left="144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4BB6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DF7B06"/>
    <w:rPr>
      <w:b/>
      <w:bCs/>
      <w:smallCap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DE7C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E7C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E7C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E7C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E7C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E7C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DE7C5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E7C57"/>
  </w:style>
  <w:style w:type="paragraph" w:styleId="BodyTextIndent3">
    <w:name w:val="Body Text Indent 3"/>
    <w:basedOn w:val="Normal"/>
    <w:link w:val="BodyTextIndent3Char"/>
    <w:autoRedefine/>
    <w:uiPriority w:val="99"/>
    <w:unhideWhenUsed/>
    <w:rsid w:val="00D20C9E"/>
    <w:pPr>
      <w:spacing w:after="120"/>
      <w:ind w:left="1152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20C9E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2B3427"/>
    <w:pPr>
      <w:spacing w:after="240" w:line="24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2B3427"/>
  </w:style>
  <w:style w:type="character" w:styleId="FollowedHyperlink">
    <w:name w:val="FollowedHyperlink"/>
    <w:basedOn w:val="DefaultParagraphFont"/>
    <w:uiPriority w:val="99"/>
    <w:semiHidden/>
    <w:unhideWhenUsed/>
    <w:rsid w:val="00264FC0"/>
    <w:rPr>
      <w:color w:val="800080" w:themeColor="followedHyperlink"/>
      <w:u w:val="single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D20C9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D20C9E"/>
  </w:style>
  <w:style w:type="paragraph" w:styleId="NormalIndent">
    <w:name w:val="Normal Indent"/>
    <w:basedOn w:val="Normal"/>
    <w:uiPriority w:val="99"/>
    <w:unhideWhenUsed/>
    <w:rsid w:val="00D20C9E"/>
    <w:pPr>
      <w:ind w:left="72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20C9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20C9E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20C9E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20C9E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20C9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20C9E"/>
  </w:style>
  <w:style w:type="paragraph" w:styleId="FootnoteText">
    <w:name w:val="footnote text"/>
    <w:basedOn w:val="Normal"/>
    <w:link w:val="FootnoteTextChar"/>
    <w:uiPriority w:val="99"/>
    <w:unhideWhenUsed/>
    <w:rsid w:val="00C55C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55C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C55CCC"/>
    <w:rPr>
      <w:vertAlign w:val="superscript"/>
    </w:rPr>
  </w:style>
  <w:style w:type="character" w:styleId="SubtleReference">
    <w:name w:val="Subtle Reference"/>
    <w:basedOn w:val="DefaultParagraphFont"/>
    <w:uiPriority w:val="31"/>
    <w:qFormat/>
    <w:rsid w:val="00C55CCC"/>
    <w:rPr>
      <w:smallCaps/>
      <w:color w:val="C0504D" w:themeColor="accent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3613E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1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1946D7"/>
    <w:pPr>
      <w:shd w:val="clear" w:color="auto" w:fill="auto"/>
      <w:outlineLvl w:val="9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946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46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46D7"/>
    <w:pPr>
      <w:spacing w:after="100"/>
      <w:ind w:left="440"/>
    </w:pPr>
  </w:style>
  <w:style w:type="table" w:customStyle="1" w:styleId="LightShading-Accent11">
    <w:name w:val="Light Shading - Accent 11"/>
    <w:basedOn w:val="TableNormal"/>
    <w:uiPriority w:val="60"/>
    <w:rsid w:val="005462B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bodyafterh3">
    <w:name w:val="bodyafterh3"/>
    <w:basedOn w:val="Normal"/>
    <w:rsid w:val="00563FE2"/>
    <w:pPr>
      <w:spacing w:before="240" w:after="240" w:line="240" w:lineRule="auto"/>
      <w:ind w:left="720" w:right="280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A5D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D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5DE6"/>
    <w:rPr>
      <w:rFonts w:eastAsiaTheme="minorEastAsia"/>
      <w:sz w:val="20"/>
      <w:szCs w:val="20"/>
    </w:rPr>
  </w:style>
  <w:style w:type="paragraph" w:styleId="ListBullet4">
    <w:name w:val="List Bullet 4"/>
    <w:basedOn w:val="Normal"/>
    <w:autoRedefine/>
    <w:uiPriority w:val="99"/>
    <w:unhideWhenUsed/>
    <w:rsid w:val="00D35422"/>
    <w:pPr>
      <w:numPr>
        <w:numId w:val="10"/>
      </w:numPr>
      <w:contextualSpacing/>
    </w:pPr>
  </w:style>
  <w:style w:type="paragraph" w:styleId="ListNumber2">
    <w:name w:val="List Number 2"/>
    <w:basedOn w:val="Normal"/>
    <w:autoRedefine/>
    <w:uiPriority w:val="99"/>
    <w:unhideWhenUsed/>
    <w:rsid w:val="00D35422"/>
    <w:pPr>
      <w:numPr>
        <w:numId w:val="14"/>
      </w:numPr>
      <w:spacing w:before="360" w:after="120"/>
      <w:contextualSpacing/>
    </w:pPr>
  </w:style>
  <w:style w:type="table" w:styleId="MediumList2-Accent1">
    <w:name w:val="Medium List 2 Accent 1"/>
    <w:basedOn w:val="TableNormal"/>
    <w:uiPriority w:val="66"/>
    <w:rsid w:val="001742E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List Bullet 3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4CD"/>
    <w:pPr>
      <w:keepNext/>
      <w:keepLines/>
      <w:shd w:val="clear" w:color="auto" w:fill="FFFFFF" w:themeFill="background1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B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42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2"/>
    <w:link w:val="Heading4Char"/>
    <w:uiPriority w:val="9"/>
    <w:unhideWhenUsed/>
    <w:qFormat/>
    <w:rsid w:val="00DE7C57"/>
    <w:pPr>
      <w:keepNext/>
      <w:keepLines/>
      <w:spacing w:before="200" w:after="120"/>
      <w:ind w:left="7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7C5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E7C5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E7C5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E7C5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E7C5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4CD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shd w:val="clear" w:color="auto" w:fill="FFFFFF" w:themeFill="background1"/>
    </w:rPr>
  </w:style>
  <w:style w:type="paragraph" w:styleId="NoSpacing">
    <w:name w:val="No Spacing"/>
    <w:autoRedefine/>
    <w:uiPriority w:val="1"/>
    <w:qFormat/>
    <w:rsid w:val="00F33E9F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qFormat/>
    <w:rsid w:val="00C3253A"/>
    <w:pPr>
      <w:ind w:left="1008"/>
      <w:contextualSpacing/>
    </w:pPr>
  </w:style>
  <w:style w:type="character" w:styleId="Hyperlink">
    <w:name w:val="Hyperlink"/>
    <w:basedOn w:val="DefaultParagraphFont"/>
    <w:uiPriority w:val="99"/>
    <w:unhideWhenUsed/>
    <w:rsid w:val="00E30F6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C5B25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ListBullet">
    <w:name w:val="List Bullet"/>
    <w:basedOn w:val="Normal"/>
    <w:autoRedefine/>
    <w:uiPriority w:val="99"/>
    <w:unhideWhenUsed/>
    <w:qFormat/>
    <w:rsid w:val="00F23FD9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5D42AA"/>
    <w:pPr>
      <w:numPr>
        <w:numId w:val="8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D42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3">
    <w:name w:val="List Bullet 3"/>
    <w:basedOn w:val="Normal"/>
    <w:autoRedefine/>
    <w:uiPriority w:val="99"/>
    <w:unhideWhenUsed/>
    <w:qFormat/>
    <w:rsid w:val="00C3253A"/>
    <w:pPr>
      <w:numPr>
        <w:numId w:val="9"/>
      </w:numPr>
      <w:contextualSpacing/>
    </w:pPr>
  </w:style>
  <w:style w:type="paragraph" w:styleId="List2">
    <w:name w:val="List 2"/>
    <w:basedOn w:val="Normal"/>
    <w:uiPriority w:val="99"/>
    <w:unhideWhenUsed/>
    <w:rsid w:val="008925E7"/>
    <w:pPr>
      <w:ind w:left="720" w:hanging="36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2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BB6"/>
  </w:style>
  <w:style w:type="paragraph" w:styleId="Footer">
    <w:name w:val="footer"/>
    <w:basedOn w:val="Normal"/>
    <w:link w:val="FooterChar"/>
    <w:uiPriority w:val="99"/>
    <w:unhideWhenUsed/>
    <w:rsid w:val="006B2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BB6"/>
  </w:style>
  <w:style w:type="character" w:styleId="Emphasis">
    <w:name w:val="Emphasis"/>
    <w:basedOn w:val="DefaultParagraphFont"/>
    <w:uiPriority w:val="20"/>
    <w:qFormat/>
    <w:rsid w:val="0028288B"/>
    <w:rPr>
      <w:i/>
      <w:iCs/>
    </w:rPr>
  </w:style>
  <w:style w:type="character" w:styleId="Strong">
    <w:name w:val="Strong"/>
    <w:basedOn w:val="DefaultParagraphFont"/>
    <w:uiPriority w:val="22"/>
    <w:qFormat/>
    <w:rsid w:val="00A43441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5C5B25"/>
    <w:pPr>
      <w:spacing w:after="0"/>
    </w:pPr>
  </w:style>
  <w:style w:type="character" w:customStyle="1" w:styleId="BodyTextChar">
    <w:name w:val="Body Text Char"/>
    <w:basedOn w:val="DefaultParagraphFont"/>
    <w:link w:val="BodyText"/>
    <w:uiPriority w:val="99"/>
    <w:rsid w:val="005C5B25"/>
  </w:style>
  <w:style w:type="paragraph" w:customStyle="1" w:styleId="BodyBold">
    <w:name w:val="Body Bold"/>
    <w:basedOn w:val="BodyText"/>
    <w:qFormat/>
    <w:rsid w:val="005C5B25"/>
    <w:rPr>
      <w:b/>
    </w:rPr>
  </w:style>
  <w:style w:type="table" w:styleId="TableGrid">
    <w:name w:val="Table Grid"/>
    <w:basedOn w:val="TableNormal"/>
    <w:uiPriority w:val="59"/>
    <w:rsid w:val="00E325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E32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32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6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8E7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F61F41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59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593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79359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93593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5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35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losing">
    <w:name w:val="Closing"/>
    <w:basedOn w:val="Normal"/>
    <w:link w:val="ClosingChar"/>
    <w:uiPriority w:val="99"/>
    <w:unhideWhenUsed/>
    <w:rsid w:val="00793593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793593"/>
  </w:style>
  <w:style w:type="paragraph" w:styleId="Quote">
    <w:name w:val="Quote"/>
    <w:basedOn w:val="Normal"/>
    <w:next w:val="Normal"/>
    <w:link w:val="QuoteChar"/>
    <w:uiPriority w:val="29"/>
    <w:qFormat/>
    <w:rsid w:val="00324BB6"/>
    <w:pPr>
      <w:pBdr>
        <w:top w:val="single" w:sz="4" w:space="1" w:color="auto"/>
        <w:bottom w:val="single" w:sz="4" w:space="1" w:color="auto"/>
      </w:pBdr>
      <w:ind w:left="144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4BB6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DF7B06"/>
    <w:rPr>
      <w:b/>
      <w:bCs/>
      <w:smallCap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DE7C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E7C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E7C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E7C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E7C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E7C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DE7C5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E7C57"/>
  </w:style>
  <w:style w:type="paragraph" w:styleId="BodyTextIndent3">
    <w:name w:val="Body Text Indent 3"/>
    <w:basedOn w:val="Normal"/>
    <w:link w:val="BodyTextIndent3Char"/>
    <w:autoRedefine/>
    <w:uiPriority w:val="99"/>
    <w:unhideWhenUsed/>
    <w:rsid w:val="00D20C9E"/>
    <w:pPr>
      <w:spacing w:after="120"/>
      <w:ind w:left="1152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20C9E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2B3427"/>
    <w:pPr>
      <w:spacing w:after="240" w:line="24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2B3427"/>
  </w:style>
  <w:style w:type="character" w:styleId="FollowedHyperlink">
    <w:name w:val="FollowedHyperlink"/>
    <w:basedOn w:val="DefaultParagraphFont"/>
    <w:uiPriority w:val="99"/>
    <w:semiHidden/>
    <w:unhideWhenUsed/>
    <w:rsid w:val="00264FC0"/>
    <w:rPr>
      <w:color w:val="800080" w:themeColor="followedHyperlink"/>
      <w:u w:val="single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D20C9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D20C9E"/>
  </w:style>
  <w:style w:type="paragraph" w:styleId="NormalIndent">
    <w:name w:val="Normal Indent"/>
    <w:basedOn w:val="Normal"/>
    <w:uiPriority w:val="99"/>
    <w:unhideWhenUsed/>
    <w:rsid w:val="00D20C9E"/>
    <w:pPr>
      <w:ind w:left="72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20C9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20C9E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20C9E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20C9E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20C9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20C9E"/>
  </w:style>
  <w:style w:type="paragraph" w:styleId="FootnoteText">
    <w:name w:val="footnote text"/>
    <w:basedOn w:val="Normal"/>
    <w:link w:val="FootnoteTextChar"/>
    <w:uiPriority w:val="99"/>
    <w:unhideWhenUsed/>
    <w:rsid w:val="00C55C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55C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C55CCC"/>
    <w:rPr>
      <w:vertAlign w:val="superscript"/>
    </w:rPr>
  </w:style>
  <w:style w:type="character" w:styleId="SubtleReference">
    <w:name w:val="Subtle Reference"/>
    <w:basedOn w:val="DefaultParagraphFont"/>
    <w:uiPriority w:val="31"/>
    <w:qFormat/>
    <w:rsid w:val="00C55CCC"/>
    <w:rPr>
      <w:smallCaps/>
      <w:color w:val="C0504D" w:themeColor="accent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3613E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1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1946D7"/>
    <w:pPr>
      <w:shd w:val="clear" w:color="auto" w:fill="auto"/>
      <w:outlineLvl w:val="9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946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46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46D7"/>
    <w:pPr>
      <w:spacing w:after="100"/>
      <w:ind w:left="440"/>
    </w:pPr>
  </w:style>
  <w:style w:type="table" w:customStyle="1" w:styleId="LightShading-Accent11">
    <w:name w:val="Light Shading - Accent 11"/>
    <w:basedOn w:val="TableNormal"/>
    <w:uiPriority w:val="60"/>
    <w:rsid w:val="005462B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bodyafterh3">
    <w:name w:val="bodyafterh3"/>
    <w:basedOn w:val="Normal"/>
    <w:rsid w:val="00563FE2"/>
    <w:pPr>
      <w:spacing w:before="240" w:after="240" w:line="240" w:lineRule="auto"/>
      <w:ind w:left="720" w:right="280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A5D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D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5DE6"/>
    <w:rPr>
      <w:rFonts w:eastAsiaTheme="minorEastAsia"/>
      <w:sz w:val="20"/>
      <w:szCs w:val="20"/>
    </w:rPr>
  </w:style>
  <w:style w:type="paragraph" w:styleId="ListBullet4">
    <w:name w:val="List Bullet 4"/>
    <w:basedOn w:val="Normal"/>
    <w:autoRedefine/>
    <w:uiPriority w:val="99"/>
    <w:unhideWhenUsed/>
    <w:rsid w:val="00D35422"/>
    <w:pPr>
      <w:numPr>
        <w:numId w:val="10"/>
      </w:numPr>
      <w:contextualSpacing/>
    </w:pPr>
  </w:style>
  <w:style w:type="paragraph" w:styleId="ListNumber2">
    <w:name w:val="List Number 2"/>
    <w:basedOn w:val="Normal"/>
    <w:autoRedefine/>
    <w:uiPriority w:val="99"/>
    <w:unhideWhenUsed/>
    <w:rsid w:val="00D35422"/>
    <w:pPr>
      <w:numPr>
        <w:numId w:val="14"/>
      </w:numPr>
      <w:spacing w:before="360" w:after="120"/>
      <w:contextualSpacing/>
    </w:pPr>
  </w:style>
  <w:style w:type="table" w:styleId="MediumList2-Accent1">
    <w:name w:val="Medium List 2 Accent 1"/>
    <w:basedOn w:val="TableNormal"/>
    <w:uiPriority w:val="66"/>
    <w:rsid w:val="001742E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8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8037">
      <w:bodyDiv w:val="1"/>
      <w:marLeft w:val="75"/>
      <w:marRight w:val="75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lene\Documents\MC%20Doc%20and%20Help\User%20Connect%20Docs\In%20Progress%20and%20Reference\MC-%20DocTemplate-Feb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CF7CB-C30C-4325-9B6F-4D1E175FA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MC- DocTemplate-Feb12</Template>
  <TotalTime>1475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Arlene</dc:creator>
  <cp:lastModifiedBy>Arlene</cp:lastModifiedBy>
  <cp:revision>7</cp:revision>
  <cp:lastPrinted>2012-02-02T00:37:00Z</cp:lastPrinted>
  <dcterms:created xsi:type="dcterms:W3CDTF">2013-08-26T17:21:00Z</dcterms:created>
  <dcterms:modified xsi:type="dcterms:W3CDTF">2013-09-03T22:31:00Z</dcterms:modified>
</cp:coreProperties>
</file>