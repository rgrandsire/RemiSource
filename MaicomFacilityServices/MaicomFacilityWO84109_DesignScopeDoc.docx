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356" w:rsidRDefault="001742E0" w:rsidP="000B1B21">
      <w:pPr>
        <w:pStyle w:val="Title"/>
      </w:pPr>
      <w:r>
        <w:t>Customer Project Scope</w:t>
      </w:r>
    </w:p>
    <w:tbl>
      <w:tblPr>
        <w:tblStyle w:val="MediumList2-Accent1"/>
        <w:tblW w:w="0" w:type="auto"/>
        <w:tblLook w:val="04A0" w:firstRow="1" w:lastRow="0" w:firstColumn="1" w:lastColumn="0" w:noHBand="0" w:noVBand="1"/>
      </w:tblPr>
      <w:tblGrid>
        <w:gridCol w:w="3618"/>
        <w:gridCol w:w="5040"/>
      </w:tblGrid>
      <w:tr w:rsidR="001742E0" w:rsidTr="00CE27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8" w:type="dxa"/>
          </w:tcPr>
          <w:p w:rsidR="001742E0" w:rsidRDefault="001742E0" w:rsidP="00CE2700">
            <w:pPr>
              <w:rPr>
                <w:rFonts w:ascii="Verdana" w:hAnsi="Verdana"/>
                <w:color w:val="4F81BD" w:themeColor="accent1"/>
                <w:sz w:val="28"/>
                <w:szCs w:val="28"/>
              </w:rPr>
            </w:pPr>
          </w:p>
        </w:tc>
        <w:tc>
          <w:tcPr>
            <w:tcW w:w="5040" w:type="dxa"/>
          </w:tcPr>
          <w:p w:rsidR="001742E0" w:rsidRDefault="001742E0" w:rsidP="00CE2700">
            <w:pPr>
              <w:cnfStyle w:val="100000000000" w:firstRow="1" w:lastRow="0" w:firstColumn="0" w:lastColumn="0" w:oddVBand="0" w:evenVBand="0" w:oddHBand="0" w:evenHBand="0" w:firstRowFirstColumn="0" w:firstRowLastColumn="0" w:lastRowFirstColumn="0" w:lastRowLastColumn="0"/>
              <w:rPr>
                <w:rFonts w:ascii="Verdana" w:hAnsi="Verdana"/>
                <w:color w:val="4F81BD" w:themeColor="accent1"/>
                <w:sz w:val="28"/>
                <w:szCs w:val="28"/>
              </w:rPr>
            </w:pPr>
          </w:p>
        </w:tc>
      </w:tr>
      <w:tr w:rsidR="001742E0" w:rsidRPr="005C6B0B" w:rsidTr="00CE270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618" w:type="dxa"/>
          </w:tcPr>
          <w:p w:rsidR="001742E0" w:rsidRPr="005C6B0B" w:rsidRDefault="001742E0" w:rsidP="00CE2700">
            <w:pPr>
              <w:rPr>
                <w:rFonts w:ascii="Verdana" w:hAnsi="Verdana"/>
                <w:color w:val="4F81BD" w:themeColor="accent1"/>
                <w:sz w:val="24"/>
                <w:szCs w:val="24"/>
              </w:rPr>
            </w:pPr>
            <w:r>
              <w:rPr>
                <w:rFonts w:ascii="Verdana" w:hAnsi="Verdana"/>
                <w:color w:val="4F81BD" w:themeColor="accent1"/>
                <w:sz w:val="24"/>
                <w:szCs w:val="24"/>
              </w:rPr>
              <w:t>Customer</w:t>
            </w:r>
          </w:p>
        </w:tc>
        <w:tc>
          <w:tcPr>
            <w:tcW w:w="5040" w:type="dxa"/>
          </w:tcPr>
          <w:p w:rsidR="001742E0" w:rsidRPr="00DD0CEB" w:rsidRDefault="00231C1E" w:rsidP="00CE2700">
            <w:pP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DD0CEB">
              <w:rPr>
                <w:rFonts w:ascii="Verdana" w:hAnsi="Verdana" w:cs="Arial"/>
                <w:color w:val="auto"/>
              </w:rPr>
              <w:t>Maicom</w:t>
            </w:r>
          </w:p>
        </w:tc>
      </w:tr>
      <w:tr w:rsidR="001742E0" w:rsidTr="00CE2700">
        <w:trPr>
          <w:trHeight w:val="387"/>
        </w:trPr>
        <w:tc>
          <w:tcPr>
            <w:cnfStyle w:val="001000000000" w:firstRow="0" w:lastRow="0" w:firstColumn="1" w:lastColumn="0" w:oddVBand="0" w:evenVBand="0" w:oddHBand="0" w:evenHBand="0" w:firstRowFirstColumn="0" w:firstRowLastColumn="0" w:lastRowFirstColumn="0" w:lastRowLastColumn="0"/>
            <w:tcW w:w="3618" w:type="dxa"/>
          </w:tcPr>
          <w:p w:rsidR="001742E0" w:rsidRPr="005C6B0B" w:rsidRDefault="008772F1" w:rsidP="00CE2700">
            <w:pPr>
              <w:rPr>
                <w:rFonts w:ascii="Verdana" w:hAnsi="Verdana"/>
                <w:color w:val="4F81BD" w:themeColor="accent1"/>
                <w:sz w:val="24"/>
                <w:szCs w:val="24"/>
              </w:rPr>
            </w:pPr>
            <w:r>
              <w:rPr>
                <w:rFonts w:ascii="Verdana" w:hAnsi="Verdana"/>
                <w:color w:val="4F81BD" w:themeColor="accent1"/>
                <w:sz w:val="24"/>
                <w:szCs w:val="24"/>
              </w:rPr>
              <w:t xml:space="preserve">  </w:t>
            </w:r>
            <w:bookmarkStart w:id="0" w:name="_GoBack"/>
            <w:bookmarkEnd w:id="0"/>
            <w:r w:rsidR="006E3BD2">
              <w:rPr>
                <w:rFonts w:ascii="Verdana" w:hAnsi="Verdana"/>
                <w:color w:val="4F81BD" w:themeColor="accent1"/>
                <w:sz w:val="24"/>
                <w:szCs w:val="24"/>
              </w:rPr>
              <w:t>Primary Contact</w:t>
            </w:r>
          </w:p>
        </w:tc>
        <w:tc>
          <w:tcPr>
            <w:tcW w:w="5040" w:type="dxa"/>
          </w:tcPr>
          <w:p w:rsidR="001742E0" w:rsidRPr="00DD0CEB" w:rsidRDefault="00231C1E" w:rsidP="00CE2700">
            <w:pP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DD0CEB">
              <w:rPr>
                <w:rFonts w:ascii="Verdana" w:hAnsi="Verdana" w:cs="Arial"/>
                <w:color w:val="auto"/>
              </w:rPr>
              <w:t>Erlir</w:t>
            </w:r>
            <w:r w:rsidR="00DD0CEB" w:rsidRPr="00DD0CEB">
              <w:rPr>
                <w:rFonts w:ascii="Verdana" w:hAnsi="Verdana" w:cs="Arial"/>
                <w:color w:val="auto"/>
              </w:rPr>
              <w:t xml:space="preserve"> Mezini</w:t>
            </w:r>
          </w:p>
        </w:tc>
      </w:tr>
      <w:tr w:rsidR="00DD0CEB" w:rsidTr="00CE2700">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618" w:type="dxa"/>
          </w:tcPr>
          <w:p w:rsidR="00DD0CEB" w:rsidRDefault="00DD0CEB" w:rsidP="00CE2700">
            <w:pPr>
              <w:rPr>
                <w:rFonts w:ascii="Verdana" w:hAnsi="Verdana"/>
                <w:color w:val="4F81BD" w:themeColor="accent1"/>
                <w:sz w:val="24"/>
                <w:szCs w:val="24"/>
              </w:rPr>
            </w:pPr>
          </w:p>
        </w:tc>
        <w:tc>
          <w:tcPr>
            <w:tcW w:w="5040" w:type="dxa"/>
          </w:tcPr>
          <w:p w:rsidR="00DD0CEB" w:rsidRPr="00DD0CEB" w:rsidRDefault="00975E33" w:rsidP="00DD0CEB">
            <w:pPr>
              <w:cnfStyle w:val="000000100000" w:firstRow="0" w:lastRow="0" w:firstColumn="0" w:lastColumn="0" w:oddVBand="0" w:evenVBand="0" w:oddHBand="1" w:evenHBand="0" w:firstRowFirstColumn="0" w:firstRowLastColumn="0" w:lastRowFirstColumn="0" w:lastRowLastColumn="0"/>
              <w:rPr>
                <w:rFonts w:ascii="Verdana" w:hAnsi="Verdana" w:cs="Arial"/>
              </w:rPr>
            </w:pPr>
            <w:hyperlink r:id="rId8" w:history="1">
              <w:r w:rsidR="00DD0CEB" w:rsidRPr="00DD0CEB">
                <w:rPr>
                  <w:rStyle w:val="Hyperlink"/>
                  <w:rFonts w:ascii="Verdana" w:hAnsi="Verdana"/>
                </w:rPr>
                <w:t>e.mezini@maicomcs.com</w:t>
              </w:r>
            </w:hyperlink>
          </w:p>
        </w:tc>
      </w:tr>
      <w:tr w:rsidR="001742E0" w:rsidTr="00CE2700">
        <w:trPr>
          <w:trHeight w:val="342"/>
        </w:trPr>
        <w:tc>
          <w:tcPr>
            <w:cnfStyle w:val="001000000000" w:firstRow="0" w:lastRow="0" w:firstColumn="1" w:lastColumn="0" w:oddVBand="0" w:evenVBand="0" w:oddHBand="0" w:evenHBand="0" w:firstRowFirstColumn="0" w:firstRowLastColumn="0" w:lastRowFirstColumn="0" w:lastRowLastColumn="0"/>
            <w:tcW w:w="3618" w:type="dxa"/>
          </w:tcPr>
          <w:p w:rsidR="001742E0" w:rsidRDefault="001742E0" w:rsidP="00CE2700">
            <w:pPr>
              <w:rPr>
                <w:rFonts w:ascii="Verdana" w:hAnsi="Verdana"/>
                <w:color w:val="4F81BD" w:themeColor="accent1"/>
                <w:sz w:val="24"/>
                <w:szCs w:val="24"/>
              </w:rPr>
            </w:pPr>
          </w:p>
        </w:tc>
        <w:tc>
          <w:tcPr>
            <w:tcW w:w="5040" w:type="dxa"/>
          </w:tcPr>
          <w:p w:rsidR="001742E0" w:rsidRPr="00DD0CEB" w:rsidRDefault="00DD0CEB" w:rsidP="00CE2700">
            <w:pP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DD0CEB">
              <w:rPr>
                <w:rFonts w:ascii="Verdana" w:hAnsi="Verdana"/>
                <w:color w:val="404040"/>
              </w:rPr>
              <w:t>978-777-7786 Ex203</w:t>
            </w:r>
          </w:p>
        </w:tc>
      </w:tr>
      <w:tr w:rsidR="00442F7A" w:rsidTr="00CE2700">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618" w:type="dxa"/>
          </w:tcPr>
          <w:p w:rsidR="00442F7A" w:rsidRDefault="00442F7A" w:rsidP="00CE2700">
            <w:pPr>
              <w:rPr>
                <w:rFonts w:ascii="Verdana" w:hAnsi="Verdana"/>
                <w:color w:val="4F81BD" w:themeColor="accent1"/>
                <w:sz w:val="24"/>
                <w:szCs w:val="24"/>
              </w:rPr>
            </w:pPr>
            <w:r>
              <w:rPr>
                <w:rFonts w:ascii="Verdana" w:hAnsi="Verdana"/>
                <w:color w:val="4F81BD" w:themeColor="accent1"/>
                <w:sz w:val="24"/>
                <w:szCs w:val="24"/>
              </w:rPr>
              <w:t>MC IC/CC</w:t>
            </w:r>
          </w:p>
        </w:tc>
        <w:tc>
          <w:tcPr>
            <w:tcW w:w="5040" w:type="dxa"/>
          </w:tcPr>
          <w:p w:rsidR="00442F7A" w:rsidRPr="00DD0CEB" w:rsidRDefault="00231C1E" w:rsidP="00CE270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DD0CEB">
              <w:rPr>
                <w:rFonts w:ascii="Verdana" w:hAnsi="Verdana" w:cs="Arial"/>
              </w:rPr>
              <w:t>Brandon Palana</w:t>
            </w:r>
          </w:p>
        </w:tc>
      </w:tr>
      <w:tr w:rsidR="001742E0" w:rsidTr="00CE2700">
        <w:trPr>
          <w:trHeight w:val="396"/>
        </w:trPr>
        <w:tc>
          <w:tcPr>
            <w:cnfStyle w:val="001000000000" w:firstRow="0" w:lastRow="0" w:firstColumn="1" w:lastColumn="0" w:oddVBand="0" w:evenVBand="0" w:oddHBand="0" w:evenHBand="0" w:firstRowFirstColumn="0" w:firstRowLastColumn="0" w:lastRowFirstColumn="0" w:lastRowLastColumn="0"/>
            <w:tcW w:w="3618" w:type="dxa"/>
          </w:tcPr>
          <w:p w:rsidR="001742E0" w:rsidRDefault="00442F7A" w:rsidP="00CE2700">
            <w:pPr>
              <w:rPr>
                <w:rFonts w:ascii="Verdana" w:hAnsi="Verdana"/>
                <w:color w:val="4F81BD" w:themeColor="accent1"/>
                <w:sz w:val="24"/>
                <w:szCs w:val="24"/>
              </w:rPr>
            </w:pPr>
            <w:r>
              <w:rPr>
                <w:rFonts w:ascii="Verdana" w:hAnsi="Verdana"/>
                <w:color w:val="4F81BD" w:themeColor="accent1"/>
                <w:sz w:val="24"/>
                <w:szCs w:val="24"/>
              </w:rPr>
              <w:t>Deliver Code To</w:t>
            </w:r>
          </w:p>
        </w:tc>
        <w:tc>
          <w:tcPr>
            <w:tcW w:w="5040" w:type="dxa"/>
          </w:tcPr>
          <w:p w:rsidR="001742E0" w:rsidRPr="00FC2358" w:rsidRDefault="00442F7A" w:rsidP="00CE2700">
            <w:pP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Customer</w:t>
            </w:r>
          </w:p>
        </w:tc>
      </w:tr>
      <w:tr w:rsidR="001742E0" w:rsidTr="00442F7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618" w:type="dxa"/>
          </w:tcPr>
          <w:p w:rsidR="001742E0" w:rsidRDefault="001742E0" w:rsidP="00CE2700">
            <w:pPr>
              <w:rPr>
                <w:rFonts w:ascii="Verdana" w:hAnsi="Verdana"/>
                <w:color w:val="4F81BD" w:themeColor="accent1"/>
                <w:sz w:val="24"/>
                <w:szCs w:val="24"/>
              </w:rPr>
            </w:pPr>
            <w:r>
              <w:rPr>
                <w:rFonts w:ascii="Verdana" w:hAnsi="Verdana"/>
                <w:color w:val="4F81BD" w:themeColor="accent1"/>
                <w:sz w:val="24"/>
                <w:szCs w:val="24"/>
              </w:rPr>
              <w:t>Date (and revision)</w:t>
            </w:r>
          </w:p>
        </w:tc>
        <w:tc>
          <w:tcPr>
            <w:tcW w:w="5040" w:type="dxa"/>
          </w:tcPr>
          <w:p w:rsidR="001742E0" w:rsidRPr="00FC2358" w:rsidRDefault="00731DA0" w:rsidP="00731DA0">
            <w:pP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11</w:t>
            </w:r>
            <w:r w:rsidR="00231C1E">
              <w:rPr>
                <w:rFonts w:ascii="Verdana" w:hAnsi="Verdana" w:cs="Arial"/>
                <w:color w:val="auto"/>
              </w:rPr>
              <w:t>/</w:t>
            </w:r>
            <w:r w:rsidR="00713B82">
              <w:rPr>
                <w:rFonts w:ascii="Verdana" w:hAnsi="Verdana" w:cs="Arial"/>
                <w:color w:val="auto"/>
              </w:rPr>
              <w:t>2</w:t>
            </w:r>
            <w:r>
              <w:rPr>
                <w:rFonts w:ascii="Verdana" w:hAnsi="Verdana" w:cs="Arial"/>
                <w:color w:val="auto"/>
              </w:rPr>
              <w:t>8/2016 v6</w:t>
            </w:r>
          </w:p>
        </w:tc>
      </w:tr>
    </w:tbl>
    <w:p w:rsidR="001742E0" w:rsidRPr="00FF1356" w:rsidRDefault="001742E0" w:rsidP="001742E0">
      <w:pPr>
        <w:pStyle w:val="Heading1"/>
      </w:pPr>
      <w:r>
        <w:t>Overview</w:t>
      </w:r>
    </w:p>
    <w:p w:rsidR="00DD0CEB" w:rsidRDefault="00802035" w:rsidP="001D5E6A">
      <w:pPr>
        <w:tabs>
          <w:tab w:val="left" w:pos="3765"/>
        </w:tabs>
        <w:rPr>
          <w:i/>
        </w:rPr>
      </w:pPr>
      <w:r>
        <w:rPr>
          <w:i/>
        </w:rPr>
        <w:t>M</w:t>
      </w:r>
      <w:r w:rsidR="001D5E6A">
        <w:rPr>
          <w:i/>
        </w:rPr>
        <w:t>ai</w:t>
      </w:r>
      <w:r>
        <w:rPr>
          <w:i/>
        </w:rPr>
        <w:t xml:space="preserve">com </w:t>
      </w:r>
      <w:r w:rsidR="001D5E6A">
        <w:rPr>
          <w:i/>
        </w:rPr>
        <w:t xml:space="preserve">would like to bulk load/attach documents </w:t>
      </w:r>
      <w:r w:rsidR="008E07C6">
        <w:rPr>
          <w:i/>
        </w:rPr>
        <w:t xml:space="preserve">directly </w:t>
      </w:r>
      <w:r w:rsidR="001D5E6A">
        <w:rPr>
          <w:i/>
        </w:rPr>
        <w:t xml:space="preserve">to their Assets. Currently they have roughly 35,000 documents (16 GB of storage) that are stored on Google docs but they would like to eliminate the use of Google docs and store the docs directly within MC.  They can supply a flash drive with the docs if needed. </w:t>
      </w:r>
      <w:r w:rsidR="00DD0CEB">
        <w:rPr>
          <w:i/>
        </w:rPr>
        <w:t>They also have the</w:t>
      </w:r>
      <w:r w:rsidR="00713B82">
        <w:rPr>
          <w:i/>
        </w:rPr>
        <w:t xml:space="preserve"> folder</w:t>
      </w:r>
      <w:r w:rsidR="00DD0CEB">
        <w:rPr>
          <w:i/>
        </w:rPr>
        <w:t xml:space="preserve"> path </w:t>
      </w:r>
      <w:r w:rsidR="00713B82">
        <w:rPr>
          <w:i/>
        </w:rPr>
        <w:t xml:space="preserve">for each file </w:t>
      </w:r>
      <w:r w:rsidR="00DD0CEB">
        <w:rPr>
          <w:i/>
        </w:rPr>
        <w:t>and the path contains the Asset ID</w:t>
      </w:r>
      <w:r w:rsidR="002A5B21">
        <w:rPr>
          <w:i/>
        </w:rPr>
        <w:t xml:space="preserve"> in a csv file (see below)</w:t>
      </w:r>
      <w:r w:rsidR="00DD0CEB">
        <w:rPr>
          <w:i/>
        </w:rPr>
        <w:t xml:space="preserve">. </w:t>
      </w:r>
    </w:p>
    <w:p w:rsidR="00F7004C" w:rsidRDefault="00DD0CEB" w:rsidP="001D5E6A">
      <w:pPr>
        <w:tabs>
          <w:tab w:val="left" w:pos="3765"/>
        </w:tabs>
        <w:rPr>
          <w:i/>
        </w:rPr>
      </w:pPr>
      <w:r>
        <w:rPr>
          <w:i/>
        </w:rPr>
        <w:t>Need to develop a tool to</w:t>
      </w:r>
      <w:r w:rsidR="00713B82">
        <w:rPr>
          <w:i/>
        </w:rPr>
        <w:t xml:space="preserve"> handle moving the docs into MC and attaching them to the correct asset. Below is a screen shot of the file path in Google Doc</w:t>
      </w:r>
      <w:r w:rsidR="002A5B21">
        <w:rPr>
          <w:i/>
        </w:rPr>
        <w:t>,</w:t>
      </w:r>
      <w:r w:rsidR="00713B82">
        <w:rPr>
          <w:i/>
        </w:rPr>
        <w:t xml:space="preserve"> as well as</w:t>
      </w:r>
      <w:r w:rsidR="002A5B21">
        <w:rPr>
          <w:i/>
        </w:rPr>
        <w:t xml:space="preserve"> a, mapping guide </w:t>
      </w:r>
      <w:r w:rsidR="00F7004C">
        <w:rPr>
          <w:i/>
        </w:rPr>
        <w:t xml:space="preserve">of </w:t>
      </w:r>
      <w:r w:rsidR="002A5B21">
        <w:rPr>
          <w:i/>
        </w:rPr>
        <w:t xml:space="preserve">the </w:t>
      </w:r>
      <w:r w:rsidR="00713B82">
        <w:rPr>
          <w:i/>
        </w:rPr>
        <w:t xml:space="preserve">Asset </w:t>
      </w:r>
      <w:r w:rsidR="002A5B21">
        <w:rPr>
          <w:i/>
        </w:rPr>
        <w:t xml:space="preserve">information </w:t>
      </w:r>
      <w:r w:rsidR="00713B82">
        <w:rPr>
          <w:i/>
        </w:rPr>
        <w:t>in the</w:t>
      </w:r>
      <w:r w:rsidR="00F7004C">
        <w:rPr>
          <w:i/>
        </w:rPr>
        <w:t xml:space="preserve"> path.</w:t>
      </w:r>
    </w:p>
    <w:p w:rsidR="000D589B" w:rsidRDefault="001B7ED6" w:rsidP="001D5E6A">
      <w:pPr>
        <w:tabs>
          <w:tab w:val="left" w:pos="3765"/>
        </w:tabs>
        <w:rPr>
          <w:i/>
        </w:rPr>
      </w:pPr>
      <w:r>
        <w:rPr>
          <w:i/>
        </w:rPr>
        <w:t xml:space="preserve">Document mapping file (attached to WO) contains full document path, Document folder, Document Name, Asset UDFChar1 (used for initial Mapping), AssetPK, AssetID and AssetName. </w:t>
      </w:r>
    </w:p>
    <w:p w:rsidR="000D589B" w:rsidRDefault="000D589B" w:rsidP="001D5E6A">
      <w:pPr>
        <w:tabs>
          <w:tab w:val="left" w:pos="3765"/>
        </w:tabs>
        <w:rPr>
          <w:i/>
        </w:rPr>
      </w:pPr>
    </w:p>
    <w:p w:rsidR="000D589B" w:rsidRPr="001B7ED6" w:rsidRDefault="000D589B" w:rsidP="001B7ED6">
      <w:pPr>
        <w:pStyle w:val="NoSpacing"/>
        <w:numPr>
          <w:ilvl w:val="0"/>
          <w:numId w:val="0"/>
        </w:numPr>
        <w:rPr>
          <w:b/>
        </w:rPr>
      </w:pPr>
      <w:r w:rsidRPr="001B7ED6">
        <w:rPr>
          <w:b/>
        </w:rPr>
        <w:t xml:space="preserve">Configuration/Setup Details </w:t>
      </w:r>
    </w:p>
    <w:p w:rsidR="000D589B" w:rsidRPr="006B1384" w:rsidRDefault="000D589B" w:rsidP="00195A17">
      <w:pPr>
        <w:pStyle w:val="NoSpacing"/>
        <w:rPr>
          <w:highlight w:val="yellow"/>
        </w:rPr>
      </w:pPr>
      <w:r>
        <w:t>Document mapping completed by IC and site team so the development team will only need to handle the storage and link detail.</w:t>
      </w:r>
      <w:r w:rsidR="006B1384">
        <w:t xml:space="preserve"> </w:t>
      </w:r>
      <w:r w:rsidR="006B1384" w:rsidRPr="006B1384">
        <w:t>The mapping document will be broken down into separate columns to identify the AssetID, document file location in separate cells as well as any other supporting information.</w:t>
      </w:r>
    </w:p>
    <w:p w:rsidR="000D589B" w:rsidRPr="006B1384" w:rsidRDefault="000D589B" w:rsidP="00195A17">
      <w:pPr>
        <w:pStyle w:val="NoSpacing"/>
        <w:rPr>
          <w:highlight w:val="yellow"/>
          <w:u w:val="single"/>
        </w:rPr>
      </w:pPr>
      <w:r w:rsidRPr="006B1384">
        <w:rPr>
          <w:highlight w:val="yellow"/>
          <w:u w:val="single"/>
        </w:rPr>
        <w:t xml:space="preserve">Documents should only be stored as Asset Attachments. </w:t>
      </w:r>
    </w:p>
    <w:p w:rsidR="000D589B" w:rsidRPr="00EE2F2B" w:rsidRDefault="000F22E5" w:rsidP="00195A17">
      <w:pPr>
        <w:pStyle w:val="NoSpacing"/>
      </w:pPr>
      <w:r w:rsidRPr="00EE2F2B">
        <w:t xml:space="preserve">Document </w:t>
      </w:r>
      <w:r w:rsidR="000D589B" w:rsidRPr="00EE2F2B">
        <w:t xml:space="preserve">Name should </w:t>
      </w:r>
      <w:r w:rsidRPr="00EE2F2B">
        <w:t xml:space="preserve">remain </w:t>
      </w:r>
      <w:r w:rsidR="000D589B" w:rsidRPr="00EE2F2B">
        <w:t xml:space="preserve">what </w:t>
      </w:r>
      <w:r w:rsidRPr="00EE2F2B">
        <w:t xml:space="preserve">it currently </w:t>
      </w:r>
      <w:r w:rsidR="000D589B" w:rsidRPr="00EE2F2B">
        <w:t>is</w:t>
      </w:r>
      <w:r w:rsidRPr="00EE2F2B">
        <w:t>, as</w:t>
      </w:r>
      <w:r w:rsidR="000D589B" w:rsidRPr="00EE2F2B">
        <w:t xml:space="preserve"> listed after the last forward slash</w:t>
      </w:r>
      <w:r w:rsidRPr="00EE2F2B">
        <w:t>.</w:t>
      </w:r>
    </w:p>
    <w:p w:rsidR="000D589B" w:rsidRDefault="000D589B" w:rsidP="00195A17">
      <w:pPr>
        <w:pStyle w:val="NoSpacing"/>
      </w:pPr>
      <w:r w:rsidRPr="00EE2F2B">
        <w:t xml:space="preserve">Documents </w:t>
      </w:r>
      <w:r w:rsidRPr="00EE2F2B">
        <w:rPr>
          <w:u w:val="single"/>
        </w:rPr>
        <w:t xml:space="preserve">should not </w:t>
      </w:r>
      <w:r w:rsidRPr="00EE2F2B">
        <w:t xml:space="preserve">be </w:t>
      </w:r>
      <w:r>
        <w:t>listed in the Documents Module.</w:t>
      </w:r>
      <w:r w:rsidRPr="000D589B">
        <w:t xml:space="preserve"> </w:t>
      </w:r>
    </w:p>
    <w:p w:rsidR="000D589B" w:rsidRDefault="000D589B" w:rsidP="00195A17">
      <w:pPr>
        <w:pStyle w:val="NoSpacing"/>
      </w:pPr>
      <w:r>
        <w:t>Default indicators should not be checked.</w:t>
      </w:r>
    </w:p>
    <w:p w:rsidR="00713B82" w:rsidRDefault="000D589B" w:rsidP="000D589B">
      <w:pPr>
        <w:tabs>
          <w:tab w:val="left" w:pos="3765"/>
        </w:tabs>
        <w:rPr>
          <w:i/>
        </w:rPr>
      </w:pPr>
      <w:r>
        <w:rPr>
          <w:i/>
        </w:rPr>
        <w:t xml:space="preserve">           </w:t>
      </w:r>
      <w:r w:rsidRPr="00796818">
        <w:rPr>
          <w:i/>
          <w:noProof/>
        </w:rPr>
        <w:drawing>
          <wp:inline distT="0" distB="0" distL="0" distR="0" wp14:anchorId="2CDD8C4D" wp14:editId="4A5C2AFB">
            <wp:extent cx="1323445" cy="74140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5601" cy="742614"/>
                    </a:xfrm>
                    <a:prstGeom prst="rect">
                      <a:avLst/>
                    </a:prstGeom>
                  </pic:spPr>
                </pic:pic>
              </a:graphicData>
            </a:graphic>
          </wp:inline>
        </w:drawing>
      </w:r>
    </w:p>
    <w:p w:rsidR="001B7ED6" w:rsidRDefault="001B7ED6" w:rsidP="000D589B">
      <w:pPr>
        <w:tabs>
          <w:tab w:val="left" w:pos="3765"/>
        </w:tabs>
        <w:rPr>
          <w:i/>
        </w:rPr>
      </w:pPr>
      <w:r>
        <w:rPr>
          <w:i/>
        </w:rPr>
        <w:t>Document Mapping File</w:t>
      </w:r>
    </w:p>
    <w:p w:rsidR="005200D7" w:rsidRDefault="005200D7" w:rsidP="000D589B">
      <w:pPr>
        <w:tabs>
          <w:tab w:val="left" w:pos="3765"/>
        </w:tabs>
        <w:rPr>
          <w:i/>
        </w:rPr>
      </w:pPr>
      <w:r w:rsidRPr="005200D7">
        <w:rPr>
          <w:i/>
          <w:noProof/>
        </w:rPr>
        <w:drawing>
          <wp:inline distT="0" distB="0" distL="0" distR="0" wp14:anchorId="032C9E62" wp14:editId="6F2974CC">
            <wp:extent cx="5943600"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01925"/>
                    </a:xfrm>
                    <a:prstGeom prst="rect">
                      <a:avLst/>
                    </a:prstGeom>
                  </pic:spPr>
                </pic:pic>
              </a:graphicData>
            </a:graphic>
          </wp:inline>
        </w:drawing>
      </w:r>
    </w:p>
    <w:p w:rsidR="001B7ED6" w:rsidRDefault="001B7ED6" w:rsidP="000D589B">
      <w:pPr>
        <w:tabs>
          <w:tab w:val="left" w:pos="3765"/>
        </w:tabs>
        <w:rPr>
          <w:i/>
        </w:rPr>
      </w:pPr>
    </w:p>
    <w:p w:rsidR="001B7ED6" w:rsidRDefault="001B7ED6" w:rsidP="000D589B">
      <w:pPr>
        <w:tabs>
          <w:tab w:val="left" w:pos="3765"/>
        </w:tabs>
        <w:rPr>
          <w:i/>
        </w:rPr>
      </w:pPr>
      <w:r>
        <w:rPr>
          <w:i/>
        </w:rPr>
        <w:t>Excel File is broken into 2 worksheets – one for Equipment (Type A Assets) and one for Locations (Type L Assets)</w:t>
      </w:r>
    </w:p>
    <w:p w:rsidR="001B7ED6" w:rsidRDefault="001B7ED6" w:rsidP="000D589B">
      <w:pPr>
        <w:tabs>
          <w:tab w:val="left" w:pos="3765"/>
        </w:tabs>
        <w:rPr>
          <w:i/>
        </w:rPr>
      </w:pPr>
      <w:r w:rsidRPr="001B7ED6">
        <w:rPr>
          <w:i/>
          <w:noProof/>
        </w:rPr>
        <w:drawing>
          <wp:inline distT="0" distB="0" distL="0" distR="0" wp14:anchorId="3FC21896" wp14:editId="79614097">
            <wp:extent cx="4610744" cy="3524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744" cy="352474"/>
                    </a:xfrm>
                    <a:prstGeom prst="rect">
                      <a:avLst/>
                    </a:prstGeom>
                  </pic:spPr>
                </pic:pic>
              </a:graphicData>
            </a:graphic>
          </wp:inline>
        </w:drawing>
      </w:r>
    </w:p>
    <w:p w:rsidR="001B7ED6" w:rsidRDefault="001B7ED6" w:rsidP="000D589B">
      <w:pPr>
        <w:tabs>
          <w:tab w:val="left" w:pos="3765"/>
        </w:tabs>
        <w:rPr>
          <w:i/>
        </w:rPr>
      </w:pPr>
    </w:p>
    <w:sectPr w:rsidR="001B7ED6" w:rsidSect="008616EB">
      <w:headerReference w:type="default" r:id="rId12"/>
      <w:footerReference w:type="default" r:id="rId13"/>
      <w:headerReference w:type="first" r:id="rId14"/>
      <w:footerReference w:type="first" r:id="rId15"/>
      <w:pgSz w:w="12240" w:h="15840"/>
      <w:pgMar w:top="1800" w:right="720" w:bottom="1440" w:left="108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E33" w:rsidRDefault="00975E33" w:rsidP="006B2BB6">
      <w:pPr>
        <w:spacing w:after="0" w:line="240" w:lineRule="auto"/>
      </w:pPr>
      <w:r>
        <w:separator/>
      </w:r>
    </w:p>
  </w:endnote>
  <w:endnote w:type="continuationSeparator" w:id="0">
    <w:p w:rsidR="00975E33" w:rsidRDefault="00975E33" w:rsidP="006B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65046"/>
      <w:docPartObj>
        <w:docPartGallery w:val="Page Numbers (Bottom of Page)"/>
        <w:docPartUnique/>
      </w:docPartObj>
    </w:sdtPr>
    <w:sdtEndPr>
      <w:rPr>
        <w:spacing w:val="60"/>
      </w:rPr>
    </w:sdtEndPr>
    <w:sdtContent>
      <w:p w:rsidR="00936C95" w:rsidRDefault="00936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72F1">
          <w:rPr>
            <w:noProof/>
          </w:rPr>
          <w:t>2</w:t>
        </w:r>
        <w:r>
          <w:rPr>
            <w:noProof/>
          </w:rPr>
          <w:fldChar w:fldCharType="end"/>
        </w:r>
        <w:r>
          <w:t xml:space="preserve"> | </w:t>
        </w:r>
        <w:r>
          <w:rPr>
            <w:color w:val="7F7F7F" w:themeColor="background1" w:themeShade="7F"/>
            <w:spacing w:val="60"/>
          </w:rPr>
          <w:t>Page</w:t>
        </w:r>
      </w:p>
    </w:sdtContent>
  </w:sdt>
  <w:p w:rsidR="00936C95" w:rsidRPr="006819CC" w:rsidRDefault="00936C95" w:rsidP="00E94A4A">
    <w:pPr>
      <w:pStyle w:val="Footer"/>
      <w:tabs>
        <w:tab w:val="left" w:pos="1800"/>
      </w:tabs>
      <w:rPr>
        <w:i/>
      </w:rPr>
    </w:pPr>
    <w:r>
      <w:rPr>
        <w:i/>
      </w:rPr>
      <w:t xml:space="preserve">© Maintenance Connection, Inc. – </w:t>
    </w:r>
    <w:r w:rsidR="001742E0">
      <w:rPr>
        <w:i/>
      </w:rPr>
      <w:t>Customer Project Scope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C95" w:rsidRPr="006819CC" w:rsidRDefault="00936C95" w:rsidP="00024531">
    <w:pPr>
      <w:pStyle w:val="Footer"/>
      <w:tabs>
        <w:tab w:val="left" w:pos="1800"/>
      </w:tabs>
      <w:rPr>
        <w:i/>
      </w:rPr>
    </w:pPr>
    <w:r>
      <w:rPr>
        <w:i/>
      </w:rPr>
      <w:t>© Maintenance Connection, Inc. – Document Name (MM/YYYY)</w:t>
    </w:r>
  </w:p>
  <w:p w:rsidR="00936C95" w:rsidRDefault="009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E33" w:rsidRDefault="00975E33" w:rsidP="006B2BB6">
      <w:pPr>
        <w:spacing w:after="0" w:line="240" w:lineRule="auto"/>
      </w:pPr>
      <w:r>
        <w:separator/>
      </w:r>
    </w:p>
  </w:footnote>
  <w:footnote w:type="continuationSeparator" w:id="0">
    <w:p w:rsidR="00975E33" w:rsidRDefault="00975E33" w:rsidP="006B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C95" w:rsidRDefault="001742E0" w:rsidP="007A58F3">
    <w:pPr>
      <w:pStyle w:val="Header"/>
      <w:ind w:left="-720" w:right="-720"/>
    </w:pPr>
    <w:r>
      <w:rPr>
        <w:noProof/>
      </w:rPr>
      <w:drawing>
        <wp:anchor distT="0" distB="0" distL="114300" distR="114300" simplePos="0" relativeHeight="251665408" behindDoc="0" locked="0" layoutInCell="1" allowOverlap="1" wp14:anchorId="2AE84379" wp14:editId="2B71465C">
          <wp:simplePos x="0" y="0"/>
          <wp:positionH relativeFrom="column">
            <wp:posOffset>4314825</wp:posOffset>
          </wp:positionH>
          <wp:positionV relativeFrom="paragraph">
            <wp:posOffset>43180</wp:posOffset>
          </wp:positionV>
          <wp:extent cx="2333625" cy="2952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333625" cy="295275"/>
                  </a:xfrm>
                  <a:prstGeom prst="rect">
                    <a:avLst/>
                  </a:prstGeom>
                </pic:spPr>
              </pic:pic>
            </a:graphicData>
          </a:graphic>
          <wp14:sizeRelH relativeFrom="page">
            <wp14:pctWidth>0</wp14:pctWidth>
          </wp14:sizeRelH>
          <wp14:sizeRelV relativeFrom="page">
            <wp14:pctHeight>0</wp14:pctHeight>
          </wp14:sizeRelV>
        </wp:anchor>
      </w:drawing>
    </w:r>
    <w:r w:rsidR="00936C95" w:rsidRPr="00FF1356">
      <w:rPr>
        <w:noProof/>
      </w:rPr>
      <w:drawing>
        <wp:anchor distT="0" distB="0" distL="114300" distR="114300" simplePos="0" relativeHeight="251659264" behindDoc="1" locked="0" layoutInCell="1" allowOverlap="1" wp14:anchorId="33A50340" wp14:editId="5C7A8132">
          <wp:simplePos x="0" y="0"/>
          <wp:positionH relativeFrom="column">
            <wp:posOffset>-714375</wp:posOffset>
          </wp:positionH>
          <wp:positionV relativeFrom="paragraph">
            <wp:posOffset>-347345</wp:posOffset>
          </wp:positionV>
          <wp:extent cx="7802880" cy="1209675"/>
          <wp:effectExtent l="19050" t="0" r="7620" b="0"/>
          <wp:wrapNone/>
          <wp:docPr id="6" name="Picture 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1"/>
                  <pic:cNvPicPr>
                    <a:picLocks noChangeAspect="1" noChangeArrowheads="1"/>
                  </pic:cNvPicPr>
                </pic:nvPicPr>
                <pic:blipFill>
                  <a:blip r:embed="rId2"/>
                  <a:srcRect l="17" r="17" b="88277"/>
                  <a:stretch>
                    <a:fillRect/>
                  </a:stretch>
                </pic:blipFill>
                <pic:spPr bwMode="auto">
                  <a:xfrm>
                    <a:off x="0" y="0"/>
                    <a:ext cx="7802880" cy="1209675"/>
                  </a:xfrm>
                  <a:prstGeom prst="rect">
                    <a:avLst/>
                  </a:prstGeom>
                  <a:noFill/>
                </pic:spPr>
              </pic:pic>
            </a:graphicData>
          </a:graphic>
        </wp:anchor>
      </w:drawing>
    </w:r>
    <w:r w:rsidR="00936C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C95" w:rsidRDefault="00936C95" w:rsidP="006F3D0D">
    <w:pPr>
      <w:pStyle w:val="Header"/>
      <w:ind w:left="-990"/>
    </w:pPr>
    <w:r>
      <w:rPr>
        <w:noProof/>
      </w:rPr>
      <w:drawing>
        <wp:anchor distT="0" distB="0" distL="114300" distR="114300" simplePos="0" relativeHeight="251664384" behindDoc="0" locked="0" layoutInCell="1" allowOverlap="1" wp14:anchorId="62BB37EC" wp14:editId="435D53FE">
          <wp:simplePos x="0" y="0"/>
          <wp:positionH relativeFrom="column">
            <wp:posOffset>3190875</wp:posOffset>
          </wp:positionH>
          <wp:positionV relativeFrom="paragraph">
            <wp:posOffset>328930</wp:posOffset>
          </wp:positionV>
          <wp:extent cx="3428365" cy="27559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428365" cy="275590"/>
                  </a:xfrm>
                  <a:prstGeom prst="rect">
                    <a:avLst/>
                  </a:prstGeom>
                </pic:spPr>
              </pic:pic>
            </a:graphicData>
          </a:graphic>
          <wp14:sizeRelH relativeFrom="page">
            <wp14:pctWidth>0</wp14:pctWidth>
          </wp14:sizeRelH>
          <wp14:sizeRelV relativeFrom="page">
            <wp14:pctHeight>0</wp14:pctHeight>
          </wp14:sizeRelV>
        </wp:anchor>
      </w:drawing>
    </w:r>
    <w:r w:rsidRPr="00FF1356">
      <w:rPr>
        <w:noProof/>
      </w:rPr>
      <w:drawing>
        <wp:anchor distT="0" distB="0" distL="114300" distR="114300" simplePos="0" relativeHeight="251661312" behindDoc="1" locked="0" layoutInCell="1" allowOverlap="1" wp14:anchorId="6E6C0964" wp14:editId="41B14487">
          <wp:simplePos x="0" y="0"/>
          <wp:positionH relativeFrom="column">
            <wp:posOffset>-419100</wp:posOffset>
          </wp:positionH>
          <wp:positionV relativeFrom="paragraph">
            <wp:posOffset>-25640</wp:posOffset>
          </wp:positionV>
          <wp:extent cx="7082502" cy="1097520"/>
          <wp:effectExtent l="0" t="0" r="4445" b="7620"/>
          <wp:wrapNone/>
          <wp:docPr id="2" name="Picture 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1"/>
                  <pic:cNvPicPr>
                    <a:picLocks noChangeAspect="1" noChangeArrowheads="1"/>
                  </pic:cNvPicPr>
                </pic:nvPicPr>
                <pic:blipFill>
                  <a:blip r:embed="rId2"/>
                  <a:srcRect l="17" r="17" b="88277"/>
                  <a:stretch>
                    <a:fillRect/>
                  </a:stretch>
                </pic:blipFill>
                <pic:spPr bwMode="auto">
                  <a:xfrm>
                    <a:off x="0" y="0"/>
                    <a:ext cx="7086572" cy="1098151"/>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pt;height:11pt" o:bullet="t">
        <v:imagedata r:id="rId1" o:title="MCBullet"/>
      </v:shape>
    </w:pict>
  </w:numPicBullet>
  <w:abstractNum w:abstractNumId="0" w15:restartNumberingAfterBreak="0">
    <w:nsid w:val="FFFFFF7C"/>
    <w:multiLevelType w:val="singleLevel"/>
    <w:tmpl w:val="C734CE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DAD5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0A81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609C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A18FF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27146"/>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4BCC3B00"/>
    <w:lvl w:ilvl="0">
      <w:start w:val="1"/>
      <w:numFmt w:val="bullet"/>
      <w:pStyle w:val="ListBullet3"/>
      <w:lvlText w:val=""/>
      <w:lvlJc w:val="left"/>
      <w:pPr>
        <w:ind w:left="1080" w:hanging="360"/>
      </w:pPr>
      <w:rPr>
        <w:rFonts w:ascii="Wingdings" w:hAnsi="Wingdings" w:hint="default"/>
      </w:rPr>
    </w:lvl>
  </w:abstractNum>
  <w:abstractNum w:abstractNumId="7" w15:restartNumberingAfterBreak="0">
    <w:nsid w:val="FFFFFF83"/>
    <w:multiLevelType w:val="singleLevel"/>
    <w:tmpl w:val="479EC4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3CA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FEA626"/>
    <w:lvl w:ilvl="0">
      <w:start w:val="1"/>
      <w:numFmt w:val="bullet"/>
      <w:pStyle w:val="ListBullet"/>
      <w:lvlText w:val=""/>
      <w:lvlPicBulletId w:val="0"/>
      <w:lvlJc w:val="left"/>
      <w:pPr>
        <w:ind w:left="360" w:hanging="360"/>
      </w:pPr>
      <w:rPr>
        <w:rFonts w:ascii="Symbol" w:hAnsi="Symbol" w:hint="default"/>
        <w:color w:val="auto"/>
      </w:rPr>
    </w:lvl>
  </w:abstractNum>
  <w:abstractNum w:abstractNumId="10" w15:restartNumberingAfterBreak="0">
    <w:nsid w:val="032E3AF4"/>
    <w:multiLevelType w:val="hybridMultilevel"/>
    <w:tmpl w:val="D422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B45CDE"/>
    <w:multiLevelType w:val="hybridMultilevel"/>
    <w:tmpl w:val="D66CA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7562B1"/>
    <w:multiLevelType w:val="hybridMultilevel"/>
    <w:tmpl w:val="67C6A5B4"/>
    <w:lvl w:ilvl="0" w:tplc="8424EB2E">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47"/>
    <w:multiLevelType w:val="hybridMultilevel"/>
    <w:tmpl w:val="1F706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D7252"/>
    <w:multiLevelType w:val="hybridMultilevel"/>
    <w:tmpl w:val="EDC8A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B950BC"/>
    <w:multiLevelType w:val="hybridMultilevel"/>
    <w:tmpl w:val="F71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20DC0"/>
    <w:multiLevelType w:val="hybridMultilevel"/>
    <w:tmpl w:val="6E6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07C95"/>
    <w:multiLevelType w:val="hybridMultilevel"/>
    <w:tmpl w:val="87F40F2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669105F"/>
    <w:multiLevelType w:val="hybridMultilevel"/>
    <w:tmpl w:val="8B0E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73FC2"/>
    <w:multiLevelType w:val="hybridMultilevel"/>
    <w:tmpl w:val="5D027208"/>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39A941A9"/>
    <w:multiLevelType w:val="hybridMultilevel"/>
    <w:tmpl w:val="0D0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97A53"/>
    <w:multiLevelType w:val="hybridMultilevel"/>
    <w:tmpl w:val="0A0E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03A55"/>
    <w:multiLevelType w:val="hybridMultilevel"/>
    <w:tmpl w:val="24C05B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761643"/>
    <w:multiLevelType w:val="hybridMultilevel"/>
    <w:tmpl w:val="5BF8A55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8034CEB"/>
    <w:multiLevelType w:val="hybridMultilevel"/>
    <w:tmpl w:val="102E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481232"/>
    <w:multiLevelType w:val="hybridMultilevel"/>
    <w:tmpl w:val="6044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204F2"/>
    <w:multiLevelType w:val="hybridMultilevel"/>
    <w:tmpl w:val="C090E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83B67"/>
    <w:multiLevelType w:val="hybridMultilevel"/>
    <w:tmpl w:val="76A8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F2FA5"/>
    <w:multiLevelType w:val="hybridMultilevel"/>
    <w:tmpl w:val="F066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BD7891"/>
    <w:multiLevelType w:val="hybridMultilevel"/>
    <w:tmpl w:val="2F4C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6C7064"/>
    <w:multiLevelType w:val="hybridMultilevel"/>
    <w:tmpl w:val="F328085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64600627"/>
    <w:multiLevelType w:val="hybridMultilevel"/>
    <w:tmpl w:val="8D48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22C60"/>
    <w:multiLevelType w:val="hybridMultilevel"/>
    <w:tmpl w:val="A1D6F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E65FF1"/>
    <w:multiLevelType w:val="hybridMultilevel"/>
    <w:tmpl w:val="F79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2065E3"/>
    <w:multiLevelType w:val="hybridMultilevel"/>
    <w:tmpl w:val="0986B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254287"/>
    <w:multiLevelType w:val="hybridMultilevel"/>
    <w:tmpl w:val="D638B0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B6820AD"/>
    <w:multiLevelType w:val="hybridMultilevel"/>
    <w:tmpl w:val="6EDE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F984BC5"/>
    <w:multiLevelType w:val="hybridMultilevel"/>
    <w:tmpl w:val="493294CE"/>
    <w:lvl w:ilvl="0" w:tplc="4D924228">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4"/>
  </w:num>
  <w:num w:numId="2">
    <w:abstractNumId w:val="18"/>
  </w:num>
  <w:num w:numId="3">
    <w:abstractNumId w:val="26"/>
  </w:num>
  <w:num w:numId="4">
    <w:abstractNumId w:val="15"/>
  </w:num>
  <w:num w:numId="5">
    <w:abstractNumId w:val="11"/>
  </w:num>
  <w:num w:numId="6">
    <w:abstractNumId w:val="27"/>
  </w:num>
  <w:num w:numId="7">
    <w:abstractNumId w:val="9"/>
  </w:num>
  <w:num w:numId="8">
    <w:abstractNumId w:val="7"/>
  </w:num>
  <w:num w:numId="9">
    <w:abstractNumId w:val="6"/>
  </w:num>
  <w:num w:numId="10">
    <w:abstractNumId w:val="5"/>
  </w:num>
  <w:num w:numId="11">
    <w:abstractNumId w:val="4"/>
  </w:num>
  <w:num w:numId="12">
    <w:abstractNumId w:val="21"/>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32"/>
  </w:num>
  <w:num w:numId="20">
    <w:abstractNumId w:val="20"/>
  </w:num>
  <w:num w:numId="21">
    <w:abstractNumId w:val="13"/>
  </w:num>
  <w:num w:numId="22">
    <w:abstractNumId w:val="22"/>
  </w:num>
  <w:num w:numId="23">
    <w:abstractNumId w:val="19"/>
  </w:num>
  <w:num w:numId="24">
    <w:abstractNumId w:val="33"/>
  </w:num>
  <w:num w:numId="2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0"/>
  </w:num>
  <w:num w:numId="30">
    <w:abstractNumId w:val="25"/>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7"/>
    <w:lvlOverride w:ilvl="0">
      <w:startOverride w:val="1"/>
    </w:lvlOverride>
    <w:lvlOverride w:ilvl="1"/>
    <w:lvlOverride w:ilvl="2"/>
    <w:lvlOverride w:ilvl="3"/>
    <w:lvlOverride w:ilvl="4"/>
    <w:lvlOverride w:ilvl="5"/>
    <w:lvlOverride w:ilvl="6"/>
    <w:lvlOverride w:ilvl="7"/>
    <w:lvlOverride w:ilvl="8"/>
  </w:num>
  <w:num w:numId="34">
    <w:abstractNumId w:val="17"/>
  </w:num>
  <w:num w:numId="35">
    <w:abstractNumId w:val="31"/>
  </w:num>
  <w:num w:numId="36">
    <w:abstractNumId w:val="35"/>
  </w:num>
  <w:num w:numId="37">
    <w:abstractNumId w:val="29"/>
  </w:num>
  <w:num w:numId="38">
    <w:abstractNumId w:val="10"/>
  </w:num>
  <w:num w:numId="39">
    <w:abstractNumId w:val="28"/>
  </w:num>
  <w:num w:numId="40">
    <w:abstractNumId w:val="9"/>
    <w:lvlOverride w:ilvl="0">
      <w:startOverride w:val="1"/>
    </w:lvlOverride>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o:colormru v:ext="edit" colors="#222fa6"/>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D39"/>
    <w:rsid w:val="00000833"/>
    <w:rsid w:val="0000283A"/>
    <w:rsid w:val="0000309E"/>
    <w:rsid w:val="00004416"/>
    <w:rsid w:val="000242BA"/>
    <w:rsid w:val="00024531"/>
    <w:rsid w:val="00026D1D"/>
    <w:rsid w:val="000375D2"/>
    <w:rsid w:val="00041834"/>
    <w:rsid w:val="00042316"/>
    <w:rsid w:val="0004317B"/>
    <w:rsid w:val="000443FD"/>
    <w:rsid w:val="0004583E"/>
    <w:rsid w:val="00045FAB"/>
    <w:rsid w:val="00051B92"/>
    <w:rsid w:val="0006160C"/>
    <w:rsid w:val="000643BC"/>
    <w:rsid w:val="0006550D"/>
    <w:rsid w:val="000724F9"/>
    <w:rsid w:val="000776D2"/>
    <w:rsid w:val="00082999"/>
    <w:rsid w:val="000851F1"/>
    <w:rsid w:val="000926E4"/>
    <w:rsid w:val="00096AED"/>
    <w:rsid w:val="000A05EC"/>
    <w:rsid w:val="000A23B7"/>
    <w:rsid w:val="000A506D"/>
    <w:rsid w:val="000A56F2"/>
    <w:rsid w:val="000B1B21"/>
    <w:rsid w:val="000B1E2D"/>
    <w:rsid w:val="000B2268"/>
    <w:rsid w:val="000B3AF1"/>
    <w:rsid w:val="000B55B2"/>
    <w:rsid w:val="000C7925"/>
    <w:rsid w:val="000D589B"/>
    <w:rsid w:val="000E0F9A"/>
    <w:rsid w:val="000E3ED3"/>
    <w:rsid w:val="000E4A56"/>
    <w:rsid w:val="000E7D23"/>
    <w:rsid w:val="000F22E5"/>
    <w:rsid w:val="000F556B"/>
    <w:rsid w:val="000F6834"/>
    <w:rsid w:val="000F736D"/>
    <w:rsid w:val="001017D0"/>
    <w:rsid w:val="00101FCD"/>
    <w:rsid w:val="00102BEB"/>
    <w:rsid w:val="001038F5"/>
    <w:rsid w:val="00110094"/>
    <w:rsid w:val="0011066F"/>
    <w:rsid w:val="00110906"/>
    <w:rsid w:val="00113BC6"/>
    <w:rsid w:val="00114114"/>
    <w:rsid w:val="00122DF7"/>
    <w:rsid w:val="00123ABD"/>
    <w:rsid w:val="0012742F"/>
    <w:rsid w:val="0013024A"/>
    <w:rsid w:val="00134C42"/>
    <w:rsid w:val="0013541C"/>
    <w:rsid w:val="001365C8"/>
    <w:rsid w:val="00144825"/>
    <w:rsid w:val="001513EE"/>
    <w:rsid w:val="001547C1"/>
    <w:rsid w:val="00154C67"/>
    <w:rsid w:val="00162A33"/>
    <w:rsid w:val="00163C08"/>
    <w:rsid w:val="0016773C"/>
    <w:rsid w:val="001739F1"/>
    <w:rsid w:val="001742E0"/>
    <w:rsid w:val="0017580B"/>
    <w:rsid w:val="00177A4C"/>
    <w:rsid w:val="00181455"/>
    <w:rsid w:val="001946D7"/>
    <w:rsid w:val="00195A17"/>
    <w:rsid w:val="001A31B6"/>
    <w:rsid w:val="001A41CD"/>
    <w:rsid w:val="001B0097"/>
    <w:rsid w:val="001B46B8"/>
    <w:rsid w:val="001B7ED6"/>
    <w:rsid w:val="001C03A1"/>
    <w:rsid w:val="001C0C56"/>
    <w:rsid w:val="001C2C71"/>
    <w:rsid w:val="001D04C4"/>
    <w:rsid w:val="001D4B18"/>
    <w:rsid w:val="001D5ACF"/>
    <w:rsid w:val="001D5E6A"/>
    <w:rsid w:val="001D7C49"/>
    <w:rsid w:val="001E2EA3"/>
    <w:rsid w:val="001E4885"/>
    <w:rsid w:val="001E6815"/>
    <w:rsid w:val="00201E70"/>
    <w:rsid w:val="00202301"/>
    <w:rsid w:val="0020345D"/>
    <w:rsid w:val="00203497"/>
    <w:rsid w:val="00207585"/>
    <w:rsid w:val="002112E2"/>
    <w:rsid w:val="0021223C"/>
    <w:rsid w:val="002177D2"/>
    <w:rsid w:val="00222198"/>
    <w:rsid w:val="00224B66"/>
    <w:rsid w:val="00226A22"/>
    <w:rsid w:val="00227101"/>
    <w:rsid w:val="00227326"/>
    <w:rsid w:val="0022752D"/>
    <w:rsid w:val="0023090E"/>
    <w:rsid w:val="00231C1E"/>
    <w:rsid w:val="00233835"/>
    <w:rsid w:val="00234E6C"/>
    <w:rsid w:val="00236708"/>
    <w:rsid w:val="0024238F"/>
    <w:rsid w:val="0024438B"/>
    <w:rsid w:val="00244B8E"/>
    <w:rsid w:val="00245678"/>
    <w:rsid w:val="002471C3"/>
    <w:rsid w:val="00250729"/>
    <w:rsid w:val="00255F90"/>
    <w:rsid w:val="00256225"/>
    <w:rsid w:val="00260320"/>
    <w:rsid w:val="002614B0"/>
    <w:rsid w:val="00263013"/>
    <w:rsid w:val="002643EC"/>
    <w:rsid w:val="00264FC0"/>
    <w:rsid w:val="00265A33"/>
    <w:rsid w:val="00267039"/>
    <w:rsid w:val="00273807"/>
    <w:rsid w:val="002812D8"/>
    <w:rsid w:val="0028288B"/>
    <w:rsid w:val="00283096"/>
    <w:rsid w:val="00284BC7"/>
    <w:rsid w:val="00294B6B"/>
    <w:rsid w:val="00296D92"/>
    <w:rsid w:val="002A000C"/>
    <w:rsid w:val="002A2304"/>
    <w:rsid w:val="002A2FB2"/>
    <w:rsid w:val="002A5B21"/>
    <w:rsid w:val="002A7434"/>
    <w:rsid w:val="002B3427"/>
    <w:rsid w:val="002B3C91"/>
    <w:rsid w:val="002B64C1"/>
    <w:rsid w:val="002C01B6"/>
    <w:rsid w:val="002C0CA9"/>
    <w:rsid w:val="002C1C56"/>
    <w:rsid w:val="002C2B80"/>
    <w:rsid w:val="002C3133"/>
    <w:rsid w:val="002C398A"/>
    <w:rsid w:val="002C4E42"/>
    <w:rsid w:val="002C7F18"/>
    <w:rsid w:val="002E38C9"/>
    <w:rsid w:val="002E5B56"/>
    <w:rsid w:val="002F29FB"/>
    <w:rsid w:val="002F2D0A"/>
    <w:rsid w:val="002F7BDC"/>
    <w:rsid w:val="0030165B"/>
    <w:rsid w:val="00304B8E"/>
    <w:rsid w:val="00307A9F"/>
    <w:rsid w:val="0031256A"/>
    <w:rsid w:val="00312A94"/>
    <w:rsid w:val="00324668"/>
    <w:rsid w:val="00324BB6"/>
    <w:rsid w:val="00326111"/>
    <w:rsid w:val="003270E1"/>
    <w:rsid w:val="00327D0B"/>
    <w:rsid w:val="003309F5"/>
    <w:rsid w:val="00330F9A"/>
    <w:rsid w:val="003341B0"/>
    <w:rsid w:val="00334766"/>
    <w:rsid w:val="003356DC"/>
    <w:rsid w:val="00336DD9"/>
    <w:rsid w:val="0034316E"/>
    <w:rsid w:val="00343482"/>
    <w:rsid w:val="00345441"/>
    <w:rsid w:val="00350EDD"/>
    <w:rsid w:val="00357645"/>
    <w:rsid w:val="00360C7E"/>
    <w:rsid w:val="00361949"/>
    <w:rsid w:val="0036293E"/>
    <w:rsid w:val="00363AD8"/>
    <w:rsid w:val="00363FEB"/>
    <w:rsid w:val="00374EE7"/>
    <w:rsid w:val="00382870"/>
    <w:rsid w:val="00383362"/>
    <w:rsid w:val="003856A5"/>
    <w:rsid w:val="003857DC"/>
    <w:rsid w:val="003906C5"/>
    <w:rsid w:val="00392CA3"/>
    <w:rsid w:val="00392EC6"/>
    <w:rsid w:val="003A033D"/>
    <w:rsid w:val="003A397F"/>
    <w:rsid w:val="003A7DDD"/>
    <w:rsid w:val="003B1534"/>
    <w:rsid w:val="003B2BE8"/>
    <w:rsid w:val="003C0166"/>
    <w:rsid w:val="003C3D1A"/>
    <w:rsid w:val="003C45F4"/>
    <w:rsid w:val="003C4CA3"/>
    <w:rsid w:val="003C7AED"/>
    <w:rsid w:val="003D1728"/>
    <w:rsid w:val="003D20E0"/>
    <w:rsid w:val="003D34DF"/>
    <w:rsid w:val="003D4669"/>
    <w:rsid w:val="003D6826"/>
    <w:rsid w:val="003E481F"/>
    <w:rsid w:val="003E4CCD"/>
    <w:rsid w:val="003E58E4"/>
    <w:rsid w:val="003E6836"/>
    <w:rsid w:val="003E6E70"/>
    <w:rsid w:val="003F12B2"/>
    <w:rsid w:val="003F5DA7"/>
    <w:rsid w:val="00401B1A"/>
    <w:rsid w:val="00404E2E"/>
    <w:rsid w:val="00405668"/>
    <w:rsid w:val="00406F9D"/>
    <w:rsid w:val="0041044A"/>
    <w:rsid w:val="00420B08"/>
    <w:rsid w:val="00421197"/>
    <w:rsid w:val="00422AF1"/>
    <w:rsid w:val="0042314D"/>
    <w:rsid w:val="00430193"/>
    <w:rsid w:val="00430233"/>
    <w:rsid w:val="004320FB"/>
    <w:rsid w:val="00432D56"/>
    <w:rsid w:val="0043328D"/>
    <w:rsid w:val="0043349B"/>
    <w:rsid w:val="00433B92"/>
    <w:rsid w:val="00435051"/>
    <w:rsid w:val="0044120C"/>
    <w:rsid w:val="00442F7A"/>
    <w:rsid w:val="00454D4E"/>
    <w:rsid w:val="00455C4D"/>
    <w:rsid w:val="00456FA4"/>
    <w:rsid w:val="004609DA"/>
    <w:rsid w:val="00463FF7"/>
    <w:rsid w:val="004700FF"/>
    <w:rsid w:val="00475DE7"/>
    <w:rsid w:val="00480970"/>
    <w:rsid w:val="004812B7"/>
    <w:rsid w:val="004814F4"/>
    <w:rsid w:val="004824A4"/>
    <w:rsid w:val="00483624"/>
    <w:rsid w:val="004856D0"/>
    <w:rsid w:val="00491644"/>
    <w:rsid w:val="00494363"/>
    <w:rsid w:val="004A4F4F"/>
    <w:rsid w:val="004A794D"/>
    <w:rsid w:val="004D25CF"/>
    <w:rsid w:val="004D2FD1"/>
    <w:rsid w:val="004E41A8"/>
    <w:rsid w:val="004E7449"/>
    <w:rsid w:val="004E787C"/>
    <w:rsid w:val="004F0076"/>
    <w:rsid w:val="004F057E"/>
    <w:rsid w:val="004F28C6"/>
    <w:rsid w:val="004F37D9"/>
    <w:rsid w:val="004F7AB1"/>
    <w:rsid w:val="0050522E"/>
    <w:rsid w:val="00505F94"/>
    <w:rsid w:val="00506545"/>
    <w:rsid w:val="00507EF4"/>
    <w:rsid w:val="00512E6F"/>
    <w:rsid w:val="005145CC"/>
    <w:rsid w:val="00516D09"/>
    <w:rsid w:val="005200D7"/>
    <w:rsid w:val="00522075"/>
    <w:rsid w:val="0053098E"/>
    <w:rsid w:val="005324C3"/>
    <w:rsid w:val="00536336"/>
    <w:rsid w:val="00540223"/>
    <w:rsid w:val="00541646"/>
    <w:rsid w:val="0054471E"/>
    <w:rsid w:val="005450E3"/>
    <w:rsid w:val="005462B9"/>
    <w:rsid w:val="00551915"/>
    <w:rsid w:val="00555132"/>
    <w:rsid w:val="00560D82"/>
    <w:rsid w:val="00560F68"/>
    <w:rsid w:val="005614C4"/>
    <w:rsid w:val="00563FE2"/>
    <w:rsid w:val="0056586D"/>
    <w:rsid w:val="00566009"/>
    <w:rsid w:val="005670BC"/>
    <w:rsid w:val="00567C94"/>
    <w:rsid w:val="0057130E"/>
    <w:rsid w:val="005720A0"/>
    <w:rsid w:val="00574273"/>
    <w:rsid w:val="005779D3"/>
    <w:rsid w:val="0059085E"/>
    <w:rsid w:val="00594088"/>
    <w:rsid w:val="005955BC"/>
    <w:rsid w:val="00596432"/>
    <w:rsid w:val="005A2341"/>
    <w:rsid w:val="005A5DC2"/>
    <w:rsid w:val="005B104A"/>
    <w:rsid w:val="005B442B"/>
    <w:rsid w:val="005B4AF2"/>
    <w:rsid w:val="005B4C2B"/>
    <w:rsid w:val="005C351C"/>
    <w:rsid w:val="005C3F5E"/>
    <w:rsid w:val="005C46C5"/>
    <w:rsid w:val="005C5B25"/>
    <w:rsid w:val="005C7A3A"/>
    <w:rsid w:val="005D0815"/>
    <w:rsid w:val="005D42AA"/>
    <w:rsid w:val="005D4BAE"/>
    <w:rsid w:val="005E258B"/>
    <w:rsid w:val="005F198F"/>
    <w:rsid w:val="005F22E9"/>
    <w:rsid w:val="005F4D6F"/>
    <w:rsid w:val="005F4DD3"/>
    <w:rsid w:val="00602944"/>
    <w:rsid w:val="006051DD"/>
    <w:rsid w:val="00606152"/>
    <w:rsid w:val="00606634"/>
    <w:rsid w:val="00607145"/>
    <w:rsid w:val="006159A4"/>
    <w:rsid w:val="006172A9"/>
    <w:rsid w:val="00620C35"/>
    <w:rsid w:val="00625717"/>
    <w:rsid w:val="0062681A"/>
    <w:rsid w:val="0063291B"/>
    <w:rsid w:val="0063779B"/>
    <w:rsid w:val="00640B51"/>
    <w:rsid w:val="006425D4"/>
    <w:rsid w:val="00645DB2"/>
    <w:rsid w:val="00654110"/>
    <w:rsid w:val="00655B11"/>
    <w:rsid w:val="00661FB8"/>
    <w:rsid w:val="00662517"/>
    <w:rsid w:val="006633BF"/>
    <w:rsid w:val="0067380B"/>
    <w:rsid w:val="00673A02"/>
    <w:rsid w:val="00673B75"/>
    <w:rsid w:val="00677E72"/>
    <w:rsid w:val="006819CC"/>
    <w:rsid w:val="00682EA3"/>
    <w:rsid w:val="00687865"/>
    <w:rsid w:val="00691EF8"/>
    <w:rsid w:val="0069320A"/>
    <w:rsid w:val="00693604"/>
    <w:rsid w:val="006964BC"/>
    <w:rsid w:val="006A02F4"/>
    <w:rsid w:val="006A70AF"/>
    <w:rsid w:val="006B1384"/>
    <w:rsid w:val="006B2BB6"/>
    <w:rsid w:val="006B3BCD"/>
    <w:rsid w:val="006C5296"/>
    <w:rsid w:val="006C76FE"/>
    <w:rsid w:val="006D12B6"/>
    <w:rsid w:val="006D4E5D"/>
    <w:rsid w:val="006D4F99"/>
    <w:rsid w:val="006D5654"/>
    <w:rsid w:val="006E13C3"/>
    <w:rsid w:val="006E2F98"/>
    <w:rsid w:val="006E3BD2"/>
    <w:rsid w:val="006E684B"/>
    <w:rsid w:val="006F03AB"/>
    <w:rsid w:val="006F3D0D"/>
    <w:rsid w:val="006F4C93"/>
    <w:rsid w:val="006F590B"/>
    <w:rsid w:val="006F7B61"/>
    <w:rsid w:val="007005A8"/>
    <w:rsid w:val="007035F3"/>
    <w:rsid w:val="00713B82"/>
    <w:rsid w:val="00714080"/>
    <w:rsid w:val="0071525F"/>
    <w:rsid w:val="00716567"/>
    <w:rsid w:val="007179BD"/>
    <w:rsid w:val="007275AD"/>
    <w:rsid w:val="007301B0"/>
    <w:rsid w:val="007308B4"/>
    <w:rsid w:val="00731DA0"/>
    <w:rsid w:val="00732725"/>
    <w:rsid w:val="00734902"/>
    <w:rsid w:val="0074157B"/>
    <w:rsid w:val="007421FB"/>
    <w:rsid w:val="00742BBE"/>
    <w:rsid w:val="00743090"/>
    <w:rsid w:val="00746B57"/>
    <w:rsid w:val="007514F7"/>
    <w:rsid w:val="00751B55"/>
    <w:rsid w:val="007529FF"/>
    <w:rsid w:val="00756FDF"/>
    <w:rsid w:val="00757F98"/>
    <w:rsid w:val="00761115"/>
    <w:rsid w:val="00765188"/>
    <w:rsid w:val="00766FC8"/>
    <w:rsid w:val="00770A30"/>
    <w:rsid w:val="007710D7"/>
    <w:rsid w:val="007754CD"/>
    <w:rsid w:val="00775EB3"/>
    <w:rsid w:val="00777CB7"/>
    <w:rsid w:val="0078080F"/>
    <w:rsid w:val="007826BF"/>
    <w:rsid w:val="007842BB"/>
    <w:rsid w:val="00786CDC"/>
    <w:rsid w:val="00792196"/>
    <w:rsid w:val="00793593"/>
    <w:rsid w:val="00794646"/>
    <w:rsid w:val="00796818"/>
    <w:rsid w:val="00796DE2"/>
    <w:rsid w:val="00797887"/>
    <w:rsid w:val="007A2096"/>
    <w:rsid w:val="007A29F3"/>
    <w:rsid w:val="007A4AFB"/>
    <w:rsid w:val="007A58F3"/>
    <w:rsid w:val="007B34F6"/>
    <w:rsid w:val="007B6A3C"/>
    <w:rsid w:val="007B7F55"/>
    <w:rsid w:val="007C5AC8"/>
    <w:rsid w:val="007D4D53"/>
    <w:rsid w:val="007E3311"/>
    <w:rsid w:val="007E7A08"/>
    <w:rsid w:val="007F025C"/>
    <w:rsid w:val="007F3BC3"/>
    <w:rsid w:val="007F3C3D"/>
    <w:rsid w:val="007F73BA"/>
    <w:rsid w:val="00800830"/>
    <w:rsid w:val="00802035"/>
    <w:rsid w:val="00804A81"/>
    <w:rsid w:val="00804FE5"/>
    <w:rsid w:val="008078A8"/>
    <w:rsid w:val="008116C6"/>
    <w:rsid w:val="0081511D"/>
    <w:rsid w:val="0082098D"/>
    <w:rsid w:val="00822A81"/>
    <w:rsid w:val="00823D45"/>
    <w:rsid w:val="00825099"/>
    <w:rsid w:val="00825C89"/>
    <w:rsid w:val="00830AFD"/>
    <w:rsid w:val="00836D43"/>
    <w:rsid w:val="00842E4B"/>
    <w:rsid w:val="00845BDA"/>
    <w:rsid w:val="00846272"/>
    <w:rsid w:val="00846FBB"/>
    <w:rsid w:val="00847CCE"/>
    <w:rsid w:val="0085060D"/>
    <w:rsid w:val="00852EE4"/>
    <w:rsid w:val="008537FE"/>
    <w:rsid w:val="00855853"/>
    <w:rsid w:val="0085614C"/>
    <w:rsid w:val="00856A6E"/>
    <w:rsid w:val="00856FFB"/>
    <w:rsid w:val="00860B4E"/>
    <w:rsid w:val="008616EB"/>
    <w:rsid w:val="008622A8"/>
    <w:rsid w:val="00862F68"/>
    <w:rsid w:val="00865C34"/>
    <w:rsid w:val="008768A5"/>
    <w:rsid w:val="00876FCF"/>
    <w:rsid w:val="008772F1"/>
    <w:rsid w:val="00880953"/>
    <w:rsid w:val="00881C95"/>
    <w:rsid w:val="00881E76"/>
    <w:rsid w:val="00885142"/>
    <w:rsid w:val="008854D6"/>
    <w:rsid w:val="00886803"/>
    <w:rsid w:val="008878DC"/>
    <w:rsid w:val="00890773"/>
    <w:rsid w:val="008925E7"/>
    <w:rsid w:val="00894C71"/>
    <w:rsid w:val="00896AB7"/>
    <w:rsid w:val="008970B9"/>
    <w:rsid w:val="008A128F"/>
    <w:rsid w:val="008A5585"/>
    <w:rsid w:val="008A5DE6"/>
    <w:rsid w:val="008A6C01"/>
    <w:rsid w:val="008A6D27"/>
    <w:rsid w:val="008B6B81"/>
    <w:rsid w:val="008B717B"/>
    <w:rsid w:val="008C0ECD"/>
    <w:rsid w:val="008C2044"/>
    <w:rsid w:val="008C2659"/>
    <w:rsid w:val="008D05C2"/>
    <w:rsid w:val="008D0F89"/>
    <w:rsid w:val="008D17AC"/>
    <w:rsid w:val="008D32A5"/>
    <w:rsid w:val="008D786A"/>
    <w:rsid w:val="008E07C6"/>
    <w:rsid w:val="008E450B"/>
    <w:rsid w:val="008F67F5"/>
    <w:rsid w:val="009030E4"/>
    <w:rsid w:val="00905016"/>
    <w:rsid w:val="00906819"/>
    <w:rsid w:val="00910171"/>
    <w:rsid w:val="009150D5"/>
    <w:rsid w:val="00915AD7"/>
    <w:rsid w:val="00920833"/>
    <w:rsid w:val="009208B7"/>
    <w:rsid w:val="00924197"/>
    <w:rsid w:val="00925715"/>
    <w:rsid w:val="00926EB8"/>
    <w:rsid w:val="00927FBC"/>
    <w:rsid w:val="009307E2"/>
    <w:rsid w:val="00931D4F"/>
    <w:rsid w:val="00936C95"/>
    <w:rsid w:val="009403CB"/>
    <w:rsid w:val="00940CA5"/>
    <w:rsid w:val="009421F9"/>
    <w:rsid w:val="009433C2"/>
    <w:rsid w:val="009450B0"/>
    <w:rsid w:val="00946418"/>
    <w:rsid w:val="009476DE"/>
    <w:rsid w:val="00954DF2"/>
    <w:rsid w:val="009564AF"/>
    <w:rsid w:val="00957CDA"/>
    <w:rsid w:val="00964560"/>
    <w:rsid w:val="0097039F"/>
    <w:rsid w:val="0097064A"/>
    <w:rsid w:val="00971CB9"/>
    <w:rsid w:val="00975E33"/>
    <w:rsid w:val="0097609D"/>
    <w:rsid w:val="0097653C"/>
    <w:rsid w:val="0098045E"/>
    <w:rsid w:val="00980569"/>
    <w:rsid w:val="009810C4"/>
    <w:rsid w:val="0098155B"/>
    <w:rsid w:val="00983877"/>
    <w:rsid w:val="009A34A6"/>
    <w:rsid w:val="009A42D2"/>
    <w:rsid w:val="009A4B58"/>
    <w:rsid w:val="009A5BE7"/>
    <w:rsid w:val="009A6019"/>
    <w:rsid w:val="009A71C8"/>
    <w:rsid w:val="009A7612"/>
    <w:rsid w:val="009B06CF"/>
    <w:rsid w:val="009B0D04"/>
    <w:rsid w:val="009B60FF"/>
    <w:rsid w:val="009C0870"/>
    <w:rsid w:val="009C3313"/>
    <w:rsid w:val="009C4062"/>
    <w:rsid w:val="009C4F87"/>
    <w:rsid w:val="009C6073"/>
    <w:rsid w:val="009C6083"/>
    <w:rsid w:val="009C7D1E"/>
    <w:rsid w:val="009D06E3"/>
    <w:rsid w:val="009D0EDF"/>
    <w:rsid w:val="009D14F0"/>
    <w:rsid w:val="009D1BE8"/>
    <w:rsid w:val="009D34DA"/>
    <w:rsid w:val="009D4067"/>
    <w:rsid w:val="009D5A1E"/>
    <w:rsid w:val="009D60CF"/>
    <w:rsid w:val="009D6C35"/>
    <w:rsid w:val="009E3301"/>
    <w:rsid w:val="009E54A6"/>
    <w:rsid w:val="009E5D35"/>
    <w:rsid w:val="009F0661"/>
    <w:rsid w:val="00A005F7"/>
    <w:rsid w:val="00A056B0"/>
    <w:rsid w:val="00A062D6"/>
    <w:rsid w:val="00A066C0"/>
    <w:rsid w:val="00A1107B"/>
    <w:rsid w:val="00A13033"/>
    <w:rsid w:val="00A15301"/>
    <w:rsid w:val="00A17825"/>
    <w:rsid w:val="00A21A61"/>
    <w:rsid w:val="00A2650E"/>
    <w:rsid w:val="00A268F3"/>
    <w:rsid w:val="00A279EB"/>
    <w:rsid w:val="00A30994"/>
    <w:rsid w:val="00A327FC"/>
    <w:rsid w:val="00A33F73"/>
    <w:rsid w:val="00A3613E"/>
    <w:rsid w:val="00A4199F"/>
    <w:rsid w:val="00A41A86"/>
    <w:rsid w:val="00A43441"/>
    <w:rsid w:val="00A52ACB"/>
    <w:rsid w:val="00A57389"/>
    <w:rsid w:val="00A603A9"/>
    <w:rsid w:val="00A64458"/>
    <w:rsid w:val="00A70864"/>
    <w:rsid w:val="00A74106"/>
    <w:rsid w:val="00A75626"/>
    <w:rsid w:val="00A77003"/>
    <w:rsid w:val="00A8160C"/>
    <w:rsid w:val="00A847FA"/>
    <w:rsid w:val="00A87D74"/>
    <w:rsid w:val="00A87F05"/>
    <w:rsid w:val="00A87FB8"/>
    <w:rsid w:val="00AA19CC"/>
    <w:rsid w:val="00AA2BA8"/>
    <w:rsid w:val="00AA4755"/>
    <w:rsid w:val="00AA700F"/>
    <w:rsid w:val="00AC19CE"/>
    <w:rsid w:val="00AC3616"/>
    <w:rsid w:val="00AC3910"/>
    <w:rsid w:val="00AC688E"/>
    <w:rsid w:val="00AC6C1C"/>
    <w:rsid w:val="00AD134A"/>
    <w:rsid w:val="00AD2EC3"/>
    <w:rsid w:val="00AD3635"/>
    <w:rsid w:val="00AD6C20"/>
    <w:rsid w:val="00AD7FA9"/>
    <w:rsid w:val="00AE1E9B"/>
    <w:rsid w:val="00AF5B30"/>
    <w:rsid w:val="00AF733C"/>
    <w:rsid w:val="00B1088E"/>
    <w:rsid w:val="00B12B3C"/>
    <w:rsid w:val="00B1591B"/>
    <w:rsid w:val="00B15BB1"/>
    <w:rsid w:val="00B17ECD"/>
    <w:rsid w:val="00B20465"/>
    <w:rsid w:val="00B258DE"/>
    <w:rsid w:val="00B27457"/>
    <w:rsid w:val="00B27CB8"/>
    <w:rsid w:val="00B31AA7"/>
    <w:rsid w:val="00B35F76"/>
    <w:rsid w:val="00B423F2"/>
    <w:rsid w:val="00B43580"/>
    <w:rsid w:val="00B43E9E"/>
    <w:rsid w:val="00B47023"/>
    <w:rsid w:val="00B5263F"/>
    <w:rsid w:val="00B5327E"/>
    <w:rsid w:val="00B566C3"/>
    <w:rsid w:val="00B60A92"/>
    <w:rsid w:val="00B61088"/>
    <w:rsid w:val="00B6260D"/>
    <w:rsid w:val="00B70B39"/>
    <w:rsid w:val="00B70D3D"/>
    <w:rsid w:val="00B74EF3"/>
    <w:rsid w:val="00B75E8B"/>
    <w:rsid w:val="00B7781E"/>
    <w:rsid w:val="00B80207"/>
    <w:rsid w:val="00B80FE2"/>
    <w:rsid w:val="00B83FD4"/>
    <w:rsid w:val="00B847D0"/>
    <w:rsid w:val="00B86641"/>
    <w:rsid w:val="00B90505"/>
    <w:rsid w:val="00B9108C"/>
    <w:rsid w:val="00B9206C"/>
    <w:rsid w:val="00B949E9"/>
    <w:rsid w:val="00B97BE4"/>
    <w:rsid w:val="00BA085C"/>
    <w:rsid w:val="00BA5846"/>
    <w:rsid w:val="00BC1804"/>
    <w:rsid w:val="00BC3453"/>
    <w:rsid w:val="00BC5971"/>
    <w:rsid w:val="00BC7A13"/>
    <w:rsid w:val="00BD07C0"/>
    <w:rsid w:val="00BD317B"/>
    <w:rsid w:val="00BD487E"/>
    <w:rsid w:val="00BD4C09"/>
    <w:rsid w:val="00BE2B76"/>
    <w:rsid w:val="00BE3A02"/>
    <w:rsid w:val="00BE40DA"/>
    <w:rsid w:val="00BE78D6"/>
    <w:rsid w:val="00BF084D"/>
    <w:rsid w:val="00BF1D2A"/>
    <w:rsid w:val="00BF6732"/>
    <w:rsid w:val="00C0001C"/>
    <w:rsid w:val="00C00614"/>
    <w:rsid w:val="00C013EC"/>
    <w:rsid w:val="00C01831"/>
    <w:rsid w:val="00C02B82"/>
    <w:rsid w:val="00C063EA"/>
    <w:rsid w:val="00C06BEF"/>
    <w:rsid w:val="00C06FFD"/>
    <w:rsid w:val="00C12094"/>
    <w:rsid w:val="00C15091"/>
    <w:rsid w:val="00C16DC9"/>
    <w:rsid w:val="00C212E7"/>
    <w:rsid w:val="00C21ED4"/>
    <w:rsid w:val="00C24C86"/>
    <w:rsid w:val="00C254E5"/>
    <w:rsid w:val="00C26BB6"/>
    <w:rsid w:val="00C26C8B"/>
    <w:rsid w:val="00C3253A"/>
    <w:rsid w:val="00C40346"/>
    <w:rsid w:val="00C41C04"/>
    <w:rsid w:val="00C4208B"/>
    <w:rsid w:val="00C4417E"/>
    <w:rsid w:val="00C5132D"/>
    <w:rsid w:val="00C52C9F"/>
    <w:rsid w:val="00C55CCC"/>
    <w:rsid w:val="00C569EE"/>
    <w:rsid w:val="00C60617"/>
    <w:rsid w:val="00C608E7"/>
    <w:rsid w:val="00C6351F"/>
    <w:rsid w:val="00C64C99"/>
    <w:rsid w:val="00C70B0E"/>
    <w:rsid w:val="00C71291"/>
    <w:rsid w:val="00C728DF"/>
    <w:rsid w:val="00C72F8C"/>
    <w:rsid w:val="00C74A2C"/>
    <w:rsid w:val="00C80179"/>
    <w:rsid w:val="00C803D2"/>
    <w:rsid w:val="00C83263"/>
    <w:rsid w:val="00C85535"/>
    <w:rsid w:val="00C85A89"/>
    <w:rsid w:val="00C879B4"/>
    <w:rsid w:val="00C91E1C"/>
    <w:rsid w:val="00C920C9"/>
    <w:rsid w:val="00C93B0F"/>
    <w:rsid w:val="00C9660B"/>
    <w:rsid w:val="00CA1BED"/>
    <w:rsid w:val="00CA2A41"/>
    <w:rsid w:val="00CA3B85"/>
    <w:rsid w:val="00CA6D8C"/>
    <w:rsid w:val="00CB51C1"/>
    <w:rsid w:val="00CC0560"/>
    <w:rsid w:val="00CC1683"/>
    <w:rsid w:val="00CC2F31"/>
    <w:rsid w:val="00CC4851"/>
    <w:rsid w:val="00CC6A10"/>
    <w:rsid w:val="00CD010E"/>
    <w:rsid w:val="00CD2838"/>
    <w:rsid w:val="00CD2C49"/>
    <w:rsid w:val="00CD60CD"/>
    <w:rsid w:val="00CD7567"/>
    <w:rsid w:val="00CE682A"/>
    <w:rsid w:val="00CF45D0"/>
    <w:rsid w:val="00D021FD"/>
    <w:rsid w:val="00D04E82"/>
    <w:rsid w:val="00D06830"/>
    <w:rsid w:val="00D11E5C"/>
    <w:rsid w:val="00D12901"/>
    <w:rsid w:val="00D16411"/>
    <w:rsid w:val="00D20C9E"/>
    <w:rsid w:val="00D22BBB"/>
    <w:rsid w:val="00D23CCB"/>
    <w:rsid w:val="00D247C2"/>
    <w:rsid w:val="00D24D80"/>
    <w:rsid w:val="00D25574"/>
    <w:rsid w:val="00D262E3"/>
    <w:rsid w:val="00D26A76"/>
    <w:rsid w:val="00D327A1"/>
    <w:rsid w:val="00D336D8"/>
    <w:rsid w:val="00D34E93"/>
    <w:rsid w:val="00D35422"/>
    <w:rsid w:val="00D36726"/>
    <w:rsid w:val="00D402F7"/>
    <w:rsid w:val="00D41052"/>
    <w:rsid w:val="00D505DB"/>
    <w:rsid w:val="00D512FB"/>
    <w:rsid w:val="00D5275B"/>
    <w:rsid w:val="00D56B17"/>
    <w:rsid w:val="00D60FAD"/>
    <w:rsid w:val="00D61AAA"/>
    <w:rsid w:val="00D644CB"/>
    <w:rsid w:val="00D654CC"/>
    <w:rsid w:val="00D67978"/>
    <w:rsid w:val="00D71926"/>
    <w:rsid w:val="00D720FB"/>
    <w:rsid w:val="00D72300"/>
    <w:rsid w:val="00D72F35"/>
    <w:rsid w:val="00D72FF1"/>
    <w:rsid w:val="00D76B1C"/>
    <w:rsid w:val="00D8130E"/>
    <w:rsid w:val="00D83E72"/>
    <w:rsid w:val="00D85DA5"/>
    <w:rsid w:val="00D9509F"/>
    <w:rsid w:val="00DB1EE5"/>
    <w:rsid w:val="00DB37B3"/>
    <w:rsid w:val="00DB7CD3"/>
    <w:rsid w:val="00DB7D5D"/>
    <w:rsid w:val="00DC4720"/>
    <w:rsid w:val="00DD09E0"/>
    <w:rsid w:val="00DD0CEB"/>
    <w:rsid w:val="00DD1AE1"/>
    <w:rsid w:val="00DD74A8"/>
    <w:rsid w:val="00DE10A2"/>
    <w:rsid w:val="00DE24B2"/>
    <w:rsid w:val="00DE2E81"/>
    <w:rsid w:val="00DE4ACD"/>
    <w:rsid w:val="00DE7C57"/>
    <w:rsid w:val="00DE7FD6"/>
    <w:rsid w:val="00DF04C6"/>
    <w:rsid w:val="00DF1ACF"/>
    <w:rsid w:val="00DF253B"/>
    <w:rsid w:val="00DF6816"/>
    <w:rsid w:val="00DF6954"/>
    <w:rsid w:val="00DF7769"/>
    <w:rsid w:val="00DF7B06"/>
    <w:rsid w:val="00E02053"/>
    <w:rsid w:val="00E027E4"/>
    <w:rsid w:val="00E02970"/>
    <w:rsid w:val="00E06623"/>
    <w:rsid w:val="00E12998"/>
    <w:rsid w:val="00E17234"/>
    <w:rsid w:val="00E17259"/>
    <w:rsid w:val="00E17A10"/>
    <w:rsid w:val="00E20BAA"/>
    <w:rsid w:val="00E231D2"/>
    <w:rsid w:val="00E233AA"/>
    <w:rsid w:val="00E30F6B"/>
    <w:rsid w:val="00E31AA3"/>
    <w:rsid w:val="00E3248D"/>
    <w:rsid w:val="00E325FF"/>
    <w:rsid w:val="00E4362C"/>
    <w:rsid w:val="00E43DE3"/>
    <w:rsid w:val="00E51569"/>
    <w:rsid w:val="00E54478"/>
    <w:rsid w:val="00E54C51"/>
    <w:rsid w:val="00E56B77"/>
    <w:rsid w:val="00E57490"/>
    <w:rsid w:val="00E6099C"/>
    <w:rsid w:val="00E66350"/>
    <w:rsid w:val="00E70639"/>
    <w:rsid w:val="00E72BED"/>
    <w:rsid w:val="00E74426"/>
    <w:rsid w:val="00E7492C"/>
    <w:rsid w:val="00E75D39"/>
    <w:rsid w:val="00E835C4"/>
    <w:rsid w:val="00E83B85"/>
    <w:rsid w:val="00E85A65"/>
    <w:rsid w:val="00E85B8F"/>
    <w:rsid w:val="00E87CC7"/>
    <w:rsid w:val="00E91160"/>
    <w:rsid w:val="00E92CFF"/>
    <w:rsid w:val="00E94A4A"/>
    <w:rsid w:val="00E959B2"/>
    <w:rsid w:val="00E96F78"/>
    <w:rsid w:val="00EA1D68"/>
    <w:rsid w:val="00EA5E80"/>
    <w:rsid w:val="00EA72C1"/>
    <w:rsid w:val="00EB4A25"/>
    <w:rsid w:val="00EB62E9"/>
    <w:rsid w:val="00EC246D"/>
    <w:rsid w:val="00EC3A71"/>
    <w:rsid w:val="00EC4387"/>
    <w:rsid w:val="00EC54FE"/>
    <w:rsid w:val="00EC6876"/>
    <w:rsid w:val="00ED460B"/>
    <w:rsid w:val="00ED6492"/>
    <w:rsid w:val="00ED693F"/>
    <w:rsid w:val="00ED79B5"/>
    <w:rsid w:val="00EE172F"/>
    <w:rsid w:val="00EE1F78"/>
    <w:rsid w:val="00EE2F2B"/>
    <w:rsid w:val="00EE5619"/>
    <w:rsid w:val="00EF0F20"/>
    <w:rsid w:val="00EF48B7"/>
    <w:rsid w:val="00EF65E5"/>
    <w:rsid w:val="00F02FF5"/>
    <w:rsid w:val="00F060A2"/>
    <w:rsid w:val="00F06F5B"/>
    <w:rsid w:val="00F0788F"/>
    <w:rsid w:val="00F13B0B"/>
    <w:rsid w:val="00F15E7C"/>
    <w:rsid w:val="00F23FD9"/>
    <w:rsid w:val="00F2479D"/>
    <w:rsid w:val="00F24F3C"/>
    <w:rsid w:val="00F26E57"/>
    <w:rsid w:val="00F304F3"/>
    <w:rsid w:val="00F33E9F"/>
    <w:rsid w:val="00F34032"/>
    <w:rsid w:val="00F352C2"/>
    <w:rsid w:val="00F357E1"/>
    <w:rsid w:val="00F40DAD"/>
    <w:rsid w:val="00F45056"/>
    <w:rsid w:val="00F46399"/>
    <w:rsid w:val="00F51023"/>
    <w:rsid w:val="00F531A9"/>
    <w:rsid w:val="00F55E38"/>
    <w:rsid w:val="00F57848"/>
    <w:rsid w:val="00F60DF5"/>
    <w:rsid w:val="00F61F41"/>
    <w:rsid w:val="00F62DE7"/>
    <w:rsid w:val="00F63C30"/>
    <w:rsid w:val="00F64561"/>
    <w:rsid w:val="00F7004C"/>
    <w:rsid w:val="00F70D35"/>
    <w:rsid w:val="00F71C06"/>
    <w:rsid w:val="00F727C9"/>
    <w:rsid w:val="00F73A6D"/>
    <w:rsid w:val="00F74F0A"/>
    <w:rsid w:val="00F81DEB"/>
    <w:rsid w:val="00F82951"/>
    <w:rsid w:val="00F82F65"/>
    <w:rsid w:val="00F8315F"/>
    <w:rsid w:val="00F85193"/>
    <w:rsid w:val="00F86675"/>
    <w:rsid w:val="00F92CB6"/>
    <w:rsid w:val="00F9617A"/>
    <w:rsid w:val="00FA222D"/>
    <w:rsid w:val="00FA3183"/>
    <w:rsid w:val="00FA4053"/>
    <w:rsid w:val="00FB02CB"/>
    <w:rsid w:val="00FB36F6"/>
    <w:rsid w:val="00FB42BB"/>
    <w:rsid w:val="00FB4B7A"/>
    <w:rsid w:val="00FB5ACB"/>
    <w:rsid w:val="00FC1E77"/>
    <w:rsid w:val="00FC2E7D"/>
    <w:rsid w:val="00FC3C87"/>
    <w:rsid w:val="00FC3F17"/>
    <w:rsid w:val="00FC47D2"/>
    <w:rsid w:val="00FC4A34"/>
    <w:rsid w:val="00FC4F8E"/>
    <w:rsid w:val="00FD254A"/>
    <w:rsid w:val="00FD25CA"/>
    <w:rsid w:val="00FD5189"/>
    <w:rsid w:val="00FD6408"/>
    <w:rsid w:val="00FD7084"/>
    <w:rsid w:val="00FD79F3"/>
    <w:rsid w:val="00FE0A79"/>
    <w:rsid w:val="00FE1080"/>
    <w:rsid w:val="00FE194A"/>
    <w:rsid w:val="00FE26F9"/>
    <w:rsid w:val="00FF1356"/>
    <w:rsid w:val="00FF157E"/>
    <w:rsid w:val="00FF22FF"/>
    <w:rsid w:val="00FF2A4B"/>
    <w:rsid w:val="00FF6235"/>
    <w:rsid w:val="00FF77B0"/>
    <w:rsid w:val="00FF7DAE"/>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22fa6"/>
    </o:shapedefaults>
    <o:shapelayout v:ext="edit">
      <o:idmap v:ext="edit" data="1"/>
    </o:shapelayout>
  </w:shapeDefaults>
  <w:decimalSymbol w:val="."/>
  <w:listSeparator w:val=","/>
  <w14:docId w14:val="58480A5E"/>
  <w15:docId w15:val="{294B5528-3506-4BEA-8BE1-49C74A0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CD"/>
    <w:pPr>
      <w:keepNext/>
      <w:keepLines/>
      <w:shd w:val="clear" w:color="auto" w:fill="FFFFFF" w:themeFill="background1"/>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C5B25"/>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5D42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2"/>
    <w:link w:val="Heading4Char"/>
    <w:uiPriority w:val="9"/>
    <w:unhideWhenUsed/>
    <w:qFormat/>
    <w:rsid w:val="00DE7C57"/>
    <w:pPr>
      <w:keepNext/>
      <w:keepLines/>
      <w:spacing w:before="200" w:after="120"/>
      <w:ind w:left="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7C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7C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E7C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E7C5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E7C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CD"/>
    <w:rPr>
      <w:rFonts w:asciiTheme="majorHAnsi" w:eastAsiaTheme="majorEastAsia" w:hAnsiTheme="majorHAnsi" w:cstheme="majorBidi"/>
      <w:b/>
      <w:bCs/>
      <w:color w:val="365F91" w:themeColor="accent1" w:themeShade="BF"/>
      <w:sz w:val="36"/>
      <w:szCs w:val="28"/>
      <w:shd w:val="clear" w:color="auto" w:fill="FFFFFF" w:themeFill="background1"/>
    </w:rPr>
  </w:style>
  <w:style w:type="paragraph" w:styleId="NoSpacing">
    <w:name w:val="No Spacing"/>
    <w:autoRedefine/>
    <w:uiPriority w:val="1"/>
    <w:qFormat/>
    <w:rsid w:val="00195A17"/>
    <w:pPr>
      <w:numPr>
        <w:numId w:val="41"/>
      </w:numPr>
      <w:spacing w:after="0" w:line="240" w:lineRule="auto"/>
    </w:pPr>
    <w:rPr>
      <w:sz w:val="24"/>
    </w:rPr>
  </w:style>
  <w:style w:type="paragraph" w:styleId="ListParagraph">
    <w:name w:val="List Paragraph"/>
    <w:basedOn w:val="Normal"/>
    <w:uiPriority w:val="34"/>
    <w:qFormat/>
    <w:rsid w:val="00C3253A"/>
    <w:pPr>
      <w:ind w:left="1008"/>
      <w:contextualSpacing/>
    </w:pPr>
  </w:style>
  <w:style w:type="character" w:styleId="Hyperlink">
    <w:name w:val="Hyperlink"/>
    <w:basedOn w:val="DefaultParagraphFont"/>
    <w:uiPriority w:val="99"/>
    <w:unhideWhenUsed/>
    <w:rsid w:val="00E30F6B"/>
    <w:rPr>
      <w:color w:val="0000FF" w:themeColor="hyperlink"/>
      <w:u w:val="single"/>
    </w:rPr>
  </w:style>
  <w:style w:type="character" w:customStyle="1" w:styleId="Heading2Char">
    <w:name w:val="Heading 2 Char"/>
    <w:basedOn w:val="DefaultParagraphFont"/>
    <w:link w:val="Heading2"/>
    <w:uiPriority w:val="9"/>
    <w:rsid w:val="005C5B25"/>
    <w:rPr>
      <w:rFonts w:asciiTheme="majorHAnsi" w:eastAsiaTheme="majorEastAsia" w:hAnsiTheme="majorHAnsi" w:cstheme="majorBidi"/>
      <w:b/>
      <w:bCs/>
      <w:color w:val="4F81BD" w:themeColor="accent1"/>
      <w:sz w:val="28"/>
      <w:szCs w:val="26"/>
    </w:rPr>
  </w:style>
  <w:style w:type="paragraph" w:styleId="ListBullet">
    <w:name w:val="List Bullet"/>
    <w:basedOn w:val="Normal"/>
    <w:autoRedefine/>
    <w:uiPriority w:val="99"/>
    <w:unhideWhenUsed/>
    <w:qFormat/>
    <w:rsid w:val="00177A4C"/>
    <w:pPr>
      <w:numPr>
        <w:numId w:val="7"/>
      </w:numPr>
      <w:contextualSpacing/>
    </w:pPr>
    <w:rPr>
      <w:u w:val="single"/>
    </w:rPr>
  </w:style>
  <w:style w:type="paragraph" w:styleId="ListBullet2">
    <w:name w:val="List Bullet 2"/>
    <w:basedOn w:val="Normal"/>
    <w:uiPriority w:val="99"/>
    <w:unhideWhenUsed/>
    <w:qFormat/>
    <w:rsid w:val="005D42AA"/>
    <w:pPr>
      <w:numPr>
        <w:numId w:val="8"/>
      </w:numPr>
      <w:contextualSpacing/>
    </w:pPr>
  </w:style>
  <w:style w:type="character" w:customStyle="1" w:styleId="Heading3Char">
    <w:name w:val="Heading 3 Char"/>
    <w:basedOn w:val="DefaultParagraphFont"/>
    <w:link w:val="Heading3"/>
    <w:uiPriority w:val="9"/>
    <w:rsid w:val="005D42AA"/>
    <w:rPr>
      <w:rFonts w:asciiTheme="majorHAnsi" w:eastAsiaTheme="majorEastAsia" w:hAnsiTheme="majorHAnsi" w:cstheme="majorBidi"/>
      <w:b/>
      <w:bCs/>
      <w:color w:val="4F81BD" w:themeColor="accent1"/>
    </w:rPr>
  </w:style>
  <w:style w:type="paragraph" w:styleId="ListBullet3">
    <w:name w:val="List Bullet 3"/>
    <w:basedOn w:val="Normal"/>
    <w:autoRedefine/>
    <w:uiPriority w:val="99"/>
    <w:unhideWhenUsed/>
    <w:qFormat/>
    <w:rsid w:val="00C3253A"/>
    <w:pPr>
      <w:numPr>
        <w:numId w:val="9"/>
      </w:numPr>
      <w:contextualSpacing/>
    </w:pPr>
  </w:style>
  <w:style w:type="paragraph" w:styleId="List2">
    <w:name w:val="List 2"/>
    <w:basedOn w:val="Normal"/>
    <w:uiPriority w:val="99"/>
    <w:unhideWhenUsed/>
    <w:rsid w:val="008925E7"/>
    <w:pPr>
      <w:ind w:left="720" w:hanging="360"/>
      <w:contextualSpacing/>
    </w:pPr>
  </w:style>
  <w:style w:type="paragraph" w:styleId="Header">
    <w:name w:val="header"/>
    <w:basedOn w:val="Normal"/>
    <w:link w:val="HeaderChar"/>
    <w:uiPriority w:val="99"/>
    <w:unhideWhenUsed/>
    <w:rsid w:val="006B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BB6"/>
  </w:style>
  <w:style w:type="paragraph" w:styleId="Footer">
    <w:name w:val="footer"/>
    <w:basedOn w:val="Normal"/>
    <w:link w:val="FooterChar"/>
    <w:uiPriority w:val="99"/>
    <w:unhideWhenUsed/>
    <w:rsid w:val="006B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BB6"/>
  </w:style>
  <w:style w:type="character" w:styleId="Emphasis">
    <w:name w:val="Emphasis"/>
    <w:basedOn w:val="DefaultParagraphFont"/>
    <w:uiPriority w:val="20"/>
    <w:qFormat/>
    <w:rsid w:val="0028288B"/>
    <w:rPr>
      <w:i/>
      <w:iCs/>
    </w:rPr>
  </w:style>
  <w:style w:type="character" w:styleId="Strong">
    <w:name w:val="Strong"/>
    <w:basedOn w:val="DefaultParagraphFont"/>
    <w:uiPriority w:val="22"/>
    <w:qFormat/>
    <w:rsid w:val="00A43441"/>
    <w:rPr>
      <w:b/>
      <w:bCs/>
    </w:rPr>
  </w:style>
  <w:style w:type="paragraph" w:styleId="BodyText">
    <w:name w:val="Body Text"/>
    <w:basedOn w:val="Normal"/>
    <w:link w:val="BodyTextChar"/>
    <w:uiPriority w:val="99"/>
    <w:unhideWhenUsed/>
    <w:rsid w:val="005C5B25"/>
    <w:pPr>
      <w:spacing w:after="0"/>
    </w:pPr>
  </w:style>
  <w:style w:type="character" w:customStyle="1" w:styleId="BodyTextChar">
    <w:name w:val="Body Text Char"/>
    <w:basedOn w:val="DefaultParagraphFont"/>
    <w:link w:val="BodyText"/>
    <w:uiPriority w:val="99"/>
    <w:rsid w:val="005C5B25"/>
  </w:style>
  <w:style w:type="paragraph" w:customStyle="1" w:styleId="BodyBold">
    <w:name w:val="Body Bold"/>
    <w:basedOn w:val="BodyText"/>
    <w:qFormat/>
    <w:rsid w:val="005C5B25"/>
    <w:rPr>
      <w:b/>
    </w:rPr>
  </w:style>
  <w:style w:type="table" w:styleId="TableGrid">
    <w:name w:val="Table Grid"/>
    <w:basedOn w:val="TableNormal"/>
    <w:uiPriority w:val="59"/>
    <w:rsid w:val="00E325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E325F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E325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C608E7"/>
    <w:rPr>
      <w:color w:val="808080"/>
    </w:rPr>
  </w:style>
  <w:style w:type="paragraph" w:styleId="BalloonText">
    <w:name w:val="Balloon Text"/>
    <w:basedOn w:val="Normal"/>
    <w:link w:val="BalloonTextChar"/>
    <w:uiPriority w:val="99"/>
    <w:semiHidden/>
    <w:unhideWhenUsed/>
    <w:rsid w:val="00C6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8E7"/>
    <w:rPr>
      <w:rFonts w:ascii="Tahoma" w:hAnsi="Tahoma" w:cs="Tahoma"/>
      <w:sz w:val="16"/>
      <w:szCs w:val="16"/>
    </w:rPr>
  </w:style>
  <w:style w:type="character" w:styleId="IntenseReference">
    <w:name w:val="Intense Reference"/>
    <w:basedOn w:val="DefaultParagraphFont"/>
    <w:uiPriority w:val="32"/>
    <w:qFormat/>
    <w:rsid w:val="00F61F41"/>
    <w:rPr>
      <w:b/>
      <w:bCs/>
      <w:smallCaps/>
      <w:color w:val="C0504D" w:themeColor="accent2"/>
      <w:spacing w:val="5"/>
      <w:u w:val="single"/>
    </w:rPr>
  </w:style>
  <w:style w:type="paragraph" w:styleId="IntenseQuote">
    <w:name w:val="Intense Quote"/>
    <w:basedOn w:val="Normal"/>
    <w:next w:val="Normal"/>
    <w:link w:val="IntenseQuoteChar"/>
    <w:uiPriority w:val="30"/>
    <w:qFormat/>
    <w:rsid w:val="007935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3593"/>
    <w:rPr>
      <w:b/>
      <w:bCs/>
      <w:i/>
      <w:iCs/>
      <w:color w:val="4F81BD" w:themeColor="accent1"/>
    </w:rPr>
  </w:style>
  <w:style w:type="character" w:styleId="IntenseEmphasis">
    <w:name w:val="Intense Emphasis"/>
    <w:basedOn w:val="DefaultParagraphFont"/>
    <w:uiPriority w:val="21"/>
    <w:qFormat/>
    <w:rsid w:val="00793593"/>
    <w:rPr>
      <w:b/>
      <w:bCs/>
      <w:i/>
      <w:iCs/>
      <w:color w:val="4F81BD" w:themeColor="accent1"/>
    </w:rPr>
  </w:style>
  <w:style w:type="character" w:styleId="SubtleEmphasis">
    <w:name w:val="Subtle Emphasis"/>
    <w:basedOn w:val="DefaultParagraphFont"/>
    <w:uiPriority w:val="19"/>
    <w:qFormat/>
    <w:rsid w:val="00793593"/>
    <w:rPr>
      <w:i/>
      <w:iCs/>
      <w:color w:val="808080" w:themeColor="text1" w:themeTint="7F"/>
    </w:rPr>
  </w:style>
  <w:style w:type="paragraph" w:styleId="Subtitle">
    <w:name w:val="Subtitle"/>
    <w:basedOn w:val="Normal"/>
    <w:next w:val="Normal"/>
    <w:link w:val="SubtitleChar"/>
    <w:uiPriority w:val="11"/>
    <w:qFormat/>
    <w:rsid w:val="007935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593"/>
    <w:rPr>
      <w:rFonts w:asciiTheme="majorHAnsi" w:eastAsiaTheme="majorEastAsia" w:hAnsiTheme="majorHAnsi" w:cstheme="majorBidi"/>
      <w:i/>
      <w:iCs/>
      <w:color w:val="4F81BD" w:themeColor="accent1"/>
      <w:spacing w:val="15"/>
      <w:sz w:val="24"/>
      <w:szCs w:val="24"/>
    </w:rPr>
  </w:style>
  <w:style w:type="paragraph" w:styleId="Closing">
    <w:name w:val="Closing"/>
    <w:basedOn w:val="Normal"/>
    <w:link w:val="ClosingChar"/>
    <w:uiPriority w:val="99"/>
    <w:unhideWhenUsed/>
    <w:rsid w:val="00793593"/>
    <w:pPr>
      <w:spacing w:after="0" w:line="240" w:lineRule="auto"/>
      <w:ind w:left="4320"/>
    </w:pPr>
  </w:style>
  <w:style w:type="character" w:customStyle="1" w:styleId="ClosingChar">
    <w:name w:val="Closing Char"/>
    <w:basedOn w:val="DefaultParagraphFont"/>
    <w:link w:val="Closing"/>
    <w:uiPriority w:val="99"/>
    <w:rsid w:val="00793593"/>
  </w:style>
  <w:style w:type="paragraph" w:styleId="Quote">
    <w:name w:val="Quote"/>
    <w:basedOn w:val="Normal"/>
    <w:next w:val="Normal"/>
    <w:link w:val="QuoteChar"/>
    <w:uiPriority w:val="29"/>
    <w:qFormat/>
    <w:rsid w:val="00324BB6"/>
    <w:pPr>
      <w:pBdr>
        <w:top w:val="single" w:sz="4" w:space="1" w:color="auto"/>
        <w:bottom w:val="single" w:sz="4" w:space="1" w:color="auto"/>
      </w:pBdr>
      <w:ind w:left="1440"/>
    </w:pPr>
    <w:rPr>
      <w:i/>
      <w:iCs/>
      <w:color w:val="000000" w:themeColor="text1"/>
    </w:rPr>
  </w:style>
  <w:style w:type="character" w:customStyle="1" w:styleId="QuoteChar">
    <w:name w:val="Quote Char"/>
    <w:basedOn w:val="DefaultParagraphFont"/>
    <w:link w:val="Quote"/>
    <w:uiPriority w:val="29"/>
    <w:rsid w:val="00324BB6"/>
    <w:rPr>
      <w:i/>
      <w:iCs/>
      <w:color w:val="000000" w:themeColor="text1"/>
    </w:rPr>
  </w:style>
  <w:style w:type="character" w:styleId="BookTitle">
    <w:name w:val="Book Title"/>
    <w:basedOn w:val="DefaultParagraphFont"/>
    <w:uiPriority w:val="33"/>
    <w:qFormat/>
    <w:rsid w:val="00DF7B06"/>
    <w:rPr>
      <w:b/>
      <w:bCs/>
      <w:smallCaps/>
      <w:spacing w:val="5"/>
    </w:rPr>
  </w:style>
  <w:style w:type="character" w:customStyle="1" w:styleId="Heading4Char">
    <w:name w:val="Heading 4 Char"/>
    <w:basedOn w:val="DefaultParagraphFont"/>
    <w:link w:val="Heading4"/>
    <w:uiPriority w:val="9"/>
    <w:rsid w:val="00DE7C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7C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E7C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E7C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E7C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E7C57"/>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uiPriority w:val="99"/>
    <w:unhideWhenUsed/>
    <w:rsid w:val="00DE7C57"/>
    <w:pPr>
      <w:spacing w:after="120" w:line="480" w:lineRule="auto"/>
      <w:ind w:left="360"/>
    </w:pPr>
  </w:style>
  <w:style w:type="character" w:customStyle="1" w:styleId="BodyTextIndent2Char">
    <w:name w:val="Body Text Indent 2 Char"/>
    <w:basedOn w:val="DefaultParagraphFont"/>
    <w:link w:val="BodyTextIndent2"/>
    <w:uiPriority w:val="99"/>
    <w:rsid w:val="00DE7C57"/>
  </w:style>
  <w:style w:type="paragraph" w:styleId="BodyTextIndent3">
    <w:name w:val="Body Text Indent 3"/>
    <w:basedOn w:val="Normal"/>
    <w:link w:val="BodyTextIndent3Char"/>
    <w:autoRedefine/>
    <w:uiPriority w:val="99"/>
    <w:unhideWhenUsed/>
    <w:rsid w:val="00D20C9E"/>
    <w:pPr>
      <w:spacing w:after="120"/>
      <w:ind w:left="1152"/>
    </w:pPr>
    <w:rPr>
      <w:sz w:val="16"/>
      <w:szCs w:val="16"/>
    </w:rPr>
  </w:style>
  <w:style w:type="character" w:customStyle="1" w:styleId="BodyTextIndent3Char">
    <w:name w:val="Body Text Indent 3 Char"/>
    <w:basedOn w:val="DefaultParagraphFont"/>
    <w:link w:val="BodyTextIndent3"/>
    <w:uiPriority w:val="99"/>
    <w:rsid w:val="00D20C9E"/>
    <w:rPr>
      <w:sz w:val="16"/>
      <w:szCs w:val="16"/>
    </w:rPr>
  </w:style>
  <w:style w:type="paragraph" w:styleId="BodyText2">
    <w:name w:val="Body Text 2"/>
    <w:basedOn w:val="Normal"/>
    <w:link w:val="BodyText2Char"/>
    <w:uiPriority w:val="99"/>
    <w:unhideWhenUsed/>
    <w:rsid w:val="002B3427"/>
    <w:pPr>
      <w:spacing w:after="240" w:line="240" w:lineRule="auto"/>
    </w:pPr>
  </w:style>
  <w:style w:type="character" w:customStyle="1" w:styleId="BodyText2Char">
    <w:name w:val="Body Text 2 Char"/>
    <w:basedOn w:val="DefaultParagraphFont"/>
    <w:link w:val="BodyText2"/>
    <w:uiPriority w:val="99"/>
    <w:rsid w:val="002B3427"/>
  </w:style>
  <w:style w:type="character" w:styleId="FollowedHyperlink">
    <w:name w:val="FollowedHyperlink"/>
    <w:basedOn w:val="DefaultParagraphFont"/>
    <w:uiPriority w:val="99"/>
    <w:semiHidden/>
    <w:unhideWhenUsed/>
    <w:rsid w:val="00264FC0"/>
    <w:rPr>
      <w:color w:val="800080" w:themeColor="followedHyperlink"/>
      <w:u w:val="single"/>
    </w:rPr>
  </w:style>
  <w:style w:type="paragraph" w:styleId="NoteHeading">
    <w:name w:val="Note Heading"/>
    <w:basedOn w:val="Normal"/>
    <w:next w:val="Normal"/>
    <w:link w:val="NoteHeadingChar"/>
    <w:uiPriority w:val="99"/>
    <w:unhideWhenUsed/>
    <w:rsid w:val="00D20C9E"/>
    <w:pPr>
      <w:spacing w:after="0" w:line="240" w:lineRule="auto"/>
    </w:pPr>
  </w:style>
  <w:style w:type="character" w:customStyle="1" w:styleId="NoteHeadingChar">
    <w:name w:val="Note Heading Char"/>
    <w:basedOn w:val="DefaultParagraphFont"/>
    <w:link w:val="NoteHeading"/>
    <w:uiPriority w:val="99"/>
    <w:rsid w:val="00D20C9E"/>
  </w:style>
  <w:style w:type="paragraph" w:styleId="NormalIndent">
    <w:name w:val="Normal Indent"/>
    <w:basedOn w:val="Normal"/>
    <w:uiPriority w:val="99"/>
    <w:unhideWhenUsed/>
    <w:rsid w:val="00D20C9E"/>
    <w:pPr>
      <w:ind w:left="720"/>
    </w:pPr>
  </w:style>
  <w:style w:type="paragraph" w:styleId="BodyTextIndent">
    <w:name w:val="Body Text Indent"/>
    <w:basedOn w:val="Normal"/>
    <w:link w:val="BodyTextIndentChar"/>
    <w:uiPriority w:val="99"/>
    <w:semiHidden/>
    <w:unhideWhenUsed/>
    <w:rsid w:val="00D20C9E"/>
    <w:pPr>
      <w:spacing w:after="120"/>
      <w:ind w:left="360"/>
    </w:pPr>
  </w:style>
  <w:style w:type="character" w:customStyle="1" w:styleId="BodyTextIndentChar">
    <w:name w:val="Body Text Indent Char"/>
    <w:basedOn w:val="DefaultParagraphFont"/>
    <w:link w:val="BodyTextIndent"/>
    <w:uiPriority w:val="99"/>
    <w:semiHidden/>
    <w:rsid w:val="00D20C9E"/>
  </w:style>
  <w:style w:type="paragraph" w:styleId="BodyTextFirstIndent2">
    <w:name w:val="Body Text First Indent 2"/>
    <w:basedOn w:val="BodyTextIndent"/>
    <w:link w:val="BodyTextFirstIndent2Char"/>
    <w:uiPriority w:val="99"/>
    <w:unhideWhenUsed/>
    <w:rsid w:val="00D20C9E"/>
    <w:pPr>
      <w:spacing w:after="200"/>
      <w:ind w:firstLine="360"/>
    </w:pPr>
  </w:style>
  <w:style w:type="character" w:customStyle="1" w:styleId="BodyTextFirstIndent2Char">
    <w:name w:val="Body Text First Indent 2 Char"/>
    <w:basedOn w:val="BodyTextIndentChar"/>
    <w:link w:val="BodyTextFirstIndent2"/>
    <w:uiPriority w:val="99"/>
    <w:rsid w:val="00D20C9E"/>
  </w:style>
  <w:style w:type="paragraph" w:styleId="BodyTextFirstIndent">
    <w:name w:val="Body Text First Indent"/>
    <w:basedOn w:val="BodyText"/>
    <w:link w:val="BodyTextFirstIndentChar"/>
    <w:uiPriority w:val="99"/>
    <w:unhideWhenUsed/>
    <w:rsid w:val="00D20C9E"/>
    <w:pPr>
      <w:spacing w:after="200"/>
      <w:ind w:firstLine="360"/>
    </w:pPr>
  </w:style>
  <w:style w:type="character" w:customStyle="1" w:styleId="BodyTextFirstIndentChar">
    <w:name w:val="Body Text First Indent Char"/>
    <w:basedOn w:val="BodyTextChar"/>
    <w:link w:val="BodyTextFirstIndent"/>
    <w:uiPriority w:val="99"/>
    <w:rsid w:val="00D20C9E"/>
  </w:style>
  <w:style w:type="paragraph" w:styleId="FootnoteText">
    <w:name w:val="footnote text"/>
    <w:basedOn w:val="Normal"/>
    <w:link w:val="FootnoteTextChar"/>
    <w:uiPriority w:val="99"/>
    <w:unhideWhenUsed/>
    <w:rsid w:val="00C55CCC"/>
    <w:pPr>
      <w:spacing w:after="0" w:line="240" w:lineRule="auto"/>
    </w:pPr>
    <w:rPr>
      <w:sz w:val="20"/>
      <w:szCs w:val="20"/>
    </w:rPr>
  </w:style>
  <w:style w:type="character" w:customStyle="1" w:styleId="FootnoteTextChar">
    <w:name w:val="Footnote Text Char"/>
    <w:basedOn w:val="DefaultParagraphFont"/>
    <w:link w:val="FootnoteText"/>
    <w:uiPriority w:val="99"/>
    <w:rsid w:val="00C55CCC"/>
    <w:rPr>
      <w:sz w:val="20"/>
      <w:szCs w:val="20"/>
    </w:rPr>
  </w:style>
  <w:style w:type="character" w:styleId="FootnoteReference">
    <w:name w:val="footnote reference"/>
    <w:basedOn w:val="DefaultParagraphFont"/>
    <w:uiPriority w:val="99"/>
    <w:unhideWhenUsed/>
    <w:rsid w:val="00C55CCC"/>
    <w:rPr>
      <w:vertAlign w:val="superscript"/>
    </w:rPr>
  </w:style>
  <w:style w:type="character" w:styleId="SubtleReference">
    <w:name w:val="Subtle Reference"/>
    <w:basedOn w:val="DefaultParagraphFont"/>
    <w:uiPriority w:val="31"/>
    <w:qFormat/>
    <w:rsid w:val="00C55CCC"/>
    <w:rPr>
      <w:smallCaps/>
      <w:color w:val="C0504D" w:themeColor="accent2"/>
      <w:u w:val="single"/>
    </w:rPr>
  </w:style>
  <w:style w:type="paragraph" w:styleId="Title">
    <w:name w:val="Title"/>
    <w:basedOn w:val="Normal"/>
    <w:next w:val="Normal"/>
    <w:link w:val="TitleChar"/>
    <w:uiPriority w:val="10"/>
    <w:qFormat/>
    <w:rsid w:val="00A3613E"/>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13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1946D7"/>
    <w:pPr>
      <w:shd w:val="clear" w:color="auto" w:fill="auto"/>
      <w:outlineLvl w:val="9"/>
    </w:pPr>
    <w:rPr>
      <w:sz w:val="28"/>
    </w:rPr>
  </w:style>
  <w:style w:type="paragraph" w:styleId="TOC1">
    <w:name w:val="toc 1"/>
    <w:basedOn w:val="Normal"/>
    <w:next w:val="Normal"/>
    <w:autoRedefine/>
    <w:uiPriority w:val="39"/>
    <w:unhideWhenUsed/>
    <w:rsid w:val="001946D7"/>
    <w:pPr>
      <w:spacing w:after="100"/>
    </w:pPr>
  </w:style>
  <w:style w:type="paragraph" w:styleId="TOC2">
    <w:name w:val="toc 2"/>
    <w:basedOn w:val="Normal"/>
    <w:next w:val="Normal"/>
    <w:autoRedefine/>
    <w:uiPriority w:val="39"/>
    <w:unhideWhenUsed/>
    <w:rsid w:val="001946D7"/>
    <w:pPr>
      <w:spacing w:after="100"/>
      <w:ind w:left="220"/>
    </w:pPr>
  </w:style>
  <w:style w:type="paragraph" w:styleId="TOC3">
    <w:name w:val="toc 3"/>
    <w:basedOn w:val="Normal"/>
    <w:next w:val="Normal"/>
    <w:autoRedefine/>
    <w:uiPriority w:val="39"/>
    <w:unhideWhenUsed/>
    <w:rsid w:val="001946D7"/>
    <w:pPr>
      <w:spacing w:after="100"/>
      <w:ind w:left="440"/>
    </w:pPr>
  </w:style>
  <w:style w:type="table" w:customStyle="1" w:styleId="LightShading-Accent11">
    <w:name w:val="Light Shading - Accent 11"/>
    <w:basedOn w:val="TableNormal"/>
    <w:uiPriority w:val="60"/>
    <w:rsid w:val="005462B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afterh3">
    <w:name w:val="bodyafterh3"/>
    <w:basedOn w:val="Normal"/>
    <w:rsid w:val="00563FE2"/>
    <w:pPr>
      <w:spacing w:before="240" w:after="240" w:line="240" w:lineRule="auto"/>
      <w:ind w:left="720" w:right="2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A5DE6"/>
    <w:rPr>
      <w:sz w:val="16"/>
      <w:szCs w:val="16"/>
    </w:rPr>
  </w:style>
  <w:style w:type="paragraph" w:styleId="CommentText">
    <w:name w:val="annotation text"/>
    <w:basedOn w:val="Normal"/>
    <w:link w:val="CommentTextChar"/>
    <w:uiPriority w:val="99"/>
    <w:semiHidden/>
    <w:unhideWhenUsed/>
    <w:rsid w:val="008A5DE6"/>
    <w:pPr>
      <w:spacing w:line="240" w:lineRule="auto"/>
    </w:pPr>
    <w:rPr>
      <w:sz w:val="20"/>
      <w:szCs w:val="20"/>
    </w:rPr>
  </w:style>
  <w:style w:type="character" w:customStyle="1" w:styleId="CommentTextChar">
    <w:name w:val="Comment Text Char"/>
    <w:basedOn w:val="DefaultParagraphFont"/>
    <w:link w:val="CommentText"/>
    <w:uiPriority w:val="99"/>
    <w:semiHidden/>
    <w:rsid w:val="008A5DE6"/>
    <w:rPr>
      <w:rFonts w:eastAsiaTheme="minorEastAsia"/>
      <w:sz w:val="20"/>
      <w:szCs w:val="20"/>
    </w:rPr>
  </w:style>
  <w:style w:type="paragraph" w:styleId="ListBullet4">
    <w:name w:val="List Bullet 4"/>
    <w:basedOn w:val="Normal"/>
    <w:autoRedefine/>
    <w:uiPriority w:val="99"/>
    <w:unhideWhenUsed/>
    <w:rsid w:val="00D35422"/>
    <w:pPr>
      <w:numPr>
        <w:numId w:val="10"/>
      </w:numPr>
      <w:contextualSpacing/>
    </w:pPr>
  </w:style>
  <w:style w:type="paragraph" w:styleId="ListNumber2">
    <w:name w:val="List Number 2"/>
    <w:basedOn w:val="Normal"/>
    <w:autoRedefine/>
    <w:uiPriority w:val="99"/>
    <w:unhideWhenUsed/>
    <w:rsid w:val="00D35422"/>
    <w:pPr>
      <w:numPr>
        <w:numId w:val="14"/>
      </w:numPr>
      <w:spacing w:before="360" w:after="120"/>
      <w:contextualSpacing/>
    </w:pPr>
  </w:style>
  <w:style w:type="table" w:styleId="MediumList2-Accent1">
    <w:name w:val="Medium List 2 Accent 1"/>
    <w:basedOn w:val="TableNormal"/>
    <w:uiPriority w:val="66"/>
    <w:rsid w:val="00174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3790">
      <w:bodyDiv w:val="1"/>
      <w:marLeft w:val="0"/>
      <w:marRight w:val="0"/>
      <w:marTop w:val="0"/>
      <w:marBottom w:val="0"/>
      <w:divBdr>
        <w:top w:val="none" w:sz="0" w:space="0" w:color="auto"/>
        <w:left w:val="none" w:sz="0" w:space="0" w:color="auto"/>
        <w:bottom w:val="none" w:sz="0" w:space="0" w:color="auto"/>
        <w:right w:val="none" w:sz="0" w:space="0" w:color="auto"/>
      </w:divBdr>
    </w:div>
    <w:div w:id="403840267">
      <w:bodyDiv w:val="1"/>
      <w:marLeft w:val="0"/>
      <w:marRight w:val="0"/>
      <w:marTop w:val="0"/>
      <w:marBottom w:val="0"/>
      <w:divBdr>
        <w:top w:val="none" w:sz="0" w:space="0" w:color="auto"/>
        <w:left w:val="none" w:sz="0" w:space="0" w:color="auto"/>
        <w:bottom w:val="none" w:sz="0" w:space="0" w:color="auto"/>
        <w:right w:val="none" w:sz="0" w:space="0" w:color="auto"/>
      </w:divBdr>
    </w:div>
    <w:div w:id="451436367">
      <w:bodyDiv w:val="1"/>
      <w:marLeft w:val="0"/>
      <w:marRight w:val="0"/>
      <w:marTop w:val="0"/>
      <w:marBottom w:val="0"/>
      <w:divBdr>
        <w:top w:val="none" w:sz="0" w:space="0" w:color="auto"/>
        <w:left w:val="none" w:sz="0" w:space="0" w:color="auto"/>
        <w:bottom w:val="none" w:sz="0" w:space="0" w:color="auto"/>
        <w:right w:val="none" w:sz="0" w:space="0" w:color="auto"/>
      </w:divBdr>
    </w:div>
    <w:div w:id="557203192">
      <w:bodyDiv w:val="1"/>
      <w:marLeft w:val="0"/>
      <w:marRight w:val="0"/>
      <w:marTop w:val="0"/>
      <w:marBottom w:val="0"/>
      <w:divBdr>
        <w:top w:val="none" w:sz="0" w:space="0" w:color="auto"/>
        <w:left w:val="none" w:sz="0" w:space="0" w:color="auto"/>
        <w:bottom w:val="none" w:sz="0" w:space="0" w:color="auto"/>
        <w:right w:val="none" w:sz="0" w:space="0" w:color="auto"/>
      </w:divBdr>
    </w:div>
    <w:div w:id="584458037">
      <w:bodyDiv w:val="1"/>
      <w:marLeft w:val="75"/>
      <w:marRight w:val="75"/>
      <w:marTop w:val="75"/>
      <w:marBottom w:val="0"/>
      <w:divBdr>
        <w:top w:val="none" w:sz="0" w:space="0" w:color="auto"/>
        <w:left w:val="none" w:sz="0" w:space="0" w:color="auto"/>
        <w:bottom w:val="none" w:sz="0" w:space="0" w:color="auto"/>
        <w:right w:val="none" w:sz="0" w:space="0" w:color="auto"/>
      </w:divBdr>
    </w:div>
    <w:div w:id="704331674">
      <w:bodyDiv w:val="1"/>
      <w:marLeft w:val="0"/>
      <w:marRight w:val="0"/>
      <w:marTop w:val="0"/>
      <w:marBottom w:val="0"/>
      <w:divBdr>
        <w:top w:val="none" w:sz="0" w:space="0" w:color="auto"/>
        <w:left w:val="none" w:sz="0" w:space="0" w:color="auto"/>
        <w:bottom w:val="none" w:sz="0" w:space="0" w:color="auto"/>
        <w:right w:val="none" w:sz="0" w:space="0" w:color="auto"/>
      </w:divBdr>
    </w:div>
    <w:div w:id="1228371128">
      <w:bodyDiv w:val="1"/>
      <w:marLeft w:val="0"/>
      <w:marRight w:val="0"/>
      <w:marTop w:val="0"/>
      <w:marBottom w:val="0"/>
      <w:divBdr>
        <w:top w:val="none" w:sz="0" w:space="0" w:color="auto"/>
        <w:left w:val="none" w:sz="0" w:space="0" w:color="auto"/>
        <w:bottom w:val="none" w:sz="0" w:space="0" w:color="auto"/>
        <w:right w:val="none" w:sz="0" w:space="0" w:color="auto"/>
      </w:divBdr>
    </w:div>
    <w:div w:id="1596597667">
      <w:bodyDiv w:val="1"/>
      <w:marLeft w:val="0"/>
      <w:marRight w:val="0"/>
      <w:marTop w:val="0"/>
      <w:marBottom w:val="0"/>
      <w:divBdr>
        <w:top w:val="none" w:sz="0" w:space="0" w:color="auto"/>
        <w:left w:val="none" w:sz="0" w:space="0" w:color="auto"/>
        <w:bottom w:val="none" w:sz="0" w:space="0" w:color="auto"/>
        <w:right w:val="none" w:sz="0" w:space="0" w:color="auto"/>
      </w:divBdr>
    </w:div>
    <w:div w:id="1709257505">
      <w:bodyDiv w:val="1"/>
      <w:marLeft w:val="0"/>
      <w:marRight w:val="0"/>
      <w:marTop w:val="0"/>
      <w:marBottom w:val="0"/>
      <w:divBdr>
        <w:top w:val="none" w:sz="0" w:space="0" w:color="auto"/>
        <w:left w:val="none" w:sz="0" w:space="0" w:color="auto"/>
        <w:bottom w:val="none" w:sz="0" w:space="0" w:color="auto"/>
        <w:right w:val="none" w:sz="0" w:space="0" w:color="auto"/>
      </w:divBdr>
    </w:div>
    <w:div w:id="1995254072">
      <w:bodyDiv w:val="1"/>
      <w:marLeft w:val="0"/>
      <w:marRight w:val="0"/>
      <w:marTop w:val="0"/>
      <w:marBottom w:val="0"/>
      <w:divBdr>
        <w:top w:val="none" w:sz="0" w:space="0" w:color="auto"/>
        <w:left w:val="none" w:sz="0" w:space="0" w:color="auto"/>
        <w:bottom w:val="none" w:sz="0" w:space="0" w:color="auto"/>
        <w:right w:val="none" w:sz="0" w:space="0" w:color="auto"/>
      </w:divBdr>
    </w:div>
    <w:div w:id="208445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ezini@maicomc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lene\Documents\MC%20Doc%20and%20Help\User%20Connect%20Docs\In%20Progress%20and%20Reference\MC-%20DocTemplate-Feb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3CA05-751B-4F65-A943-5C2E60F3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 DocTemplate-Feb12.dotx</Template>
  <TotalTime>26</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Arlene</dc:creator>
  <cp:lastModifiedBy>Remi G</cp:lastModifiedBy>
  <cp:revision>3</cp:revision>
  <cp:lastPrinted>2016-12-12T18:09:00Z</cp:lastPrinted>
  <dcterms:created xsi:type="dcterms:W3CDTF">2016-11-29T20:42:00Z</dcterms:created>
  <dcterms:modified xsi:type="dcterms:W3CDTF">2016-12-12T18:33:00Z</dcterms:modified>
</cp:coreProperties>
</file>