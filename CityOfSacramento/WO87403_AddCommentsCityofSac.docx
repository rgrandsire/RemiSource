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D2971" w14:textId="77777777" w:rsidR="00FF1356" w:rsidRDefault="001742E0" w:rsidP="00B9108C">
      <w:pPr>
        <w:pStyle w:val="Title"/>
      </w:pPr>
      <w:r>
        <w:t>Customer Project Scope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3798"/>
        <w:gridCol w:w="4860"/>
      </w:tblGrid>
      <w:tr w:rsidR="001742E0" w14:paraId="4C8DE457" w14:textId="77777777" w:rsidTr="0089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8" w:type="dxa"/>
          </w:tcPr>
          <w:p w14:paraId="04FB8D60" w14:textId="77777777" w:rsidR="001742E0" w:rsidRDefault="001742E0" w:rsidP="00171797">
            <w:pPr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  <w:tc>
          <w:tcPr>
            <w:tcW w:w="4860" w:type="dxa"/>
          </w:tcPr>
          <w:p w14:paraId="416B4DA1" w14:textId="77777777" w:rsidR="001742E0" w:rsidRDefault="001742E0" w:rsidP="00171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</w:tr>
      <w:tr w:rsidR="001742E0" w:rsidRPr="005C6B0B" w14:paraId="25A9F3C4" w14:textId="77777777" w:rsidTr="0089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A7DC90D" w14:textId="77777777" w:rsidR="001742E0" w:rsidRPr="005C6B0B" w:rsidRDefault="001742E0" w:rsidP="00171797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</w:t>
            </w:r>
          </w:p>
        </w:tc>
        <w:tc>
          <w:tcPr>
            <w:tcW w:w="4860" w:type="dxa"/>
          </w:tcPr>
          <w:p w14:paraId="4696E3B2" w14:textId="77777777" w:rsidR="001742E0" w:rsidRPr="00FC2358" w:rsidRDefault="00171797" w:rsidP="0017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City of sacramento</w:t>
            </w:r>
          </w:p>
        </w:tc>
      </w:tr>
      <w:tr w:rsidR="001742E0" w14:paraId="311E3CC3" w14:textId="77777777" w:rsidTr="008903F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3F9605A" w14:textId="77777777" w:rsidR="001742E0" w:rsidRPr="005C6B0B" w:rsidRDefault="008903F3" w:rsidP="00171797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 On Premise/Cloud</w:t>
            </w:r>
          </w:p>
        </w:tc>
        <w:tc>
          <w:tcPr>
            <w:tcW w:w="4860" w:type="dxa"/>
          </w:tcPr>
          <w:p w14:paraId="10F20E60" w14:textId="77777777" w:rsidR="001742E0" w:rsidRPr="00FC2358" w:rsidRDefault="00171797" w:rsidP="0017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On-premise</w:t>
            </w:r>
          </w:p>
        </w:tc>
      </w:tr>
      <w:tr w:rsidR="001742E0" w14:paraId="76E105C3" w14:textId="77777777" w:rsidTr="0089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00DCE0B" w14:textId="77777777" w:rsidR="001742E0" w:rsidRDefault="008903F3" w:rsidP="00171797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Primary Contact</w:t>
            </w:r>
          </w:p>
        </w:tc>
        <w:tc>
          <w:tcPr>
            <w:tcW w:w="4860" w:type="dxa"/>
          </w:tcPr>
          <w:p w14:paraId="5CA66797" w14:textId="77777777" w:rsidR="001742E0" w:rsidRPr="00FC2358" w:rsidRDefault="00171797" w:rsidP="0017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 w:rsidRPr="00171797">
              <w:rPr>
                <w:rFonts w:ascii="Verdana" w:hAnsi="Verdana" w:cs="Arial"/>
                <w:color w:val="auto"/>
              </w:rPr>
              <w:t>Sheri Adams &lt;SAdams@cityofsacramento.org&gt;</w:t>
            </w:r>
          </w:p>
        </w:tc>
      </w:tr>
      <w:tr w:rsidR="00442F7A" w14:paraId="09569E9B" w14:textId="77777777" w:rsidTr="008903F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31A6F7FC" w14:textId="77777777" w:rsidR="00442F7A" w:rsidRDefault="00442F7A" w:rsidP="00171797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MC IC/CC</w:t>
            </w:r>
          </w:p>
        </w:tc>
        <w:tc>
          <w:tcPr>
            <w:tcW w:w="4860" w:type="dxa"/>
          </w:tcPr>
          <w:p w14:paraId="6D8458FC" w14:textId="77777777" w:rsidR="00442F7A" w:rsidRPr="00FC2358" w:rsidRDefault="00171797" w:rsidP="0017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Andrew Gafken</w:t>
            </w:r>
          </w:p>
        </w:tc>
      </w:tr>
      <w:tr w:rsidR="001742E0" w14:paraId="6063DB41" w14:textId="77777777" w:rsidTr="00890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B0F58E1" w14:textId="77777777" w:rsidR="001742E0" w:rsidRDefault="00442F7A" w:rsidP="00171797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Deliver Code To</w:t>
            </w:r>
          </w:p>
        </w:tc>
        <w:tc>
          <w:tcPr>
            <w:tcW w:w="4860" w:type="dxa"/>
          </w:tcPr>
          <w:p w14:paraId="76D18EE5" w14:textId="77777777" w:rsidR="001742E0" w:rsidRPr="00FC2358" w:rsidRDefault="00442F7A" w:rsidP="0017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Customer</w:t>
            </w:r>
          </w:p>
        </w:tc>
      </w:tr>
      <w:tr w:rsidR="001742E0" w14:paraId="1122519E" w14:textId="77777777" w:rsidTr="008903F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1DF3463" w14:textId="77777777" w:rsidR="001742E0" w:rsidRDefault="001742E0" w:rsidP="00171797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Date (and revision)</w:t>
            </w:r>
          </w:p>
        </w:tc>
        <w:tc>
          <w:tcPr>
            <w:tcW w:w="4860" w:type="dxa"/>
          </w:tcPr>
          <w:p w14:paraId="1AE9A9C3" w14:textId="77777777" w:rsidR="001742E0" w:rsidRPr="00FC2358" w:rsidRDefault="00171797" w:rsidP="0017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8/22/2016</w:t>
            </w:r>
          </w:p>
        </w:tc>
      </w:tr>
    </w:tbl>
    <w:p w14:paraId="6CA1E194" w14:textId="77777777" w:rsidR="001742E0" w:rsidRDefault="001742E0" w:rsidP="001742E0"/>
    <w:p w14:paraId="1957DA09" w14:textId="77777777" w:rsidR="001742E0" w:rsidRPr="00FF1356" w:rsidRDefault="001742E0" w:rsidP="001742E0">
      <w:pPr>
        <w:pStyle w:val="Heading1"/>
      </w:pPr>
      <w:r>
        <w:t>Overview</w:t>
      </w:r>
    </w:p>
    <w:p w14:paraId="5A545B11" w14:textId="77777777" w:rsidR="001742E0" w:rsidRDefault="00171797" w:rsidP="001742E0">
      <w:pPr>
        <w:tabs>
          <w:tab w:val="left" w:pos="3765"/>
        </w:tabs>
        <w:rPr>
          <w:i/>
        </w:rPr>
      </w:pPr>
      <w:r>
        <w:rPr>
          <w:i/>
        </w:rPr>
        <w:t>Sheri would like us to add the WOLabor.Comments to their already custom WO Printout report</w:t>
      </w:r>
      <w:r w:rsidR="001742E0" w:rsidRPr="00753189">
        <w:rPr>
          <w:i/>
        </w:rPr>
        <w:t xml:space="preserve">. </w:t>
      </w:r>
    </w:p>
    <w:p w14:paraId="7136862C" w14:textId="77777777" w:rsidR="00F23FD9" w:rsidRDefault="00463CCD" w:rsidP="00F23FD9">
      <w:pPr>
        <w:pStyle w:val="ListBullet"/>
      </w:pPr>
      <w:hyperlink w:anchor="_Printout_Modifications" w:history="1">
        <w:r w:rsidR="00F23FD9" w:rsidRPr="00F23FD9">
          <w:rPr>
            <w:rStyle w:val="Hyperlink"/>
          </w:rPr>
          <w:t>Printout Modifications</w:t>
        </w:r>
      </w:hyperlink>
    </w:p>
    <w:p w14:paraId="53C62E82" w14:textId="77777777" w:rsidR="005779D3" w:rsidRDefault="005779D3" w:rsidP="005779D3">
      <w:pPr>
        <w:pStyle w:val="Heading1"/>
      </w:pPr>
      <w:bookmarkStart w:id="0" w:name="_Printout_Modifications"/>
      <w:bookmarkEnd w:id="0"/>
      <w:r>
        <w:t>Printout Modifications</w:t>
      </w:r>
    </w:p>
    <w:p w14:paraId="74F31A0C" w14:textId="77777777" w:rsidR="005779D3" w:rsidRDefault="005779D3" w:rsidP="005779D3">
      <w:pPr>
        <w:pStyle w:val="Heading2"/>
      </w:pPr>
      <w:r>
        <w:t>Description</w:t>
      </w:r>
    </w:p>
    <w:p w14:paraId="2D3B42FC" w14:textId="77777777" w:rsidR="00A52ACB" w:rsidRDefault="00A52ACB" w:rsidP="005779D3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4500"/>
      </w:tblGrid>
      <w:tr w:rsidR="00A52ACB" w14:paraId="71094428" w14:textId="77777777" w:rsidTr="00686E42">
        <w:tc>
          <w:tcPr>
            <w:tcW w:w="3978" w:type="dxa"/>
          </w:tcPr>
          <w:p w14:paraId="55858481" w14:textId="77777777" w:rsidR="00A52ACB" w:rsidRDefault="00A52ACB" w:rsidP="005779D3">
            <w:pPr>
              <w:rPr>
                <w:i/>
              </w:rPr>
            </w:pPr>
            <w:r>
              <w:rPr>
                <w:b/>
              </w:rPr>
              <w:t>Printout to Change</w:t>
            </w:r>
          </w:p>
        </w:tc>
        <w:tc>
          <w:tcPr>
            <w:tcW w:w="4500" w:type="dxa"/>
          </w:tcPr>
          <w:p w14:paraId="7E392339" w14:textId="77777777" w:rsidR="00051B92" w:rsidRDefault="00A52ACB" w:rsidP="00051B92">
            <w:pPr>
              <w:rPr>
                <w:i/>
              </w:rPr>
            </w:pPr>
            <w:r>
              <w:rPr>
                <w:i/>
              </w:rPr>
              <w:t>rpt_WO1_nogroups_</w:t>
            </w:r>
            <w:r w:rsidR="00C81948">
              <w:rPr>
                <w:i/>
              </w:rPr>
              <w:t>SacCity</w:t>
            </w:r>
            <w:r>
              <w:rPr>
                <w:i/>
              </w:rPr>
              <w:t>.asp</w:t>
            </w:r>
          </w:p>
        </w:tc>
      </w:tr>
      <w:tr w:rsidR="00A52ACB" w14:paraId="571F3CFF" w14:textId="77777777" w:rsidTr="00686E42">
        <w:tc>
          <w:tcPr>
            <w:tcW w:w="3978" w:type="dxa"/>
          </w:tcPr>
          <w:p w14:paraId="0B889584" w14:textId="77777777" w:rsidR="00A52ACB" w:rsidRDefault="00A52ACB" w:rsidP="005779D3">
            <w:pPr>
              <w:rPr>
                <w:i/>
              </w:rPr>
            </w:pPr>
            <w:r>
              <w:rPr>
                <w:b/>
              </w:rPr>
              <w:t>Keep Original for Reporter Access</w:t>
            </w:r>
          </w:p>
        </w:tc>
        <w:tc>
          <w:tcPr>
            <w:tcW w:w="4500" w:type="dxa"/>
          </w:tcPr>
          <w:p w14:paraId="11DC9A7C" w14:textId="77777777" w:rsidR="00A52ACB" w:rsidRDefault="00C81948" w:rsidP="005779D3">
            <w:pPr>
              <w:rPr>
                <w:i/>
              </w:rPr>
            </w:pPr>
            <w:r>
              <w:rPr>
                <w:i/>
              </w:rPr>
              <w:t>Yes</w:t>
            </w:r>
          </w:p>
        </w:tc>
      </w:tr>
      <w:tr w:rsidR="00A52ACB" w14:paraId="60CA66E8" w14:textId="77777777" w:rsidTr="00686E42">
        <w:tc>
          <w:tcPr>
            <w:tcW w:w="3978" w:type="dxa"/>
          </w:tcPr>
          <w:p w14:paraId="6473D415" w14:textId="77777777" w:rsidR="00A52ACB" w:rsidRDefault="00A52ACB" w:rsidP="005779D3">
            <w:pPr>
              <w:rPr>
                <w:i/>
              </w:rPr>
            </w:pPr>
            <w:r>
              <w:rPr>
                <w:b/>
              </w:rPr>
              <w:t>Default for Report Tab</w:t>
            </w:r>
          </w:p>
        </w:tc>
        <w:tc>
          <w:tcPr>
            <w:tcW w:w="4500" w:type="dxa"/>
          </w:tcPr>
          <w:p w14:paraId="4A9C147A" w14:textId="77777777" w:rsidR="00A52ACB" w:rsidRDefault="00A52ACB" w:rsidP="005779D3">
            <w:pPr>
              <w:rPr>
                <w:i/>
              </w:rPr>
            </w:pPr>
            <w:r w:rsidRPr="005779D3">
              <w:rPr>
                <w:i/>
              </w:rPr>
              <w:t>Yes</w:t>
            </w:r>
          </w:p>
        </w:tc>
      </w:tr>
      <w:tr w:rsidR="00A52ACB" w14:paraId="08949EDD" w14:textId="77777777" w:rsidTr="00686E42">
        <w:tc>
          <w:tcPr>
            <w:tcW w:w="3978" w:type="dxa"/>
          </w:tcPr>
          <w:p w14:paraId="4FDAC346" w14:textId="77777777" w:rsidR="00A52ACB" w:rsidRDefault="00A52ACB" w:rsidP="005779D3">
            <w:pPr>
              <w:rPr>
                <w:b/>
              </w:rPr>
            </w:pPr>
            <w:r>
              <w:rPr>
                <w:b/>
              </w:rPr>
              <w:t>WO Printout Only:</w:t>
            </w:r>
          </w:p>
          <w:p w14:paraId="16822AFA" w14:textId="77777777" w:rsidR="00A52ACB" w:rsidRDefault="00A52ACB" w:rsidP="005779D3">
            <w:pPr>
              <w:rPr>
                <w:i/>
              </w:rPr>
            </w:pPr>
            <w:r>
              <w:rPr>
                <w:b/>
              </w:rPr>
              <w:t xml:space="preserve"> Change Applied to WO Statement</w:t>
            </w:r>
            <w:r>
              <w:rPr>
                <w:b/>
              </w:rPr>
              <w:tab/>
            </w:r>
          </w:p>
        </w:tc>
        <w:tc>
          <w:tcPr>
            <w:tcW w:w="4500" w:type="dxa"/>
          </w:tcPr>
          <w:p w14:paraId="1AB7646E" w14:textId="77777777" w:rsidR="00A52ACB" w:rsidRDefault="00C81948" w:rsidP="005779D3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</w:tr>
    </w:tbl>
    <w:p w14:paraId="489F4207" w14:textId="77777777" w:rsidR="00A52ACB" w:rsidRDefault="00A52ACB" w:rsidP="005779D3">
      <w:pPr>
        <w:rPr>
          <w:i/>
        </w:rPr>
      </w:pPr>
    </w:p>
    <w:p w14:paraId="20B4D3CC" w14:textId="77777777" w:rsidR="00800830" w:rsidRDefault="00800830" w:rsidP="005779D3"/>
    <w:p w14:paraId="542DF700" w14:textId="77777777" w:rsidR="005779D3" w:rsidRDefault="005779D3" w:rsidP="005779D3">
      <w:pPr>
        <w:pStyle w:val="Heading2"/>
        <w:rPr>
          <w:i/>
        </w:rPr>
      </w:pPr>
      <w:r>
        <w:t xml:space="preserve">Section:  </w:t>
      </w:r>
      <w:r>
        <w:rPr>
          <w:i/>
        </w:rPr>
        <w:t>Example:  Maintenance Details</w:t>
      </w:r>
    </w:p>
    <w:p w14:paraId="02699631" w14:textId="77777777" w:rsidR="00800830" w:rsidRDefault="00800830" w:rsidP="00800830">
      <w:pPr>
        <w:rPr>
          <w:i/>
        </w:rPr>
      </w:pPr>
      <w:r>
        <w:rPr>
          <w:i/>
        </w:rPr>
        <w:t xml:space="preserve">Provide a brief description if beneficial.  </w:t>
      </w:r>
    </w:p>
    <w:p w14:paraId="27B38B74" w14:textId="77777777" w:rsidR="005779D3" w:rsidRDefault="005779D3" w:rsidP="005779D3"/>
    <w:tbl>
      <w:tblPr>
        <w:tblStyle w:val="MediumList2-Accent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7"/>
        <w:gridCol w:w="2348"/>
        <w:gridCol w:w="1883"/>
        <w:gridCol w:w="4770"/>
      </w:tblGrid>
      <w:tr w:rsidR="00A52ACB" w:rsidRPr="00A217D5" w14:paraId="36042AF1" w14:textId="77777777" w:rsidTr="00C81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7" w:type="dxa"/>
            <w:tcBorders>
              <w:bottom w:val="single" w:sz="4" w:space="0" w:color="auto"/>
              <w:right w:val="single" w:sz="4" w:space="0" w:color="auto"/>
            </w:tcBorders>
          </w:tcPr>
          <w:p w14:paraId="2DF996B8" w14:textId="77777777" w:rsidR="00A52ACB" w:rsidRDefault="00A52ACB" w:rsidP="00BE2B76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Type*</w:t>
            </w:r>
          </w:p>
        </w:tc>
        <w:tc>
          <w:tcPr>
            <w:tcW w:w="2348" w:type="dxa"/>
            <w:tcBorders>
              <w:bottom w:val="single" w:sz="4" w:space="0" w:color="auto"/>
              <w:right w:val="single" w:sz="4" w:space="0" w:color="auto"/>
            </w:tcBorders>
          </w:tcPr>
          <w:p w14:paraId="5B17D673" w14:textId="77777777" w:rsidR="00A52ACB" w:rsidRPr="00FF3F73" w:rsidRDefault="00A52ACB" w:rsidP="00171797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Field Name(s)</w:t>
            </w:r>
          </w:p>
        </w:tc>
        <w:tc>
          <w:tcPr>
            <w:tcW w:w="18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F02A" w14:textId="77777777" w:rsidR="00A52ACB" w:rsidRPr="00A217D5" w:rsidRDefault="00A52ACB" w:rsidP="00171797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4770" w:type="dxa"/>
            <w:tcBorders>
              <w:left w:val="single" w:sz="4" w:space="0" w:color="auto"/>
              <w:bottom w:val="single" w:sz="4" w:space="0" w:color="auto"/>
            </w:tcBorders>
          </w:tcPr>
          <w:p w14:paraId="392C54CC" w14:textId="77777777" w:rsidR="00A52ACB" w:rsidRDefault="00A52ACB" w:rsidP="00171797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Description Including Any </w:t>
            </w:r>
          </w:p>
          <w:p w14:paraId="74BDF245" w14:textId="77777777" w:rsidR="00A52ACB" w:rsidRPr="005779D3" w:rsidRDefault="00A52ACB" w:rsidP="00171797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Conditional Criteria for Display</w:t>
            </w:r>
          </w:p>
        </w:tc>
      </w:tr>
      <w:tr w:rsidR="00A52ACB" w14:paraId="20B80323" w14:textId="77777777" w:rsidTr="00C81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2C5A" w14:textId="77777777" w:rsidR="00A52ACB" w:rsidRDefault="00A52ACB" w:rsidP="005779D3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New</w:t>
            </w:r>
          </w:p>
        </w:tc>
        <w:tc>
          <w:tcPr>
            <w:tcW w:w="2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5982" w14:textId="77777777" w:rsidR="00A52ACB" w:rsidRPr="00FF3F73" w:rsidRDefault="00C81948" w:rsidP="005779D3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WOLabor.Comments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776A" w14:textId="77777777" w:rsidR="00A52ACB" w:rsidRDefault="00C81948" w:rsidP="00171797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41F745" w14:textId="77777777" w:rsidR="00A52ACB" w:rsidRPr="00A217D5" w:rsidRDefault="00A52ACB" w:rsidP="000443FD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4E5D0CF0" w14:textId="775D542F" w:rsidR="00BE2B76" w:rsidRPr="00BE2B76" w:rsidRDefault="00BE2B76" w:rsidP="00B9108C">
      <w:pPr>
        <w:tabs>
          <w:tab w:val="left" w:pos="3765"/>
        </w:tabs>
        <w:rPr>
          <w:b/>
        </w:rPr>
      </w:pPr>
      <w:r w:rsidRPr="00BE2B76">
        <w:rPr>
          <w:b/>
        </w:rPr>
        <w:t>Mockup:  (Insert mocked up screen shot if possible):</w:t>
      </w:r>
      <w:r w:rsidR="00C830E1" w:rsidRPr="00C830E1">
        <w:rPr>
          <w:noProof/>
        </w:rPr>
        <w:t xml:space="preserve"> </w:t>
      </w:r>
    </w:p>
    <w:p w14:paraId="62C62801" w14:textId="0AE5312E" w:rsidR="00BE2B76" w:rsidRDefault="00686E42" w:rsidP="00BE2B76">
      <w:pPr>
        <w:tabs>
          <w:tab w:val="left" w:pos="3765"/>
        </w:tabs>
        <w:jc w:val="center"/>
      </w:pPr>
      <w:bookmarkStart w:id="1" w:name="_GoBack"/>
      <w:r>
        <w:rPr>
          <w:noProof/>
        </w:rPr>
        <w:drawing>
          <wp:inline distT="0" distB="0" distL="0" distR="0" wp14:anchorId="159C7227" wp14:editId="2DD3FDBD">
            <wp:extent cx="18074038" cy="9886950"/>
            <wp:effectExtent l="0" t="0" r="4445" b="0"/>
            <wp:docPr id="1" name="Picture 1" descr="Macintosh HD:Users:drewANDlaura:Desktop: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rewANDlaura:Desktop: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270" cy="988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E2B76" w:rsidSect="008616E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0" w:right="720" w:bottom="1440" w:left="108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CC623" w14:textId="77777777" w:rsidR="00A77116" w:rsidRDefault="00A77116" w:rsidP="006B2BB6">
      <w:pPr>
        <w:spacing w:after="0" w:line="240" w:lineRule="auto"/>
      </w:pPr>
      <w:r>
        <w:separator/>
      </w:r>
    </w:p>
  </w:endnote>
  <w:endnote w:type="continuationSeparator" w:id="0">
    <w:p w14:paraId="74A4F53D" w14:textId="77777777" w:rsidR="00A77116" w:rsidRDefault="00A77116" w:rsidP="006B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6504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568698A" w14:textId="77777777" w:rsidR="00A77116" w:rsidRDefault="00A771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71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A57946" w14:textId="77777777" w:rsidR="00A77116" w:rsidRPr="006819CC" w:rsidRDefault="00A77116" w:rsidP="00E94A4A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Customer Project Scope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A3860" w14:textId="77777777" w:rsidR="00A77116" w:rsidRPr="006819CC" w:rsidRDefault="00A77116" w:rsidP="00024531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Document Name (MM/YYYY)</w:t>
    </w:r>
  </w:p>
  <w:p w14:paraId="05619E29" w14:textId="77777777" w:rsidR="00A77116" w:rsidRDefault="00A7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59727" w14:textId="77777777" w:rsidR="00A77116" w:rsidRDefault="00A77116" w:rsidP="006B2BB6">
      <w:pPr>
        <w:spacing w:after="0" w:line="240" w:lineRule="auto"/>
      </w:pPr>
      <w:r>
        <w:separator/>
      </w:r>
    </w:p>
  </w:footnote>
  <w:footnote w:type="continuationSeparator" w:id="0">
    <w:p w14:paraId="46E345C1" w14:textId="77777777" w:rsidR="00A77116" w:rsidRDefault="00A77116" w:rsidP="006B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76241" w14:textId="77777777" w:rsidR="00A77116" w:rsidRDefault="00A77116" w:rsidP="007A58F3">
    <w:pPr>
      <w:pStyle w:val="Header"/>
      <w:ind w:left="-720" w:right="-720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3A894B8" wp14:editId="255E5998">
          <wp:simplePos x="0" y="0"/>
          <wp:positionH relativeFrom="column">
            <wp:posOffset>4314825</wp:posOffset>
          </wp:positionH>
          <wp:positionV relativeFrom="paragraph">
            <wp:posOffset>43180</wp:posOffset>
          </wp:positionV>
          <wp:extent cx="2333625" cy="29527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25" cy="295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356">
      <w:rPr>
        <w:noProof/>
      </w:rPr>
      <w:drawing>
        <wp:anchor distT="0" distB="0" distL="114300" distR="114300" simplePos="0" relativeHeight="251659264" behindDoc="1" locked="0" layoutInCell="1" allowOverlap="1" wp14:anchorId="2F9FF4B6" wp14:editId="267BB173">
          <wp:simplePos x="0" y="0"/>
          <wp:positionH relativeFrom="column">
            <wp:posOffset>-714375</wp:posOffset>
          </wp:positionH>
          <wp:positionV relativeFrom="paragraph">
            <wp:posOffset>-347345</wp:posOffset>
          </wp:positionV>
          <wp:extent cx="7802880" cy="1209675"/>
          <wp:effectExtent l="19050" t="0" r="7620" b="0"/>
          <wp:wrapNone/>
          <wp:docPr id="6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209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AC8D2" w14:textId="77777777" w:rsidR="00A77116" w:rsidRDefault="00A77116" w:rsidP="006F3D0D">
    <w:pPr>
      <w:pStyle w:val="Header"/>
      <w:ind w:left="-99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2535F9E" wp14:editId="03881E3F">
          <wp:simplePos x="0" y="0"/>
          <wp:positionH relativeFrom="column">
            <wp:posOffset>3190875</wp:posOffset>
          </wp:positionH>
          <wp:positionV relativeFrom="paragraph">
            <wp:posOffset>328930</wp:posOffset>
          </wp:positionV>
          <wp:extent cx="3428365" cy="27559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365" cy="275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356">
      <w:rPr>
        <w:noProof/>
      </w:rPr>
      <w:drawing>
        <wp:anchor distT="0" distB="0" distL="114300" distR="114300" simplePos="0" relativeHeight="251661312" behindDoc="1" locked="0" layoutInCell="1" allowOverlap="1" wp14:anchorId="17FD1574" wp14:editId="632CD051">
          <wp:simplePos x="0" y="0"/>
          <wp:positionH relativeFrom="column">
            <wp:posOffset>-419100</wp:posOffset>
          </wp:positionH>
          <wp:positionV relativeFrom="paragraph">
            <wp:posOffset>-25640</wp:posOffset>
          </wp:positionV>
          <wp:extent cx="7082502" cy="1097520"/>
          <wp:effectExtent l="0" t="0" r="4445" b="7620"/>
          <wp:wrapNone/>
          <wp:docPr id="2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086572" cy="10981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CBullet"/>
      </v:shape>
    </w:pict>
  </w:numPicBullet>
  <w:abstractNum w:abstractNumId="0" w15:restartNumberingAfterBreak="0">
    <w:nsid w:val="FFFFFF7C"/>
    <w:multiLevelType w:val="singleLevel"/>
    <w:tmpl w:val="C734CE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DAD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0A81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609C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18F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2714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CC3B00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79EC4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3CA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0C37B0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2E3AF4"/>
    <w:multiLevelType w:val="hybridMultilevel"/>
    <w:tmpl w:val="D42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45CDE"/>
    <w:multiLevelType w:val="hybridMultilevel"/>
    <w:tmpl w:val="D66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C4F47"/>
    <w:multiLevelType w:val="hybridMultilevel"/>
    <w:tmpl w:val="1F706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D7252"/>
    <w:multiLevelType w:val="hybridMultilevel"/>
    <w:tmpl w:val="EDC8A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B950BC"/>
    <w:multiLevelType w:val="hybridMultilevel"/>
    <w:tmpl w:val="F710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20DC0"/>
    <w:multiLevelType w:val="hybridMultilevel"/>
    <w:tmpl w:val="6E64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07C95"/>
    <w:multiLevelType w:val="hybridMultilevel"/>
    <w:tmpl w:val="87F4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9105F"/>
    <w:multiLevelType w:val="hybridMultilevel"/>
    <w:tmpl w:val="8B0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73FC2"/>
    <w:multiLevelType w:val="hybridMultilevel"/>
    <w:tmpl w:val="5D02720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39A941A9"/>
    <w:multiLevelType w:val="hybridMultilevel"/>
    <w:tmpl w:val="0D0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97A53"/>
    <w:multiLevelType w:val="hybridMultilevel"/>
    <w:tmpl w:val="0A0E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03A55"/>
    <w:multiLevelType w:val="hybridMultilevel"/>
    <w:tmpl w:val="24C0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61643"/>
    <w:multiLevelType w:val="hybridMultilevel"/>
    <w:tmpl w:val="5BF8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034CEB"/>
    <w:multiLevelType w:val="hybridMultilevel"/>
    <w:tmpl w:val="102EF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481232"/>
    <w:multiLevelType w:val="hybridMultilevel"/>
    <w:tmpl w:val="6044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204F2"/>
    <w:multiLevelType w:val="hybridMultilevel"/>
    <w:tmpl w:val="C090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83B67"/>
    <w:multiLevelType w:val="hybridMultilevel"/>
    <w:tmpl w:val="76A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F2FA5"/>
    <w:multiLevelType w:val="hybridMultilevel"/>
    <w:tmpl w:val="F066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D7891"/>
    <w:multiLevelType w:val="hybridMultilevel"/>
    <w:tmpl w:val="2F4C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C7064"/>
    <w:multiLevelType w:val="hybridMultilevel"/>
    <w:tmpl w:val="F328085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 w15:restartNumberingAfterBreak="0">
    <w:nsid w:val="64600627"/>
    <w:multiLevelType w:val="hybridMultilevel"/>
    <w:tmpl w:val="8D4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22C60"/>
    <w:multiLevelType w:val="hybridMultilevel"/>
    <w:tmpl w:val="A1D6F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E65FF1"/>
    <w:multiLevelType w:val="hybridMultilevel"/>
    <w:tmpl w:val="F79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065E3"/>
    <w:multiLevelType w:val="hybridMultilevel"/>
    <w:tmpl w:val="098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54287"/>
    <w:multiLevelType w:val="hybridMultilevel"/>
    <w:tmpl w:val="D638B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7B6820AD"/>
    <w:multiLevelType w:val="hybridMultilevel"/>
    <w:tmpl w:val="6EDE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984BC5"/>
    <w:multiLevelType w:val="hybridMultilevel"/>
    <w:tmpl w:val="493294CE"/>
    <w:lvl w:ilvl="0" w:tplc="4D9242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25"/>
  </w:num>
  <w:num w:numId="4">
    <w:abstractNumId w:val="14"/>
  </w:num>
  <w:num w:numId="5">
    <w:abstractNumId w:val="11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31"/>
  </w:num>
  <w:num w:numId="20">
    <w:abstractNumId w:val="19"/>
  </w:num>
  <w:num w:numId="21">
    <w:abstractNumId w:val="12"/>
  </w:num>
  <w:num w:numId="22">
    <w:abstractNumId w:val="21"/>
  </w:num>
  <w:num w:numId="23">
    <w:abstractNumId w:val="18"/>
  </w:num>
  <w:num w:numId="24">
    <w:abstractNumId w:val="32"/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9"/>
  </w:num>
  <w:num w:numId="30">
    <w:abstractNumId w:val="24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6"/>
  </w:num>
  <w:num w:numId="35">
    <w:abstractNumId w:val="30"/>
  </w:num>
  <w:num w:numId="36">
    <w:abstractNumId w:val="34"/>
  </w:num>
  <w:num w:numId="37">
    <w:abstractNumId w:val="28"/>
  </w:num>
  <w:num w:numId="38">
    <w:abstractNumId w:val="10"/>
  </w:num>
  <w:num w:numId="39">
    <w:abstractNumId w:val="27"/>
  </w:num>
  <w:num w:numId="4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222fa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39"/>
    <w:rsid w:val="0000283A"/>
    <w:rsid w:val="0000309E"/>
    <w:rsid w:val="00004416"/>
    <w:rsid w:val="000242BA"/>
    <w:rsid w:val="00024531"/>
    <w:rsid w:val="00026D1D"/>
    <w:rsid w:val="000375D2"/>
    <w:rsid w:val="00041834"/>
    <w:rsid w:val="00042316"/>
    <w:rsid w:val="0004317B"/>
    <w:rsid w:val="000443FD"/>
    <w:rsid w:val="0004583E"/>
    <w:rsid w:val="00045FAB"/>
    <w:rsid w:val="00051B92"/>
    <w:rsid w:val="0006160C"/>
    <w:rsid w:val="000643BC"/>
    <w:rsid w:val="0006550D"/>
    <w:rsid w:val="000724F9"/>
    <w:rsid w:val="000776D2"/>
    <w:rsid w:val="00082999"/>
    <w:rsid w:val="000851F1"/>
    <w:rsid w:val="000926E4"/>
    <w:rsid w:val="00096AED"/>
    <w:rsid w:val="000A05EC"/>
    <w:rsid w:val="000A23B7"/>
    <w:rsid w:val="000A506D"/>
    <w:rsid w:val="000A56F2"/>
    <w:rsid w:val="000B1E2D"/>
    <w:rsid w:val="000B2268"/>
    <w:rsid w:val="000B3AF1"/>
    <w:rsid w:val="000B55B2"/>
    <w:rsid w:val="000C7925"/>
    <w:rsid w:val="000E0F9A"/>
    <w:rsid w:val="000E4A56"/>
    <w:rsid w:val="000E7D23"/>
    <w:rsid w:val="000F556B"/>
    <w:rsid w:val="000F6834"/>
    <w:rsid w:val="000F736D"/>
    <w:rsid w:val="001017D0"/>
    <w:rsid w:val="00101FCD"/>
    <w:rsid w:val="00102BEB"/>
    <w:rsid w:val="001038F5"/>
    <w:rsid w:val="00110094"/>
    <w:rsid w:val="0011066F"/>
    <w:rsid w:val="00110906"/>
    <w:rsid w:val="00113BC6"/>
    <w:rsid w:val="00114114"/>
    <w:rsid w:val="00122DF7"/>
    <w:rsid w:val="00123ABD"/>
    <w:rsid w:val="0012742F"/>
    <w:rsid w:val="0013024A"/>
    <w:rsid w:val="00134C42"/>
    <w:rsid w:val="0013541C"/>
    <w:rsid w:val="001365C8"/>
    <w:rsid w:val="00144825"/>
    <w:rsid w:val="001513EE"/>
    <w:rsid w:val="001547C1"/>
    <w:rsid w:val="00154C67"/>
    <w:rsid w:val="00162A33"/>
    <w:rsid w:val="00163C08"/>
    <w:rsid w:val="00171797"/>
    <w:rsid w:val="001739F1"/>
    <w:rsid w:val="001742E0"/>
    <w:rsid w:val="0017580B"/>
    <w:rsid w:val="00181455"/>
    <w:rsid w:val="001946D7"/>
    <w:rsid w:val="001A31B6"/>
    <w:rsid w:val="001A41CD"/>
    <w:rsid w:val="001B0097"/>
    <w:rsid w:val="001B46B8"/>
    <w:rsid w:val="001C03A1"/>
    <w:rsid w:val="001C0C56"/>
    <w:rsid w:val="001C2C71"/>
    <w:rsid w:val="001D04C4"/>
    <w:rsid w:val="001D5ACF"/>
    <w:rsid w:val="001D7C49"/>
    <w:rsid w:val="001E2EA3"/>
    <w:rsid w:val="001E4885"/>
    <w:rsid w:val="001E6815"/>
    <w:rsid w:val="00201E70"/>
    <w:rsid w:val="00202301"/>
    <w:rsid w:val="0020345D"/>
    <w:rsid w:val="00203497"/>
    <w:rsid w:val="00207585"/>
    <w:rsid w:val="002112E2"/>
    <w:rsid w:val="0021223C"/>
    <w:rsid w:val="002177D2"/>
    <w:rsid w:val="00222198"/>
    <w:rsid w:val="00224B66"/>
    <w:rsid w:val="00226A22"/>
    <w:rsid w:val="00227101"/>
    <w:rsid w:val="00227326"/>
    <w:rsid w:val="0022752D"/>
    <w:rsid w:val="0023090E"/>
    <w:rsid w:val="00233835"/>
    <w:rsid w:val="00234E6C"/>
    <w:rsid w:val="00236708"/>
    <w:rsid w:val="0024238F"/>
    <w:rsid w:val="00244B8E"/>
    <w:rsid w:val="00245678"/>
    <w:rsid w:val="00250729"/>
    <w:rsid w:val="00255F90"/>
    <w:rsid w:val="00256225"/>
    <w:rsid w:val="00260320"/>
    <w:rsid w:val="002614B0"/>
    <w:rsid w:val="00263013"/>
    <w:rsid w:val="002643EC"/>
    <w:rsid w:val="00264FC0"/>
    <w:rsid w:val="00265A33"/>
    <w:rsid w:val="00267039"/>
    <w:rsid w:val="00273807"/>
    <w:rsid w:val="002812D8"/>
    <w:rsid w:val="0028288B"/>
    <w:rsid w:val="00283096"/>
    <w:rsid w:val="00284BC7"/>
    <w:rsid w:val="00294B6B"/>
    <w:rsid w:val="00296D92"/>
    <w:rsid w:val="002A000C"/>
    <w:rsid w:val="002A2304"/>
    <w:rsid w:val="002A2FB2"/>
    <w:rsid w:val="002A7434"/>
    <w:rsid w:val="002B3427"/>
    <w:rsid w:val="002B3C91"/>
    <w:rsid w:val="002B64C1"/>
    <w:rsid w:val="002C01B6"/>
    <w:rsid w:val="002C0CA9"/>
    <w:rsid w:val="002C1C56"/>
    <w:rsid w:val="002C2B80"/>
    <w:rsid w:val="002C3133"/>
    <w:rsid w:val="002C398A"/>
    <w:rsid w:val="002C4E42"/>
    <w:rsid w:val="002C7F18"/>
    <w:rsid w:val="002E38C9"/>
    <w:rsid w:val="002E5B56"/>
    <w:rsid w:val="002F29FB"/>
    <w:rsid w:val="002F2D0A"/>
    <w:rsid w:val="002F7BDC"/>
    <w:rsid w:val="0030165B"/>
    <w:rsid w:val="00304B8E"/>
    <w:rsid w:val="00307A9F"/>
    <w:rsid w:val="0031256A"/>
    <w:rsid w:val="00312A94"/>
    <w:rsid w:val="00324BB6"/>
    <w:rsid w:val="00326111"/>
    <w:rsid w:val="003270E1"/>
    <w:rsid w:val="00327D0B"/>
    <w:rsid w:val="003309F5"/>
    <w:rsid w:val="00330F9A"/>
    <w:rsid w:val="003341B0"/>
    <w:rsid w:val="00334766"/>
    <w:rsid w:val="003356DC"/>
    <w:rsid w:val="00336DD9"/>
    <w:rsid w:val="00343482"/>
    <w:rsid w:val="00345441"/>
    <w:rsid w:val="00350EDD"/>
    <w:rsid w:val="00357645"/>
    <w:rsid w:val="00360C7E"/>
    <w:rsid w:val="00361949"/>
    <w:rsid w:val="0036293E"/>
    <w:rsid w:val="00363AD8"/>
    <w:rsid w:val="00363FEB"/>
    <w:rsid w:val="00374EE7"/>
    <w:rsid w:val="00382870"/>
    <w:rsid w:val="00383362"/>
    <w:rsid w:val="003856A5"/>
    <w:rsid w:val="003857DC"/>
    <w:rsid w:val="00392CA3"/>
    <w:rsid w:val="00392EC6"/>
    <w:rsid w:val="003A033D"/>
    <w:rsid w:val="003A397F"/>
    <w:rsid w:val="003A7DDD"/>
    <w:rsid w:val="003B1534"/>
    <w:rsid w:val="003B2BE8"/>
    <w:rsid w:val="003C0166"/>
    <w:rsid w:val="003C3D1A"/>
    <w:rsid w:val="003C45F4"/>
    <w:rsid w:val="003C4CA3"/>
    <w:rsid w:val="003C7AED"/>
    <w:rsid w:val="003D1728"/>
    <w:rsid w:val="003D20E0"/>
    <w:rsid w:val="003D34DF"/>
    <w:rsid w:val="003D4669"/>
    <w:rsid w:val="003D6826"/>
    <w:rsid w:val="003E481F"/>
    <w:rsid w:val="003E4CCD"/>
    <w:rsid w:val="003E58E4"/>
    <w:rsid w:val="003E6E70"/>
    <w:rsid w:val="003F12B2"/>
    <w:rsid w:val="003F5DA7"/>
    <w:rsid w:val="00401B1A"/>
    <w:rsid w:val="00404E2E"/>
    <w:rsid w:val="00405668"/>
    <w:rsid w:val="00406F9D"/>
    <w:rsid w:val="0041044A"/>
    <w:rsid w:val="00420B08"/>
    <w:rsid w:val="00421197"/>
    <w:rsid w:val="00422AF1"/>
    <w:rsid w:val="0042314D"/>
    <w:rsid w:val="00430193"/>
    <w:rsid w:val="00430233"/>
    <w:rsid w:val="004320FB"/>
    <w:rsid w:val="00432D56"/>
    <w:rsid w:val="0043328D"/>
    <w:rsid w:val="0043349B"/>
    <w:rsid w:val="00433B92"/>
    <w:rsid w:val="00435051"/>
    <w:rsid w:val="0044120C"/>
    <w:rsid w:val="00442F7A"/>
    <w:rsid w:val="00454D4E"/>
    <w:rsid w:val="00455C4D"/>
    <w:rsid w:val="00456FA4"/>
    <w:rsid w:val="004609DA"/>
    <w:rsid w:val="00463CCD"/>
    <w:rsid w:val="00463FF7"/>
    <w:rsid w:val="004700FF"/>
    <w:rsid w:val="00475DE7"/>
    <w:rsid w:val="00480970"/>
    <w:rsid w:val="004812B7"/>
    <w:rsid w:val="004814F4"/>
    <w:rsid w:val="00483624"/>
    <w:rsid w:val="004856D0"/>
    <w:rsid w:val="00491644"/>
    <w:rsid w:val="00494363"/>
    <w:rsid w:val="004A4F4F"/>
    <w:rsid w:val="004A794D"/>
    <w:rsid w:val="004D25CF"/>
    <w:rsid w:val="004D2FD1"/>
    <w:rsid w:val="004E41A8"/>
    <w:rsid w:val="004E7449"/>
    <w:rsid w:val="004E787C"/>
    <w:rsid w:val="004F0076"/>
    <w:rsid w:val="004F28C6"/>
    <w:rsid w:val="004F37D9"/>
    <w:rsid w:val="004F7AB1"/>
    <w:rsid w:val="0050522E"/>
    <w:rsid w:val="00505F94"/>
    <w:rsid w:val="00506545"/>
    <w:rsid w:val="00507EF4"/>
    <w:rsid w:val="00512E6F"/>
    <w:rsid w:val="005145CC"/>
    <w:rsid w:val="00516D09"/>
    <w:rsid w:val="0052171F"/>
    <w:rsid w:val="00522075"/>
    <w:rsid w:val="0053098E"/>
    <w:rsid w:val="005324C3"/>
    <w:rsid w:val="00536336"/>
    <w:rsid w:val="00540223"/>
    <w:rsid w:val="00541646"/>
    <w:rsid w:val="0054471E"/>
    <w:rsid w:val="005450E3"/>
    <w:rsid w:val="005462B9"/>
    <w:rsid w:val="00551915"/>
    <w:rsid w:val="00555132"/>
    <w:rsid w:val="00560D82"/>
    <w:rsid w:val="00560F68"/>
    <w:rsid w:val="005614C4"/>
    <w:rsid w:val="00563FE2"/>
    <w:rsid w:val="0056586D"/>
    <w:rsid w:val="00566009"/>
    <w:rsid w:val="005670BC"/>
    <w:rsid w:val="00567C94"/>
    <w:rsid w:val="0057130E"/>
    <w:rsid w:val="005720A0"/>
    <w:rsid w:val="00574273"/>
    <w:rsid w:val="005779D3"/>
    <w:rsid w:val="0059085E"/>
    <w:rsid w:val="00594088"/>
    <w:rsid w:val="005955BC"/>
    <w:rsid w:val="00596432"/>
    <w:rsid w:val="005A2341"/>
    <w:rsid w:val="005A5DC2"/>
    <w:rsid w:val="005B104A"/>
    <w:rsid w:val="005B4AF2"/>
    <w:rsid w:val="005B4C2B"/>
    <w:rsid w:val="005C351C"/>
    <w:rsid w:val="005C3F5E"/>
    <w:rsid w:val="005C46C5"/>
    <w:rsid w:val="005C5B25"/>
    <w:rsid w:val="005C7A3A"/>
    <w:rsid w:val="005D42AA"/>
    <w:rsid w:val="005D4BAE"/>
    <w:rsid w:val="005E258B"/>
    <w:rsid w:val="005F198F"/>
    <w:rsid w:val="005F22E9"/>
    <w:rsid w:val="005F4D6F"/>
    <w:rsid w:val="005F4DD3"/>
    <w:rsid w:val="00602944"/>
    <w:rsid w:val="006051DD"/>
    <w:rsid w:val="00606152"/>
    <w:rsid w:val="00606634"/>
    <w:rsid w:val="00607145"/>
    <w:rsid w:val="006159A4"/>
    <w:rsid w:val="006172A9"/>
    <w:rsid w:val="00620C35"/>
    <w:rsid w:val="00625717"/>
    <w:rsid w:val="0062681A"/>
    <w:rsid w:val="0063779B"/>
    <w:rsid w:val="00640B51"/>
    <w:rsid w:val="006425D4"/>
    <w:rsid w:val="00654110"/>
    <w:rsid w:val="00655B11"/>
    <w:rsid w:val="00662517"/>
    <w:rsid w:val="006633BF"/>
    <w:rsid w:val="00673A02"/>
    <w:rsid w:val="00673B75"/>
    <w:rsid w:val="00677E72"/>
    <w:rsid w:val="006819CC"/>
    <w:rsid w:val="00682EA3"/>
    <w:rsid w:val="00686E42"/>
    <w:rsid w:val="00687865"/>
    <w:rsid w:val="00691EF8"/>
    <w:rsid w:val="0069320A"/>
    <w:rsid w:val="00693604"/>
    <w:rsid w:val="006964BC"/>
    <w:rsid w:val="006A02F4"/>
    <w:rsid w:val="006A70AF"/>
    <w:rsid w:val="006B2BB6"/>
    <w:rsid w:val="006B3BCD"/>
    <w:rsid w:val="006C5296"/>
    <w:rsid w:val="006C76FE"/>
    <w:rsid w:val="006D12B6"/>
    <w:rsid w:val="006D4E5D"/>
    <w:rsid w:val="006D4F99"/>
    <w:rsid w:val="006D5654"/>
    <w:rsid w:val="006E13C3"/>
    <w:rsid w:val="006E2F98"/>
    <w:rsid w:val="006E3BD2"/>
    <w:rsid w:val="006E684B"/>
    <w:rsid w:val="006F03AB"/>
    <w:rsid w:val="006F3D0D"/>
    <w:rsid w:val="006F4C93"/>
    <w:rsid w:val="006F590B"/>
    <w:rsid w:val="006F7B61"/>
    <w:rsid w:val="007005A8"/>
    <w:rsid w:val="007035F3"/>
    <w:rsid w:val="00714080"/>
    <w:rsid w:val="00716567"/>
    <w:rsid w:val="007179BD"/>
    <w:rsid w:val="007275AD"/>
    <w:rsid w:val="007301B0"/>
    <w:rsid w:val="007308B4"/>
    <w:rsid w:val="00732725"/>
    <w:rsid w:val="00734902"/>
    <w:rsid w:val="007421FB"/>
    <w:rsid w:val="00742BBE"/>
    <w:rsid w:val="00743090"/>
    <w:rsid w:val="00746B57"/>
    <w:rsid w:val="007514F7"/>
    <w:rsid w:val="00751B55"/>
    <w:rsid w:val="007529FF"/>
    <w:rsid w:val="00756FDF"/>
    <w:rsid w:val="00757F98"/>
    <w:rsid w:val="00761115"/>
    <w:rsid w:val="00765188"/>
    <w:rsid w:val="00766FC8"/>
    <w:rsid w:val="00770A30"/>
    <w:rsid w:val="007710D7"/>
    <w:rsid w:val="007754CD"/>
    <w:rsid w:val="00775EB3"/>
    <w:rsid w:val="00777CB7"/>
    <w:rsid w:val="0078080F"/>
    <w:rsid w:val="007826BF"/>
    <w:rsid w:val="007842BB"/>
    <w:rsid w:val="00786CDC"/>
    <w:rsid w:val="00792196"/>
    <w:rsid w:val="00793593"/>
    <w:rsid w:val="00796DE2"/>
    <w:rsid w:val="00797887"/>
    <w:rsid w:val="007A2096"/>
    <w:rsid w:val="007A29F3"/>
    <w:rsid w:val="007A4AFB"/>
    <w:rsid w:val="007A58F3"/>
    <w:rsid w:val="007B34F6"/>
    <w:rsid w:val="007B6A3C"/>
    <w:rsid w:val="007B7F55"/>
    <w:rsid w:val="007C5AC8"/>
    <w:rsid w:val="007D4D53"/>
    <w:rsid w:val="007E3311"/>
    <w:rsid w:val="007E7A08"/>
    <w:rsid w:val="007F025C"/>
    <w:rsid w:val="007F3BC3"/>
    <w:rsid w:val="007F3C3D"/>
    <w:rsid w:val="007F73BA"/>
    <w:rsid w:val="00800830"/>
    <w:rsid w:val="00804A81"/>
    <w:rsid w:val="00804FE5"/>
    <w:rsid w:val="008078A8"/>
    <w:rsid w:val="008116C6"/>
    <w:rsid w:val="0081511D"/>
    <w:rsid w:val="0082098D"/>
    <w:rsid w:val="00822A81"/>
    <w:rsid w:val="00823D45"/>
    <w:rsid w:val="00825099"/>
    <w:rsid w:val="00825C89"/>
    <w:rsid w:val="00830AFD"/>
    <w:rsid w:val="00836D43"/>
    <w:rsid w:val="00842E4B"/>
    <w:rsid w:val="00845BDA"/>
    <w:rsid w:val="00846272"/>
    <w:rsid w:val="00846FBB"/>
    <w:rsid w:val="00847CCE"/>
    <w:rsid w:val="0085060D"/>
    <w:rsid w:val="00852EE4"/>
    <w:rsid w:val="008537FE"/>
    <w:rsid w:val="00855853"/>
    <w:rsid w:val="0085614C"/>
    <w:rsid w:val="00856A6E"/>
    <w:rsid w:val="00856FFB"/>
    <w:rsid w:val="00860B4E"/>
    <w:rsid w:val="008616EB"/>
    <w:rsid w:val="008622A8"/>
    <w:rsid w:val="00862F68"/>
    <w:rsid w:val="008768A5"/>
    <w:rsid w:val="00876FCF"/>
    <w:rsid w:val="00880953"/>
    <w:rsid w:val="00881C95"/>
    <w:rsid w:val="00881E76"/>
    <w:rsid w:val="00885142"/>
    <w:rsid w:val="008854D6"/>
    <w:rsid w:val="00886803"/>
    <w:rsid w:val="008878DC"/>
    <w:rsid w:val="008903F3"/>
    <w:rsid w:val="00890773"/>
    <w:rsid w:val="008925E7"/>
    <w:rsid w:val="00894C71"/>
    <w:rsid w:val="00896AB7"/>
    <w:rsid w:val="008A5585"/>
    <w:rsid w:val="008A5DE6"/>
    <w:rsid w:val="008A6C01"/>
    <w:rsid w:val="008A6D27"/>
    <w:rsid w:val="008B6B81"/>
    <w:rsid w:val="008B717B"/>
    <w:rsid w:val="008C0ECD"/>
    <w:rsid w:val="008C2044"/>
    <w:rsid w:val="008C2659"/>
    <w:rsid w:val="008D05C2"/>
    <w:rsid w:val="008D0F89"/>
    <w:rsid w:val="008D17AC"/>
    <w:rsid w:val="008D32A5"/>
    <w:rsid w:val="008D786A"/>
    <w:rsid w:val="008E450B"/>
    <w:rsid w:val="008F67F5"/>
    <w:rsid w:val="009030E4"/>
    <w:rsid w:val="00905016"/>
    <w:rsid w:val="00906819"/>
    <w:rsid w:val="00910171"/>
    <w:rsid w:val="009150D5"/>
    <w:rsid w:val="00915AD7"/>
    <w:rsid w:val="00920833"/>
    <w:rsid w:val="009208B7"/>
    <w:rsid w:val="00924197"/>
    <w:rsid w:val="00925715"/>
    <w:rsid w:val="00927FBC"/>
    <w:rsid w:val="00931D4F"/>
    <w:rsid w:val="00936C95"/>
    <w:rsid w:val="009403CB"/>
    <w:rsid w:val="00940CA5"/>
    <w:rsid w:val="009421F9"/>
    <w:rsid w:val="009433C2"/>
    <w:rsid w:val="009450B0"/>
    <w:rsid w:val="00946418"/>
    <w:rsid w:val="009476DE"/>
    <w:rsid w:val="00954DF2"/>
    <w:rsid w:val="009564AF"/>
    <w:rsid w:val="00957CDA"/>
    <w:rsid w:val="00964560"/>
    <w:rsid w:val="0097039F"/>
    <w:rsid w:val="0097064A"/>
    <w:rsid w:val="00971CB9"/>
    <w:rsid w:val="0097609D"/>
    <w:rsid w:val="0097653C"/>
    <w:rsid w:val="0098045E"/>
    <w:rsid w:val="00980569"/>
    <w:rsid w:val="009810C4"/>
    <w:rsid w:val="0098155B"/>
    <w:rsid w:val="00983877"/>
    <w:rsid w:val="009A34A6"/>
    <w:rsid w:val="009A42D2"/>
    <w:rsid w:val="009A4B58"/>
    <w:rsid w:val="009A5BE7"/>
    <w:rsid w:val="009A6019"/>
    <w:rsid w:val="009A71C8"/>
    <w:rsid w:val="009A7612"/>
    <w:rsid w:val="009B06CF"/>
    <w:rsid w:val="009B0D04"/>
    <w:rsid w:val="009B60FF"/>
    <w:rsid w:val="009C0870"/>
    <w:rsid w:val="009C3313"/>
    <w:rsid w:val="009C4062"/>
    <w:rsid w:val="009C4F87"/>
    <w:rsid w:val="009C6073"/>
    <w:rsid w:val="009C6083"/>
    <w:rsid w:val="009C7D1E"/>
    <w:rsid w:val="009D06E3"/>
    <w:rsid w:val="009D0EDF"/>
    <w:rsid w:val="009D14F0"/>
    <w:rsid w:val="009D1BE8"/>
    <w:rsid w:val="009D34DA"/>
    <w:rsid w:val="009D4067"/>
    <w:rsid w:val="009D5A1E"/>
    <w:rsid w:val="009D60CF"/>
    <w:rsid w:val="009D6C35"/>
    <w:rsid w:val="009E3301"/>
    <w:rsid w:val="009E54A6"/>
    <w:rsid w:val="009E5D35"/>
    <w:rsid w:val="009F0661"/>
    <w:rsid w:val="00A005F7"/>
    <w:rsid w:val="00A056B0"/>
    <w:rsid w:val="00A062D6"/>
    <w:rsid w:val="00A066C0"/>
    <w:rsid w:val="00A1107B"/>
    <w:rsid w:val="00A13033"/>
    <w:rsid w:val="00A15301"/>
    <w:rsid w:val="00A17825"/>
    <w:rsid w:val="00A21A61"/>
    <w:rsid w:val="00A2650E"/>
    <w:rsid w:val="00A268F3"/>
    <w:rsid w:val="00A279EB"/>
    <w:rsid w:val="00A30994"/>
    <w:rsid w:val="00A327FC"/>
    <w:rsid w:val="00A33F73"/>
    <w:rsid w:val="00A3613E"/>
    <w:rsid w:val="00A4199F"/>
    <w:rsid w:val="00A41A86"/>
    <w:rsid w:val="00A43441"/>
    <w:rsid w:val="00A52ACB"/>
    <w:rsid w:val="00A57389"/>
    <w:rsid w:val="00A603A9"/>
    <w:rsid w:val="00A64458"/>
    <w:rsid w:val="00A70864"/>
    <w:rsid w:val="00A74106"/>
    <w:rsid w:val="00A75626"/>
    <w:rsid w:val="00A77003"/>
    <w:rsid w:val="00A77116"/>
    <w:rsid w:val="00A8160C"/>
    <w:rsid w:val="00A847FA"/>
    <w:rsid w:val="00A87F05"/>
    <w:rsid w:val="00A87FB8"/>
    <w:rsid w:val="00AA19CC"/>
    <w:rsid w:val="00AA2BA8"/>
    <w:rsid w:val="00AA4755"/>
    <w:rsid w:val="00AA700F"/>
    <w:rsid w:val="00AC19CE"/>
    <w:rsid w:val="00AC3616"/>
    <w:rsid w:val="00AC3910"/>
    <w:rsid w:val="00AC688E"/>
    <w:rsid w:val="00AC6C1C"/>
    <w:rsid w:val="00AD134A"/>
    <w:rsid w:val="00AD2EC3"/>
    <w:rsid w:val="00AD3635"/>
    <w:rsid w:val="00AD6C20"/>
    <w:rsid w:val="00AE1E9B"/>
    <w:rsid w:val="00AF5B30"/>
    <w:rsid w:val="00AF733C"/>
    <w:rsid w:val="00B1088E"/>
    <w:rsid w:val="00B1591B"/>
    <w:rsid w:val="00B15BB1"/>
    <w:rsid w:val="00B17ECD"/>
    <w:rsid w:val="00B20465"/>
    <w:rsid w:val="00B258DE"/>
    <w:rsid w:val="00B27457"/>
    <w:rsid w:val="00B27CB8"/>
    <w:rsid w:val="00B31AA7"/>
    <w:rsid w:val="00B35F76"/>
    <w:rsid w:val="00B423F2"/>
    <w:rsid w:val="00B43580"/>
    <w:rsid w:val="00B43E9E"/>
    <w:rsid w:val="00B47023"/>
    <w:rsid w:val="00B5263F"/>
    <w:rsid w:val="00B5327E"/>
    <w:rsid w:val="00B566C3"/>
    <w:rsid w:val="00B60A92"/>
    <w:rsid w:val="00B61088"/>
    <w:rsid w:val="00B6260D"/>
    <w:rsid w:val="00B70B39"/>
    <w:rsid w:val="00B70D3D"/>
    <w:rsid w:val="00B74EF3"/>
    <w:rsid w:val="00B75E8B"/>
    <w:rsid w:val="00B7781E"/>
    <w:rsid w:val="00B80207"/>
    <w:rsid w:val="00B80FE2"/>
    <w:rsid w:val="00B83FD4"/>
    <w:rsid w:val="00B847D0"/>
    <w:rsid w:val="00B86641"/>
    <w:rsid w:val="00B90505"/>
    <w:rsid w:val="00B9108C"/>
    <w:rsid w:val="00B9206C"/>
    <w:rsid w:val="00B949E9"/>
    <w:rsid w:val="00B97BE4"/>
    <w:rsid w:val="00BA085C"/>
    <w:rsid w:val="00BC1804"/>
    <w:rsid w:val="00BC5971"/>
    <w:rsid w:val="00BC7A13"/>
    <w:rsid w:val="00BD07C0"/>
    <w:rsid w:val="00BD317B"/>
    <w:rsid w:val="00BD4C09"/>
    <w:rsid w:val="00BE2B76"/>
    <w:rsid w:val="00BE3A02"/>
    <w:rsid w:val="00BE40DA"/>
    <w:rsid w:val="00BE78D6"/>
    <w:rsid w:val="00BF084D"/>
    <w:rsid w:val="00BF1D2A"/>
    <w:rsid w:val="00BF6732"/>
    <w:rsid w:val="00C0001C"/>
    <w:rsid w:val="00C013EC"/>
    <w:rsid w:val="00C01831"/>
    <w:rsid w:val="00C02B82"/>
    <w:rsid w:val="00C063EA"/>
    <w:rsid w:val="00C06BEF"/>
    <w:rsid w:val="00C06FFD"/>
    <w:rsid w:val="00C12094"/>
    <w:rsid w:val="00C15091"/>
    <w:rsid w:val="00C16DC9"/>
    <w:rsid w:val="00C212E7"/>
    <w:rsid w:val="00C21ED4"/>
    <w:rsid w:val="00C24C86"/>
    <w:rsid w:val="00C254E5"/>
    <w:rsid w:val="00C26BB6"/>
    <w:rsid w:val="00C26C8B"/>
    <w:rsid w:val="00C3253A"/>
    <w:rsid w:val="00C40346"/>
    <w:rsid w:val="00C41C04"/>
    <w:rsid w:val="00C4208B"/>
    <w:rsid w:val="00C5132D"/>
    <w:rsid w:val="00C52C9F"/>
    <w:rsid w:val="00C55CCC"/>
    <w:rsid w:val="00C569EE"/>
    <w:rsid w:val="00C60617"/>
    <w:rsid w:val="00C608E7"/>
    <w:rsid w:val="00C6351F"/>
    <w:rsid w:val="00C64C99"/>
    <w:rsid w:val="00C70B0E"/>
    <w:rsid w:val="00C71291"/>
    <w:rsid w:val="00C728DF"/>
    <w:rsid w:val="00C72F8C"/>
    <w:rsid w:val="00C74A2C"/>
    <w:rsid w:val="00C80179"/>
    <w:rsid w:val="00C803D2"/>
    <w:rsid w:val="00C81948"/>
    <w:rsid w:val="00C830E1"/>
    <w:rsid w:val="00C83263"/>
    <w:rsid w:val="00C85A89"/>
    <w:rsid w:val="00C879B4"/>
    <w:rsid w:val="00C91E1C"/>
    <w:rsid w:val="00C920C9"/>
    <w:rsid w:val="00C93B0F"/>
    <w:rsid w:val="00C9660B"/>
    <w:rsid w:val="00CA1BED"/>
    <w:rsid w:val="00CA2A41"/>
    <w:rsid w:val="00CA3B85"/>
    <w:rsid w:val="00CA6D8C"/>
    <w:rsid w:val="00CB51C1"/>
    <w:rsid w:val="00CC0560"/>
    <w:rsid w:val="00CC1683"/>
    <w:rsid w:val="00CC2F31"/>
    <w:rsid w:val="00CC4851"/>
    <w:rsid w:val="00CC6A10"/>
    <w:rsid w:val="00CD010E"/>
    <w:rsid w:val="00CD2838"/>
    <w:rsid w:val="00CD2C49"/>
    <w:rsid w:val="00CD60CD"/>
    <w:rsid w:val="00CD7567"/>
    <w:rsid w:val="00CE682A"/>
    <w:rsid w:val="00CF45D0"/>
    <w:rsid w:val="00D021FD"/>
    <w:rsid w:val="00D04E82"/>
    <w:rsid w:val="00D06830"/>
    <w:rsid w:val="00D11E5C"/>
    <w:rsid w:val="00D12901"/>
    <w:rsid w:val="00D16411"/>
    <w:rsid w:val="00D20C9E"/>
    <w:rsid w:val="00D22BBB"/>
    <w:rsid w:val="00D23CCB"/>
    <w:rsid w:val="00D247C2"/>
    <w:rsid w:val="00D24D80"/>
    <w:rsid w:val="00D25574"/>
    <w:rsid w:val="00D26A76"/>
    <w:rsid w:val="00D327A1"/>
    <w:rsid w:val="00D336D8"/>
    <w:rsid w:val="00D34E93"/>
    <w:rsid w:val="00D35422"/>
    <w:rsid w:val="00D36726"/>
    <w:rsid w:val="00D402F7"/>
    <w:rsid w:val="00D41052"/>
    <w:rsid w:val="00D505DB"/>
    <w:rsid w:val="00D512FB"/>
    <w:rsid w:val="00D5275B"/>
    <w:rsid w:val="00D56B17"/>
    <w:rsid w:val="00D60FAD"/>
    <w:rsid w:val="00D61AAA"/>
    <w:rsid w:val="00D644CB"/>
    <w:rsid w:val="00D654CC"/>
    <w:rsid w:val="00D67978"/>
    <w:rsid w:val="00D71926"/>
    <w:rsid w:val="00D720FB"/>
    <w:rsid w:val="00D72F35"/>
    <w:rsid w:val="00D72FF1"/>
    <w:rsid w:val="00D76B1C"/>
    <w:rsid w:val="00D8130E"/>
    <w:rsid w:val="00D83E72"/>
    <w:rsid w:val="00D85DA5"/>
    <w:rsid w:val="00D9509F"/>
    <w:rsid w:val="00DB1EE5"/>
    <w:rsid w:val="00DB37B3"/>
    <w:rsid w:val="00DB7CD3"/>
    <w:rsid w:val="00DB7D5D"/>
    <w:rsid w:val="00DC4720"/>
    <w:rsid w:val="00DD09E0"/>
    <w:rsid w:val="00DD1AE1"/>
    <w:rsid w:val="00DD74A8"/>
    <w:rsid w:val="00DE10A2"/>
    <w:rsid w:val="00DE24B2"/>
    <w:rsid w:val="00DE2E81"/>
    <w:rsid w:val="00DE4ACD"/>
    <w:rsid w:val="00DE7C57"/>
    <w:rsid w:val="00DE7FD6"/>
    <w:rsid w:val="00DF04C6"/>
    <w:rsid w:val="00DF1ACF"/>
    <w:rsid w:val="00DF253B"/>
    <w:rsid w:val="00DF6816"/>
    <w:rsid w:val="00DF6954"/>
    <w:rsid w:val="00DF7769"/>
    <w:rsid w:val="00DF7B06"/>
    <w:rsid w:val="00E02053"/>
    <w:rsid w:val="00E027E4"/>
    <w:rsid w:val="00E02970"/>
    <w:rsid w:val="00E06623"/>
    <w:rsid w:val="00E12998"/>
    <w:rsid w:val="00E17259"/>
    <w:rsid w:val="00E17A10"/>
    <w:rsid w:val="00E20BAA"/>
    <w:rsid w:val="00E231D2"/>
    <w:rsid w:val="00E233AA"/>
    <w:rsid w:val="00E30F6B"/>
    <w:rsid w:val="00E31AA3"/>
    <w:rsid w:val="00E3248D"/>
    <w:rsid w:val="00E325FF"/>
    <w:rsid w:val="00E4362C"/>
    <w:rsid w:val="00E43DE3"/>
    <w:rsid w:val="00E51569"/>
    <w:rsid w:val="00E54478"/>
    <w:rsid w:val="00E56B77"/>
    <w:rsid w:val="00E6099C"/>
    <w:rsid w:val="00E66350"/>
    <w:rsid w:val="00E70639"/>
    <w:rsid w:val="00E72BED"/>
    <w:rsid w:val="00E74426"/>
    <w:rsid w:val="00E7492C"/>
    <w:rsid w:val="00E75D39"/>
    <w:rsid w:val="00E835C4"/>
    <w:rsid w:val="00E83B85"/>
    <w:rsid w:val="00E85A65"/>
    <w:rsid w:val="00E85B8F"/>
    <w:rsid w:val="00E87CC7"/>
    <w:rsid w:val="00E91160"/>
    <w:rsid w:val="00E92CFF"/>
    <w:rsid w:val="00E94A4A"/>
    <w:rsid w:val="00E959B2"/>
    <w:rsid w:val="00E96F78"/>
    <w:rsid w:val="00EA1D68"/>
    <w:rsid w:val="00EA5E80"/>
    <w:rsid w:val="00EA72C1"/>
    <w:rsid w:val="00EB4A25"/>
    <w:rsid w:val="00EB62E9"/>
    <w:rsid w:val="00EC246D"/>
    <w:rsid w:val="00EC3A71"/>
    <w:rsid w:val="00EC4387"/>
    <w:rsid w:val="00EC54FE"/>
    <w:rsid w:val="00ED460B"/>
    <w:rsid w:val="00ED6492"/>
    <w:rsid w:val="00ED693F"/>
    <w:rsid w:val="00ED79B5"/>
    <w:rsid w:val="00EE172F"/>
    <w:rsid w:val="00EE1F78"/>
    <w:rsid w:val="00EE5619"/>
    <w:rsid w:val="00EF0F20"/>
    <w:rsid w:val="00EF48B7"/>
    <w:rsid w:val="00EF65E5"/>
    <w:rsid w:val="00F02FF5"/>
    <w:rsid w:val="00F060A2"/>
    <w:rsid w:val="00F06F5B"/>
    <w:rsid w:val="00F0788F"/>
    <w:rsid w:val="00F13B0B"/>
    <w:rsid w:val="00F23FD9"/>
    <w:rsid w:val="00F2479D"/>
    <w:rsid w:val="00F24F3C"/>
    <w:rsid w:val="00F26E57"/>
    <w:rsid w:val="00F33E9F"/>
    <w:rsid w:val="00F352C2"/>
    <w:rsid w:val="00F357E1"/>
    <w:rsid w:val="00F40DAD"/>
    <w:rsid w:val="00F45056"/>
    <w:rsid w:val="00F46399"/>
    <w:rsid w:val="00F51023"/>
    <w:rsid w:val="00F531A9"/>
    <w:rsid w:val="00F55E38"/>
    <w:rsid w:val="00F57848"/>
    <w:rsid w:val="00F60DF5"/>
    <w:rsid w:val="00F61F41"/>
    <w:rsid w:val="00F62DE7"/>
    <w:rsid w:val="00F63C30"/>
    <w:rsid w:val="00F71C06"/>
    <w:rsid w:val="00F727C9"/>
    <w:rsid w:val="00F73A6D"/>
    <w:rsid w:val="00F74F0A"/>
    <w:rsid w:val="00F81DEB"/>
    <w:rsid w:val="00F82951"/>
    <w:rsid w:val="00F82F65"/>
    <w:rsid w:val="00F8315F"/>
    <w:rsid w:val="00F85193"/>
    <w:rsid w:val="00F86675"/>
    <w:rsid w:val="00F92CB6"/>
    <w:rsid w:val="00F9617A"/>
    <w:rsid w:val="00FA222D"/>
    <w:rsid w:val="00FA3183"/>
    <w:rsid w:val="00FA4053"/>
    <w:rsid w:val="00FB02CB"/>
    <w:rsid w:val="00FB36F6"/>
    <w:rsid w:val="00FB42BB"/>
    <w:rsid w:val="00FB4B7A"/>
    <w:rsid w:val="00FB5ACB"/>
    <w:rsid w:val="00FC1E77"/>
    <w:rsid w:val="00FC3C87"/>
    <w:rsid w:val="00FC3F17"/>
    <w:rsid w:val="00FC47D2"/>
    <w:rsid w:val="00FC4A34"/>
    <w:rsid w:val="00FC4F8E"/>
    <w:rsid w:val="00FD254A"/>
    <w:rsid w:val="00FD5189"/>
    <w:rsid w:val="00FD6408"/>
    <w:rsid w:val="00FD7084"/>
    <w:rsid w:val="00FD79F3"/>
    <w:rsid w:val="00FE0A79"/>
    <w:rsid w:val="00FE1080"/>
    <w:rsid w:val="00FE194A"/>
    <w:rsid w:val="00FE26F9"/>
    <w:rsid w:val="00FF1356"/>
    <w:rsid w:val="00FF157E"/>
    <w:rsid w:val="00FF22FF"/>
    <w:rsid w:val="00FF2A4B"/>
    <w:rsid w:val="00FF6235"/>
    <w:rsid w:val="00FF77B0"/>
    <w:rsid w:val="00FF7DAE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222fa6"/>
    </o:shapedefaults>
    <o:shapelayout v:ext="edit">
      <o:idmap v:ext="edit" data="1"/>
    </o:shapelayout>
  </w:shapeDefaults>
  <w:decimalSymbol w:val="."/>
  <w:listSeparator w:val=","/>
  <w14:docId w14:val="4CFC756D"/>
  <w15:docId w15:val="{6B2A1BD8-AF04-4E64-9E8C-B2CB7C81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CD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rsid w:val="00DE7C57"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C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C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C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C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C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C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rsid w:val="00F33E9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3253A"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B2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F23FD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5D42AA"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rsid w:val="00C3253A"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rsid w:val="008925E7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B6"/>
  </w:style>
  <w:style w:type="paragraph" w:styleId="Footer">
    <w:name w:val="footer"/>
    <w:basedOn w:val="Normal"/>
    <w:link w:val="Foot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B6"/>
  </w:style>
  <w:style w:type="character" w:styleId="Emphasis">
    <w:name w:val="Emphasis"/>
    <w:basedOn w:val="DefaultParagraphFont"/>
    <w:uiPriority w:val="20"/>
    <w:qFormat/>
    <w:rsid w:val="0028288B"/>
    <w:rPr>
      <w:i/>
      <w:iCs/>
    </w:rPr>
  </w:style>
  <w:style w:type="character" w:styleId="Strong">
    <w:name w:val="Strong"/>
    <w:basedOn w:val="DefaultParagraphFont"/>
    <w:uiPriority w:val="22"/>
    <w:qFormat/>
    <w:rsid w:val="00A43441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C5B25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rsid w:val="005C5B25"/>
  </w:style>
  <w:style w:type="paragraph" w:customStyle="1" w:styleId="BodyBold">
    <w:name w:val="Body Bold"/>
    <w:basedOn w:val="BodyText"/>
    <w:qFormat/>
    <w:rsid w:val="005C5B25"/>
    <w:rPr>
      <w:b/>
    </w:rPr>
  </w:style>
  <w:style w:type="table" w:styleId="TableGrid">
    <w:name w:val="Table Grid"/>
    <w:basedOn w:val="TableNormal"/>
    <w:uiPriority w:val="59"/>
    <w:rsid w:val="00E325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E325F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325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61F4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9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9359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359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79359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93593"/>
  </w:style>
  <w:style w:type="paragraph" w:styleId="Quote">
    <w:name w:val="Quote"/>
    <w:basedOn w:val="Normal"/>
    <w:next w:val="Normal"/>
    <w:link w:val="QuoteChar"/>
    <w:uiPriority w:val="29"/>
    <w:qFormat/>
    <w:rsid w:val="00324BB6"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BB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F7B0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E7C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7C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7C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7C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E7C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E7C57"/>
  </w:style>
  <w:style w:type="paragraph" w:styleId="BodyTextIndent3">
    <w:name w:val="Body Text Indent 3"/>
    <w:basedOn w:val="Normal"/>
    <w:link w:val="BodyTextIndent3Char"/>
    <w:autoRedefine/>
    <w:uiPriority w:val="99"/>
    <w:unhideWhenUsed/>
    <w:rsid w:val="00D20C9E"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0C9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2B3427"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3427"/>
  </w:style>
  <w:style w:type="character" w:styleId="FollowedHyperlink">
    <w:name w:val="FollowedHyperlink"/>
    <w:basedOn w:val="DefaultParagraphFont"/>
    <w:uiPriority w:val="99"/>
    <w:semiHidden/>
    <w:unhideWhenUsed/>
    <w:rsid w:val="00264FC0"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20C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0C9E"/>
  </w:style>
  <w:style w:type="paragraph" w:styleId="NormalIndent">
    <w:name w:val="Normal Indent"/>
    <w:basedOn w:val="Normal"/>
    <w:uiPriority w:val="99"/>
    <w:unhideWhenUsed/>
    <w:rsid w:val="00D20C9E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C9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0C9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0C9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20C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0C9E"/>
  </w:style>
  <w:style w:type="paragraph" w:styleId="FootnoteText">
    <w:name w:val="footnote text"/>
    <w:basedOn w:val="Normal"/>
    <w:link w:val="FootnoteTextChar"/>
    <w:uiPriority w:val="99"/>
    <w:unhideWhenUsed/>
    <w:rsid w:val="00C55C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5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5CCC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55CC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13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946D7"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4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6D7"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rsid w:val="005462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rsid w:val="00563FE2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DE6"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rsid w:val="00D35422"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D35422"/>
    <w:pPr>
      <w:numPr>
        <w:numId w:val="14"/>
      </w:numPr>
      <w:spacing w:before="360" w:after="120"/>
      <w:contextualSpacing/>
    </w:pPr>
  </w:style>
  <w:style w:type="table" w:styleId="MediumList2-Accent1">
    <w:name w:val="Medium List 2 Accent 1"/>
    <w:basedOn w:val="TableNormal"/>
    <w:uiPriority w:val="66"/>
    <w:rsid w:val="001742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37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ene\Documents\MC%20Doc%20and%20Help\User%20Connect%20Docs\In%20Progress%20and%20Reference\MC-%20DocTemplate-Feb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0B848-0847-4134-A0FF-545DE41C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MC- DocTemplate-Feb12.dotx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Arlene</dc:creator>
  <cp:lastModifiedBy>Remi G</cp:lastModifiedBy>
  <cp:revision>2</cp:revision>
  <cp:lastPrinted>2012-02-02T00:37:00Z</cp:lastPrinted>
  <dcterms:created xsi:type="dcterms:W3CDTF">2016-10-19T14:11:00Z</dcterms:created>
  <dcterms:modified xsi:type="dcterms:W3CDTF">2016-10-19T14:11:00Z</dcterms:modified>
</cp:coreProperties>
</file>