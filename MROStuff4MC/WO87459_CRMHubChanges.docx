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6D4FDF" w14:textId="77777777" w:rsidR="00FF1356" w:rsidRDefault="001742E0" w:rsidP="00B9108C">
      <w:pPr>
        <w:pStyle w:val="Title"/>
      </w:pPr>
      <w:r>
        <w:t xml:space="preserve">Customer </w:t>
      </w:r>
      <w:r w:rsidR="004C7EFC">
        <w:t>SQL</w:t>
      </w:r>
      <w:r>
        <w:t xml:space="preserve"> Scope</w:t>
      </w:r>
    </w:p>
    <w:tbl>
      <w:tblPr>
        <w:tblStyle w:val="MediumList2-Accent1"/>
        <w:tblW w:w="0" w:type="auto"/>
        <w:tblLook w:val="04A0" w:firstRow="1" w:lastRow="0" w:firstColumn="1" w:lastColumn="0" w:noHBand="0" w:noVBand="1"/>
      </w:tblPr>
      <w:tblGrid>
        <w:gridCol w:w="4068"/>
        <w:gridCol w:w="5220"/>
      </w:tblGrid>
      <w:tr w:rsidR="001742E0" w14:paraId="1E1CF055" w14:textId="77777777" w:rsidTr="007673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068" w:type="dxa"/>
          </w:tcPr>
          <w:p w14:paraId="3C9DF17B" w14:textId="77777777" w:rsidR="001742E0" w:rsidRDefault="001742E0" w:rsidP="00CE2700">
            <w:pPr>
              <w:rPr>
                <w:rFonts w:ascii="Verdana" w:hAnsi="Verdana"/>
                <w:color w:val="4F81BD" w:themeColor="accent1"/>
                <w:sz w:val="28"/>
                <w:szCs w:val="28"/>
              </w:rPr>
            </w:pPr>
          </w:p>
        </w:tc>
        <w:tc>
          <w:tcPr>
            <w:tcW w:w="5220" w:type="dxa"/>
          </w:tcPr>
          <w:p w14:paraId="1245E2DD" w14:textId="77777777" w:rsidR="001742E0" w:rsidRDefault="001742E0" w:rsidP="00CE2700">
            <w:pPr>
              <w:cnfStyle w:val="100000000000" w:firstRow="1" w:lastRow="0" w:firstColumn="0" w:lastColumn="0" w:oddVBand="0" w:evenVBand="0" w:oddHBand="0" w:evenHBand="0" w:firstRowFirstColumn="0" w:firstRowLastColumn="0" w:lastRowFirstColumn="0" w:lastRowLastColumn="0"/>
              <w:rPr>
                <w:rFonts w:ascii="Verdana" w:hAnsi="Verdana"/>
                <w:color w:val="4F81BD" w:themeColor="accent1"/>
                <w:sz w:val="28"/>
                <w:szCs w:val="28"/>
              </w:rPr>
            </w:pPr>
          </w:p>
        </w:tc>
      </w:tr>
      <w:tr w:rsidR="001742E0" w:rsidRPr="005C6B0B" w14:paraId="43D64AC7" w14:textId="77777777" w:rsidTr="0076737A">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4068" w:type="dxa"/>
          </w:tcPr>
          <w:p w14:paraId="573CC19F" w14:textId="77777777" w:rsidR="001742E0" w:rsidRPr="005C6B0B" w:rsidRDefault="001742E0" w:rsidP="00CE2700">
            <w:pPr>
              <w:rPr>
                <w:rFonts w:ascii="Verdana" w:hAnsi="Verdana"/>
                <w:color w:val="4F81BD" w:themeColor="accent1"/>
                <w:sz w:val="24"/>
                <w:szCs w:val="24"/>
              </w:rPr>
            </w:pPr>
            <w:r>
              <w:rPr>
                <w:rFonts w:ascii="Verdana" w:hAnsi="Verdana"/>
                <w:color w:val="4F81BD" w:themeColor="accent1"/>
                <w:sz w:val="24"/>
                <w:szCs w:val="24"/>
              </w:rPr>
              <w:t>Customer</w:t>
            </w:r>
          </w:p>
        </w:tc>
        <w:tc>
          <w:tcPr>
            <w:tcW w:w="5220" w:type="dxa"/>
          </w:tcPr>
          <w:p w14:paraId="50DCDB4F" w14:textId="77777777" w:rsidR="001742E0" w:rsidRPr="00FC2358" w:rsidRDefault="006E78EE" w:rsidP="00CE2700">
            <w:pP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Internal – Customer Success Team</w:t>
            </w:r>
          </w:p>
        </w:tc>
      </w:tr>
      <w:tr w:rsidR="0076737A" w14:paraId="507547B6" w14:textId="77777777" w:rsidTr="0076737A">
        <w:trPr>
          <w:trHeight w:val="387"/>
        </w:trPr>
        <w:tc>
          <w:tcPr>
            <w:cnfStyle w:val="001000000000" w:firstRow="0" w:lastRow="0" w:firstColumn="1" w:lastColumn="0" w:oddVBand="0" w:evenVBand="0" w:oddHBand="0" w:evenHBand="0" w:firstRowFirstColumn="0" w:firstRowLastColumn="0" w:lastRowFirstColumn="0" w:lastRowLastColumn="0"/>
            <w:tcW w:w="4068" w:type="dxa"/>
          </w:tcPr>
          <w:p w14:paraId="0EFF8F69" w14:textId="77777777" w:rsidR="0076737A" w:rsidRDefault="0076737A" w:rsidP="00CE2700">
            <w:pPr>
              <w:rPr>
                <w:rFonts w:ascii="Verdana" w:hAnsi="Verdana"/>
                <w:color w:val="4F81BD" w:themeColor="accent1"/>
                <w:sz w:val="24"/>
                <w:szCs w:val="24"/>
              </w:rPr>
            </w:pPr>
            <w:r>
              <w:rPr>
                <w:rFonts w:ascii="Verdana" w:hAnsi="Verdana"/>
                <w:color w:val="4F81BD" w:themeColor="accent1"/>
                <w:sz w:val="24"/>
                <w:szCs w:val="24"/>
              </w:rPr>
              <w:t>Customer On Premise / Online?</w:t>
            </w:r>
          </w:p>
        </w:tc>
        <w:tc>
          <w:tcPr>
            <w:tcW w:w="5220" w:type="dxa"/>
          </w:tcPr>
          <w:p w14:paraId="7D2D5DD2" w14:textId="77777777" w:rsidR="0076737A" w:rsidRPr="00FC2358" w:rsidRDefault="006E78EE" w:rsidP="00CE2700">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CRM Hub 2.0 – Cloud Hosted</w:t>
            </w:r>
          </w:p>
        </w:tc>
      </w:tr>
      <w:tr w:rsidR="001742E0" w14:paraId="54C6C7AC" w14:textId="77777777" w:rsidTr="0076737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068" w:type="dxa"/>
          </w:tcPr>
          <w:p w14:paraId="3E4CE5DD" w14:textId="77777777" w:rsidR="001742E0" w:rsidRPr="005C6B0B" w:rsidRDefault="006E3BD2" w:rsidP="0031592D">
            <w:pPr>
              <w:rPr>
                <w:rFonts w:ascii="Verdana" w:hAnsi="Verdana"/>
                <w:color w:val="4F81BD" w:themeColor="accent1"/>
                <w:sz w:val="24"/>
                <w:szCs w:val="24"/>
              </w:rPr>
            </w:pPr>
            <w:r>
              <w:rPr>
                <w:rFonts w:ascii="Verdana" w:hAnsi="Verdana"/>
                <w:color w:val="4F81BD" w:themeColor="accent1"/>
                <w:sz w:val="24"/>
                <w:szCs w:val="24"/>
              </w:rPr>
              <w:t>Primary Contact</w:t>
            </w:r>
            <w:r w:rsidR="0031592D">
              <w:rPr>
                <w:rFonts w:ascii="Verdana" w:hAnsi="Verdana"/>
                <w:color w:val="4F81BD" w:themeColor="accent1"/>
                <w:sz w:val="24"/>
                <w:szCs w:val="24"/>
              </w:rPr>
              <w:t>/Phone/Email</w:t>
            </w:r>
          </w:p>
        </w:tc>
        <w:tc>
          <w:tcPr>
            <w:tcW w:w="5220" w:type="dxa"/>
          </w:tcPr>
          <w:p w14:paraId="271B1379" w14:textId="77777777" w:rsidR="001742E0" w:rsidRPr="00FC2358" w:rsidRDefault="006E78EE" w:rsidP="00CE2700">
            <w:pP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rPr>
              <w:t>Matt Sayler</w:t>
            </w:r>
            <w:r>
              <w:rPr>
                <w:rFonts w:ascii="Verdana" w:hAnsi="Verdana" w:cs="Arial"/>
                <w:color w:val="auto"/>
              </w:rPr>
              <w:t>, CC: Brian Kincaid</w:t>
            </w:r>
          </w:p>
        </w:tc>
      </w:tr>
      <w:tr w:rsidR="001742E0" w14:paraId="3379A02F" w14:textId="77777777" w:rsidTr="0076737A">
        <w:trPr>
          <w:trHeight w:val="342"/>
        </w:trPr>
        <w:tc>
          <w:tcPr>
            <w:cnfStyle w:val="001000000000" w:firstRow="0" w:lastRow="0" w:firstColumn="1" w:lastColumn="0" w:oddVBand="0" w:evenVBand="0" w:oddHBand="0" w:evenHBand="0" w:firstRowFirstColumn="0" w:firstRowLastColumn="0" w:lastRowFirstColumn="0" w:lastRowLastColumn="0"/>
            <w:tcW w:w="4068" w:type="dxa"/>
          </w:tcPr>
          <w:p w14:paraId="68E6EC98" w14:textId="77777777" w:rsidR="001742E0" w:rsidRDefault="001742E0" w:rsidP="00CE2700">
            <w:pPr>
              <w:rPr>
                <w:rFonts w:ascii="Verdana" w:hAnsi="Verdana"/>
                <w:color w:val="4F81BD" w:themeColor="accent1"/>
                <w:sz w:val="24"/>
                <w:szCs w:val="24"/>
              </w:rPr>
            </w:pPr>
            <w:r>
              <w:rPr>
                <w:rFonts w:ascii="Verdana" w:hAnsi="Verdana"/>
                <w:color w:val="4F81BD" w:themeColor="accent1"/>
                <w:sz w:val="24"/>
                <w:szCs w:val="24"/>
              </w:rPr>
              <w:t>Date (and revision)</w:t>
            </w:r>
          </w:p>
        </w:tc>
        <w:tc>
          <w:tcPr>
            <w:tcW w:w="5220" w:type="dxa"/>
          </w:tcPr>
          <w:p w14:paraId="7E0F7E9F" w14:textId="77777777" w:rsidR="001742E0" w:rsidRPr="00FC2358" w:rsidRDefault="006E78EE" w:rsidP="00CE2700">
            <w:pP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8.23.16</w:t>
            </w:r>
          </w:p>
        </w:tc>
      </w:tr>
    </w:tbl>
    <w:p w14:paraId="5C02FFD1" w14:textId="77777777" w:rsidR="006E78EE" w:rsidRPr="006E78EE" w:rsidRDefault="001742E0" w:rsidP="006E78EE">
      <w:pPr>
        <w:pStyle w:val="Heading1"/>
      </w:pPr>
      <w:r>
        <w:t>Overview</w:t>
      </w:r>
      <w:r w:rsidR="006E78EE">
        <w:t xml:space="preserve"> - </w:t>
      </w:r>
      <w:hyperlink w:anchor="_DB_Scheduler_Event" w:history="1">
        <w:r w:rsidR="006E78EE" w:rsidRPr="006E78EE">
          <w:rPr>
            <w:rStyle w:val="Hyperlink"/>
            <w:sz w:val="28"/>
          </w:rPr>
          <w:t>DB Scheduler Event</w:t>
        </w:r>
      </w:hyperlink>
    </w:p>
    <w:p w14:paraId="7A1CDF78" w14:textId="77777777" w:rsidR="006E78EE" w:rsidRDefault="006E78EE" w:rsidP="006E78EE">
      <w:pPr>
        <w:tabs>
          <w:tab w:val="left" w:pos="3765"/>
        </w:tabs>
        <w:rPr>
          <w:i/>
        </w:rPr>
      </w:pPr>
      <w:r>
        <w:rPr>
          <w:i/>
        </w:rPr>
        <w:t xml:space="preserve">The Customer Success team is interested in implementing a similar process that is already in place for the Implementation Consultants, with regards to an automatic action when there has been no contact for at least 90 days. </w:t>
      </w:r>
    </w:p>
    <w:p w14:paraId="40B60A09" w14:textId="77777777" w:rsidR="006E78EE" w:rsidRDefault="006E78EE" w:rsidP="006E78EE">
      <w:pPr>
        <w:tabs>
          <w:tab w:val="left" w:pos="3765"/>
        </w:tabs>
        <w:rPr>
          <w:i/>
        </w:rPr>
      </w:pPr>
      <w:r>
        <w:rPr>
          <w:i/>
        </w:rPr>
        <w:t>The ICs currently have the below DB Job Schedule in place to move customers from the existing asset.status to a different one, based upon there being no AssetNote or WOLabor entries from that individual for a specified period of time. See below for DB Job Schedule Name which is currently in use within the CRM Hub 2.0.</w:t>
      </w:r>
    </w:p>
    <w:p w14:paraId="22ABD676" w14:textId="77777777" w:rsidR="006E78EE" w:rsidRDefault="006E78EE" w:rsidP="006E78EE">
      <w:pPr>
        <w:tabs>
          <w:tab w:val="left" w:pos="3765"/>
        </w:tabs>
        <w:rPr>
          <w:i/>
        </w:rPr>
      </w:pPr>
      <w:r>
        <w:rPr>
          <w:noProof/>
        </w:rPr>
        <w:drawing>
          <wp:inline distT="0" distB="0" distL="0" distR="0" wp14:anchorId="696DD288" wp14:editId="35328A6B">
            <wp:extent cx="5943600" cy="3221990"/>
            <wp:effectExtent l="171450" t="171450" r="381000" b="3594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21990"/>
                    </a:xfrm>
                    <a:prstGeom prst="rect">
                      <a:avLst/>
                    </a:prstGeom>
                    <a:ln>
                      <a:noFill/>
                    </a:ln>
                    <a:effectLst>
                      <a:outerShdw blurRad="292100" dist="139700" dir="2700000" algn="tl" rotWithShape="0">
                        <a:srgbClr val="333333">
                          <a:alpha val="65000"/>
                        </a:srgbClr>
                      </a:outerShdw>
                    </a:effectLst>
                  </pic:spPr>
                </pic:pic>
              </a:graphicData>
            </a:graphic>
          </wp:inline>
        </w:drawing>
      </w:r>
    </w:p>
    <w:p w14:paraId="354F2284" w14:textId="77777777" w:rsidR="004C7EFC" w:rsidRDefault="004C7EFC" w:rsidP="001742E0">
      <w:pPr>
        <w:tabs>
          <w:tab w:val="left" w:pos="3765"/>
        </w:tabs>
        <w:rPr>
          <w:i/>
        </w:rPr>
      </w:pPr>
    </w:p>
    <w:p w14:paraId="37EBFDE4" w14:textId="77777777" w:rsidR="002D1C31" w:rsidRDefault="002D1C31" w:rsidP="00144825">
      <w:pPr>
        <w:pStyle w:val="Heading1"/>
        <w:rPr>
          <w:rFonts w:asciiTheme="minorHAnsi" w:hAnsiTheme="minorHAnsi"/>
          <w:b w:val="0"/>
          <w:i/>
          <w:color w:val="auto"/>
          <w:sz w:val="22"/>
        </w:rPr>
      </w:pPr>
      <w:bookmarkStart w:id="0" w:name="_Printout_Modifications"/>
      <w:bookmarkStart w:id="1" w:name="_Report_–_Custom"/>
      <w:bookmarkStart w:id="2" w:name="_Service_Requester_Modifications"/>
      <w:bookmarkStart w:id="3" w:name="_DB_Scheduler_Event"/>
      <w:bookmarkEnd w:id="0"/>
      <w:bookmarkEnd w:id="1"/>
      <w:bookmarkEnd w:id="2"/>
      <w:bookmarkEnd w:id="3"/>
      <w:r>
        <w:rPr>
          <w:rFonts w:asciiTheme="minorHAnsi" w:hAnsiTheme="minorHAnsi"/>
          <w:b w:val="0"/>
          <w:i/>
          <w:color w:val="auto"/>
          <w:sz w:val="22"/>
        </w:rPr>
        <w:t xml:space="preserve">Recently (within the past couple weeks), Calvin assisted Adam with SQL scripting which he applied within several reports to limit the dataset. Please see the last page below for this particular SQL script. I will also send it via email. </w:t>
      </w:r>
    </w:p>
    <w:p w14:paraId="7377E8CB" w14:textId="77777777" w:rsidR="002D1C31" w:rsidRPr="002D1C31" w:rsidRDefault="002D1C31" w:rsidP="002D1C31"/>
    <w:p w14:paraId="5A2AB333" w14:textId="77777777" w:rsidR="00144825" w:rsidRDefault="004C7EFC" w:rsidP="002D1C31">
      <w:pPr>
        <w:pStyle w:val="Heading1"/>
      </w:pPr>
      <w:r>
        <w:t>DB Scheduler Event</w:t>
      </w:r>
    </w:p>
    <w:p w14:paraId="33298452" w14:textId="77777777" w:rsidR="00144825" w:rsidRDefault="00144825" w:rsidP="00144825">
      <w:pPr>
        <w:rPr>
          <w:i/>
        </w:rPr>
      </w:pPr>
    </w:p>
    <w:tbl>
      <w:tblPr>
        <w:tblStyle w:val="TableGrid"/>
        <w:tblW w:w="0" w:type="auto"/>
        <w:tblLook w:val="04A0" w:firstRow="1" w:lastRow="0" w:firstColumn="1" w:lastColumn="0" w:noHBand="0" w:noVBand="1"/>
      </w:tblPr>
      <w:tblGrid>
        <w:gridCol w:w="2898"/>
        <w:gridCol w:w="5850"/>
      </w:tblGrid>
      <w:tr w:rsidR="00144825" w14:paraId="3A809FEA" w14:textId="77777777" w:rsidTr="002D478D">
        <w:tc>
          <w:tcPr>
            <w:tcW w:w="2898" w:type="dxa"/>
          </w:tcPr>
          <w:p w14:paraId="5AC5FAA1" w14:textId="77777777" w:rsidR="00144825" w:rsidRDefault="001D218E" w:rsidP="001D218E">
            <w:pPr>
              <w:rPr>
                <w:i/>
              </w:rPr>
            </w:pPr>
            <w:r>
              <w:rPr>
                <w:b/>
              </w:rPr>
              <w:t>Description of Desired Result/Effect</w:t>
            </w:r>
          </w:p>
        </w:tc>
        <w:tc>
          <w:tcPr>
            <w:tcW w:w="5850" w:type="dxa"/>
            <w:shd w:val="clear" w:color="auto" w:fill="auto"/>
          </w:tcPr>
          <w:p w14:paraId="782CDF35" w14:textId="77777777" w:rsidR="00442F7A" w:rsidRDefault="002D1C31" w:rsidP="001D218E">
            <w:pPr>
              <w:rPr>
                <w:i/>
              </w:rPr>
            </w:pPr>
            <w:r>
              <w:rPr>
                <w:i/>
              </w:rPr>
              <w:t xml:space="preserve">Please convert the below SQL script into a Database Job Schedule “Update” that </w:t>
            </w:r>
            <w:r w:rsidR="00AF494C">
              <w:rPr>
                <w:i/>
              </w:rPr>
              <w:t xml:space="preserve">sets (AssetSpecification.SpecificationPK = 320) to be NULL within all values: ValueText, ValueDate, ValueNumeric. </w:t>
            </w:r>
          </w:p>
          <w:p w14:paraId="6C7BE398" w14:textId="77777777" w:rsidR="00AF494C" w:rsidRDefault="00AF494C" w:rsidP="001D218E">
            <w:pPr>
              <w:rPr>
                <w:i/>
              </w:rPr>
            </w:pPr>
          </w:p>
          <w:p w14:paraId="67D73B6C" w14:textId="77777777" w:rsidR="001D218E" w:rsidRDefault="00AF494C" w:rsidP="001D218E">
            <w:pPr>
              <w:rPr>
                <w:i/>
              </w:rPr>
            </w:pPr>
            <w:r>
              <w:rPr>
                <w:i/>
              </w:rPr>
              <w:t>Specification 320, named “Customer Success Manager”, is already set to “track history”. We would like to make sure that a historical entry is logged for this change so that we can reference if/when this adjustment takes place and who was assigned previously.</w:t>
            </w:r>
          </w:p>
          <w:p w14:paraId="470F8C27" w14:textId="77777777" w:rsidR="001D218E" w:rsidRDefault="001D218E" w:rsidP="001D218E">
            <w:pPr>
              <w:rPr>
                <w:i/>
              </w:rPr>
            </w:pPr>
          </w:p>
        </w:tc>
      </w:tr>
      <w:tr w:rsidR="006C0E68" w14:paraId="2186721A" w14:textId="77777777" w:rsidTr="0005563C">
        <w:tc>
          <w:tcPr>
            <w:tcW w:w="2898" w:type="dxa"/>
          </w:tcPr>
          <w:p w14:paraId="7383B57D" w14:textId="77777777" w:rsidR="006C0E68" w:rsidRDefault="006C0E68" w:rsidP="0005563C">
            <w:pPr>
              <w:rPr>
                <w:i/>
              </w:rPr>
            </w:pPr>
            <w:r>
              <w:rPr>
                <w:b/>
              </w:rPr>
              <w:t>Name of DB Job</w:t>
            </w:r>
          </w:p>
        </w:tc>
        <w:tc>
          <w:tcPr>
            <w:tcW w:w="5850" w:type="dxa"/>
          </w:tcPr>
          <w:p w14:paraId="1ED66251" w14:textId="77777777" w:rsidR="006C0E68" w:rsidRDefault="006C0E68" w:rsidP="0005563C">
            <w:pPr>
              <w:rPr>
                <w:i/>
              </w:rPr>
            </w:pPr>
            <w:r>
              <w:rPr>
                <w:i/>
              </w:rPr>
              <w:t xml:space="preserve"> </w:t>
            </w:r>
            <w:r w:rsidR="00AF494C">
              <w:rPr>
                <w:i/>
              </w:rPr>
              <w:t>Adjust Specification Value (Set Null) When No CSM Contact for 90 Days</w:t>
            </w:r>
          </w:p>
        </w:tc>
      </w:tr>
      <w:tr w:rsidR="00051B92" w14:paraId="1D2BEB5C" w14:textId="77777777" w:rsidTr="002D478D">
        <w:tc>
          <w:tcPr>
            <w:tcW w:w="2898" w:type="dxa"/>
          </w:tcPr>
          <w:p w14:paraId="3DD41D85" w14:textId="77777777" w:rsidR="00051B92" w:rsidRDefault="006C0E68" w:rsidP="0039683C">
            <w:pPr>
              <w:rPr>
                <w:b/>
              </w:rPr>
            </w:pPr>
            <w:r>
              <w:rPr>
                <w:b/>
              </w:rPr>
              <w:t>Frequency</w:t>
            </w:r>
          </w:p>
        </w:tc>
        <w:tc>
          <w:tcPr>
            <w:tcW w:w="5850" w:type="dxa"/>
          </w:tcPr>
          <w:p w14:paraId="0D7D5B80" w14:textId="77777777" w:rsidR="00051B92" w:rsidRDefault="00AF494C" w:rsidP="006C0E68">
            <w:pPr>
              <w:rPr>
                <w:i/>
              </w:rPr>
            </w:pPr>
            <w:r>
              <w:rPr>
                <w:i/>
              </w:rPr>
              <w:t>Every 1 Day at 10:00pm</w:t>
            </w:r>
          </w:p>
        </w:tc>
      </w:tr>
      <w:tr w:rsidR="00B5327E" w14:paraId="3A498820" w14:textId="77777777" w:rsidTr="002D478D">
        <w:tc>
          <w:tcPr>
            <w:tcW w:w="2898" w:type="dxa"/>
          </w:tcPr>
          <w:p w14:paraId="38F0E231" w14:textId="77777777" w:rsidR="00B5327E" w:rsidRDefault="006C0E68" w:rsidP="00F01180">
            <w:pPr>
              <w:rPr>
                <w:b/>
              </w:rPr>
            </w:pPr>
            <w:r>
              <w:rPr>
                <w:b/>
              </w:rPr>
              <w:t>Fields Used To Calculate</w:t>
            </w:r>
          </w:p>
        </w:tc>
        <w:tc>
          <w:tcPr>
            <w:tcW w:w="5850" w:type="dxa"/>
          </w:tcPr>
          <w:p w14:paraId="0C224D5E" w14:textId="77777777" w:rsidR="00B5327E" w:rsidRDefault="00AF494C" w:rsidP="002C2B80">
            <w:pPr>
              <w:rPr>
                <w:i/>
              </w:rPr>
            </w:pPr>
            <w:r>
              <w:rPr>
                <w:i/>
              </w:rPr>
              <w:t xml:space="preserve">Labor, WOLabor, AssetNote, AssetSpecification.SpecificationPK = 320, </w:t>
            </w:r>
          </w:p>
          <w:p w14:paraId="1AFEC147" w14:textId="77777777" w:rsidR="006C0E68" w:rsidRPr="002C2B80" w:rsidRDefault="006C0E68" w:rsidP="002C2B80">
            <w:pPr>
              <w:rPr>
                <w:i/>
              </w:rPr>
            </w:pPr>
          </w:p>
        </w:tc>
      </w:tr>
      <w:tr w:rsidR="006C0E68" w14:paraId="0F7DFC3F" w14:textId="77777777" w:rsidTr="002D478D">
        <w:tc>
          <w:tcPr>
            <w:tcW w:w="2898" w:type="dxa"/>
          </w:tcPr>
          <w:p w14:paraId="31F80A78" w14:textId="77777777" w:rsidR="006C0E68" w:rsidRDefault="006C0E68" w:rsidP="002E3614">
            <w:pPr>
              <w:rPr>
                <w:b/>
              </w:rPr>
            </w:pPr>
            <w:r>
              <w:rPr>
                <w:b/>
              </w:rPr>
              <w:t>Special Criteria (inclusion/exclusion of data</w:t>
            </w:r>
            <w:r w:rsidR="00703951">
              <w:rPr>
                <w:b/>
              </w:rPr>
              <w:t xml:space="preserve"> to update</w:t>
            </w:r>
            <w:r>
              <w:rPr>
                <w:b/>
              </w:rPr>
              <w:t xml:space="preserve">, </w:t>
            </w:r>
            <w:r w:rsidR="00703951">
              <w:rPr>
                <w:b/>
              </w:rPr>
              <w:t xml:space="preserve">etc.).  </w:t>
            </w:r>
          </w:p>
        </w:tc>
        <w:tc>
          <w:tcPr>
            <w:tcW w:w="5850" w:type="dxa"/>
          </w:tcPr>
          <w:p w14:paraId="13B66514" w14:textId="77777777" w:rsidR="006C0E68" w:rsidRDefault="00AF494C" w:rsidP="002C2B80">
            <w:pPr>
              <w:rPr>
                <w:i/>
              </w:rPr>
            </w:pPr>
            <w:r>
              <w:rPr>
                <w:i/>
              </w:rPr>
              <w:t xml:space="preserve">See below SQL script for more context. </w:t>
            </w:r>
          </w:p>
          <w:p w14:paraId="57506EAE" w14:textId="77777777" w:rsidR="006C0E68" w:rsidRDefault="006C0E68" w:rsidP="002C2B80">
            <w:pPr>
              <w:rPr>
                <w:i/>
              </w:rPr>
            </w:pPr>
          </w:p>
          <w:p w14:paraId="43B2EED0" w14:textId="77777777" w:rsidR="006C0E68" w:rsidRDefault="006C0E68" w:rsidP="002C2B80">
            <w:pPr>
              <w:rPr>
                <w:i/>
              </w:rPr>
            </w:pPr>
          </w:p>
          <w:p w14:paraId="42808717" w14:textId="77777777" w:rsidR="006C0E68" w:rsidRDefault="006C0E68" w:rsidP="002C2B80">
            <w:pPr>
              <w:rPr>
                <w:i/>
              </w:rPr>
            </w:pPr>
          </w:p>
          <w:p w14:paraId="57CB5BEA" w14:textId="77777777" w:rsidR="006C0E68" w:rsidRDefault="006C0E68" w:rsidP="002C2B80">
            <w:pPr>
              <w:rPr>
                <w:i/>
              </w:rPr>
            </w:pPr>
          </w:p>
          <w:p w14:paraId="2F9202B1" w14:textId="77777777" w:rsidR="006C0E68" w:rsidRPr="002C2B80" w:rsidRDefault="006C0E68" w:rsidP="002C2B80">
            <w:pPr>
              <w:rPr>
                <w:i/>
              </w:rPr>
            </w:pPr>
          </w:p>
        </w:tc>
      </w:tr>
    </w:tbl>
    <w:p w14:paraId="6F42BC59" w14:textId="77777777" w:rsidR="00144825" w:rsidRDefault="00144825" w:rsidP="00144825">
      <w:bookmarkStart w:id="4" w:name="_GoBack"/>
      <w:bookmarkEnd w:id="4"/>
    </w:p>
    <w:p w14:paraId="6E409CC3" w14:textId="77777777" w:rsidR="002D1C31" w:rsidRDefault="002D1C31">
      <w:pPr>
        <w:rPr>
          <w:rFonts w:ascii="Courier New" w:hAnsi="Courier New" w:cs="Courier New"/>
          <w:noProof/>
          <w:color w:val="0000FF"/>
          <w:sz w:val="20"/>
          <w:szCs w:val="20"/>
        </w:rPr>
      </w:pPr>
      <w:r>
        <w:rPr>
          <w:rFonts w:ascii="Courier New" w:hAnsi="Courier New" w:cs="Courier New"/>
          <w:noProof/>
          <w:color w:val="0000FF"/>
          <w:sz w:val="20"/>
          <w:szCs w:val="20"/>
        </w:rPr>
        <w:br w:type="page"/>
      </w:r>
    </w:p>
    <w:p w14:paraId="3FCADD8D" w14:textId="77777777" w:rsidR="002D1C31" w:rsidRPr="002D1C31" w:rsidRDefault="002D1C31" w:rsidP="002D1C31">
      <w:pPr>
        <w:pStyle w:val="Heading1"/>
      </w:pPr>
      <w:r w:rsidRPr="002D1C31">
        <w:rPr>
          <w:rFonts w:ascii="Courier New" w:hAnsi="Courier New" w:cs="Courier New"/>
          <w:noProof/>
          <w:color w:val="0000FF"/>
          <w:sz w:val="18"/>
          <w:szCs w:val="20"/>
        </w:rPr>
        <w:t>select</w:t>
      </w:r>
      <w:r w:rsidRPr="002D1C31">
        <w:rPr>
          <w:rFonts w:ascii="Courier New" w:hAnsi="Courier New" w:cs="Courier New"/>
          <w:noProof/>
          <w:sz w:val="18"/>
          <w:szCs w:val="20"/>
        </w:rPr>
        <w:t xml:space="preserve"> asset</w:t>
      </w:r>
      <w:r w:rsidRPr="002D1C31">
        <w:rPr>
          <w:rFonts w:ascii="Courier New" w:hAnsi="Courier New" w:cs="Courier New"/>
          <w:noProof/>
          <w:color w:val="808080"/>
          <w:sz w:val="18"/>
          <w:szCs w:val="20"/>
        </w:rPr>
        <w:t>.</w:t>
      </w:r>
      <w:r w:rsidRPr="002D1C31">
        <w:rPr>
          <w:rFonts w:ascii="Courier New" w:hAnsi="Courier New" w:cs="Courier New"/>
          <w:noProof/>
          <w:sz w:val="18"/>
          <w:szCs w:val="20"/>
        </w:rPr>
        <w:t>assetname</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assetspecification</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valuetext </w:t>
      </w:r>
    </w:p>
    <w:p w14:paraId="64A235AC"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color w:val="0000FF"/>
          <w:sz w:val="18"/>
          <w:szCs w:val="20"/>
        </w:rPr>
        <w:t>from</w:t>
      </w:r>
      <w:r w:rsidRPr="002D1C31">
        <w:rPr>
          <w:rFonts w:ascii="Courier New" w:hAnsi="Courier New" w:cs="Courier New"/>
          <w:noProof/>
          <w:sz w:val="18"/>
          <w:szCs w:val="20"/>
        </w:rPr>
        <w:t xml:space="preserve"> asset</w:t>
      </w:r>
    </w:p>
    <w:p w14:paraId="3DF20451"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color w:val="808080"/>
          <w:sz w:val="18"/>
          <w:szCs w:val="20"/>
        </w:rPr>
        <w:t>inner</w:t>
      </w: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join</w:t>
      </w:r>
      <w:r w:rsidRPr="002D1C31">
        <w:rPr>
          <w:rFonts w:ascii="Courier New" w:hAnsi="Courier New" w:cs="Courier New"/>
          <w:noProof/>
          <w:sz w:val="18"/>
          <w:szCs w:val="20"/>
        </w:rPr>
        <w:t xml:space="preserve"> assetspecification </w:t>
      </w:r>
      <w:r w:rsidRPr="002D1C31">
        <w:rPr>
          <w:rFonts w:ascii="Courier New" w:hAnsi="Courier New" w:cs="Courier New"/>
          <w:noProof/>
          <w:color w:val="0000FF"/>
          <w:sz w:val="18"/>
          <w:szCs w:val="20"/>
        </w:rPr>
        <w:t>on</w:t>
      </w:r>
      <w:r w:rsidRPr="002D1C31">
        <w:rPr>
          <w:rFonts w:ascii="Courier New" w:hAnsi="Courier New" w:cs="Courier New"/>
          <w:noProof/>
          <w:sz w:val="18"/>
          <w:szCs w:val="20"/>
        </w:rPr>
        <w:t xml:space="preserve"> assetspecification</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assetpk </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asset</w:t>
      </w:r>
      <w:r w:rsidRPr="002D1C31">
        <w:rPr>
          <w:rFonts w:ascii="Courier New" w:hAnsi="Courier New" w:cs="Courier New"/>
          <w:noProof/>
          <w:color w:val="808080"/>
          <w:sz w:val="18"/>
          <w:szCs w:val="20"/>
        </w:rPr>
        <w:t>.</w:t>
      </w:r>
      <w:r w:rsidRPr="002D1C31">
        <w:rPr>
          <w:rFonts w:ascii="Courier New" w:hAnsi="Courier New" w:cs="Courier New"/>
          <w:noProof/>
          <w:sz w:val="18"/>
          <w:szCs w:val="20"/>
        </w:rPr>
        <w:t>assetpk</w:t>
      </w:r>
    </w:p>
    <w:p w14:paraId="089C626F"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color w:val="808080"/>
          <w:sz w:val="18"/>
          <w:szCs w:val="20"/>
        </w:rPr>
        <w:t>inner</w:t>
      </w: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join</w:t>
      </w:r>
      <w:r w:rsidRPr="002D1C31">
        <w:rPr>
          <w:rFonts w:ascii="Courier New" w:hAnsi="Courier New" w:cs="Courier New"/>
          <w:noProof/>
          <w:sz w:val="18"/>
          <w:szCs w:val="20"/>
        </w:rPr>
        <w:t xml:space="preserve"> labor </w:t>
      </w:r>
      <w:r w:rsidRPr="002D1C31">
        <w:rPr>
          <w:rFonts w:ascii="Courier New" w:hAnsi="Courier New" w:cs="Courier New"/>
          <w:noProof/>
          <w:color w:val="0000FF"/>
          <w:sz w:val="18"/>
          <w:szCs w:val="20"/>
        </w:rPr>
        <w:t>on</w:t>
      </w:r>
      <w:r w:rsidRPr="002D1C31">
        <w:rPr>
          <w:rFonts w:ascii="Courier New" w:hAnsi="Courier New" w:cs="Courier New"/>
          <w:noProof/>
          <w:sz w:val="18"/>
          <w:szCs w:val="20"/>
        </w:rPr>
        <w:t xml:space="preserve"> labor</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laborID </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assetspecification</w:t>
      </w:r>
      <w:r w:rsidRPr="002D1C31">
        <w:rPr>
          <w:rFonts w:ascii="Courier New" w:hAnsi="Courier New" w:cs="Courier New"/>
          <w:noProof/>
          <w:color w:val="808080"/>
          <w:sz w:val="18"/>
          <w:szCs w:val="20"/>
        </w:rPr>
        <w:t>.</w:t>
      </w:r>
      <w:r w:rsidRPr="002D1C31">
        <w:rPr>
          <w:rFonts w:ascii="Courier New" w:hAnsi="Courier New" w:cs="Courier New"/>
          <w:noProof/>
          <w:sz w:val="18"/>
          <w:szCs w:val="20"/>
        </w:rPr>
        <w:t>valuetext</w:t>
      </w:r>
    </w:p>
    <w:p w14:paraId="7278E8FB"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color w:val="0000FF"/>
          <w:sz w:val="18"/>
          <w:szCs w:val="20"/>
        </w:rPr>
        <w:t>where</w:t>
      </w:r>
      <w:r w:rsidRPr="002D1C31">
        <w:rPr>
          <w:rFonts w:ascii="Courier New" w:hAnsi="Courier New" w:cs="Courier New"/>
          <w:noProof/>
          <w:sz w:val="18"/>
          <w:szCs w:val="20"/>
        </w:rPr>
        <w:t xml:space="preserve"> assetspecification</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specificationpk </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320 </w:t>
      </w:r>
    </w:p>
    <w:p w14:paraId="238EC8EA"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color w:val="808080"/>
          <w:sz w:val="18"/>
          <w:szCs w:val="20"/>
        </w:rPr>
        <w:t>AND</w:t>
      </w:r>
      <w:r w:rsidRPr="002D1C31">
        <w:rPr>
          <w:rFonts w:ascii="Courier New" w:hAnsi="Courier New" w:cs="Courier New"/>
          <w:noProof/>
          <w:sz w:val="18"/>
          <w:szCs w:val="20"/>
        </w:rPr>
        <w:t xml:space="preserve"> valuetext </w:t>
      </w:r>
      <w:r w:rsidRPr="002D1C31">
        <w:rPr>
          <w:rFonts w:ascii="Courier New" w:hAnsi="Courier New" w:cs="Courier New"/>
          <w:noProof/>
          <w:color w:val="808080"/>
          <w:sz w:val="18"/>
          <w:szCs w:val="20"/>
        </w:rPr>
        <w:t>is</w:t>
      </w: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not</w:t>
      </w: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null</w:t>
      </w:r>
      <w:r w:rsidRPr="002D1C31">
        <w:rPr>
          <w:rFonts w:ascii="Courier New" w:hAnsi="Courier New" w:cs="Courier New"/>
          <w:noProof/>
          <w:sz w:val="18"/>
          <w:szCs w:val="20"/>
        </w:rPr>
        <w:t xml:space="preserve"> </w:t>
      </w:r>
    </w:p>
    <w:p w14:paraId="37BE89DB"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color w:val="808080"/>
          <w:sz w:val="18"/>
          <w:szCs w:val="20"/>
        </w:rPr>
        <w:t>AND</w:t>
      </w:r>
      <w:r w:rsidRPr="002D1C31">
        <w:rPr>
          <w:rFonts w:ascii="Courier New" w:hAnsi="Courier New" w:cs="Courier New"/>
          <w:noProof/>
          <w:sz w:val="18"/>
          <w:szCs w:val="20"/>
        </w:rPr>
        <w:t xml:space="preserve"> </w:t>
      </w:r>
    </w:p>
    <w:p w14:paraId="23BB7006"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color w:val="808080"/>
          <w:sz w:val="18"/>
          <w:szCs w:val="20"/>
        </w:rPr>
        <w:t>(</w:t>
      </w:r>
    </w:p>
    <w:p w14:paraId="68C56B5F"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color w:val="0000FF"/>
          <w:sz w:val="18"/>
          <w:szCs w:val="20"/>
        </w:rPr>
        <w:tab/>
      </w:r>
      <w:r w:rsidRPr="002D1C31">
        <w:rPr>
          <w:rFonts w:ascii="Courier New" w:hAnsi="Courier New" w:cs="Courier New"/>
          <w:noProof/>
          <w:color w:val="808080"/>
          <w:sz w:val="18"/>
          <w:szCs w:val="20"/>
        </w:rPr>
        <w:t>(</w:t>
      </w:r>
    </w:p>
    <w:p w14:paraId="78B50981"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color w:val="0000FF"/>
          <w:sz w:val="18"/>
          <w:szCs w:val="20"/>
        </w:rPr>
        <w:tab/>
      </w:r>
      <w:r w:rsidRPr="002D1C31">
        <w:rPr>
          <w:rFonts w:ascii="Courier New" w:hAnsi="Courier New" w:cs="Courier New"/>
          <w:noProof/>
          <w:color w:val="0000FF"/>
          <w:sz w:val="18"/>
          <w:szCs w:val="20"/>
        </w:rPr>
        <w:tab/>
      </w:r>
      <w:r w:rsidRPr="002D1C31">
        <w:rPr>
          <w:rFonts w:ascii="Courier New" w:hAnsi="Courier New" w:cs="Courier New"/>
          <w:noProof/>
          <w:color w:val="808080"/>
          <w:sz w:val="18"/>
          <w:szCs w:val="20"/>
        </w:rPr>
        <w:t>((</w:t>
      </w:r>
      <w:r w:rsidRPr="002D1C31">
        <w:rPr>
          <w:rFonts w:ascii="Courier New" w:hAnsi="Courier New" w:cs="Courier New"/>
          <w:noProof/>
          <w:color w:val="0000FF"/>
          <w:sz w:val="18"/>
          <w:szCs w:val="20"/>
        </w:rPr>
        <w:t>SELECT</w:t>
      </w:r>
      <w:r w:rsidRPr="002D1C31">
        <w:rPr>
          <w:rFonts w:ascii="Courier New" w:hAnsi="Courier New" w:cs="Courier New"/>
          <w:noProof/>
          <w:sz w:val="18"/>
          <w:szCs w:val="20"/>
        </w:rPr>
        <w:t xml:space="preserve"> </w:t>
      </w:r>
    </w:p>
    <w:p w14:paraId="543A8C94"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FF00FF"/>
          <w:sz w:val="18"/>
          <w:szCs w:val="20"/>
        </w:rPr>
        <w:t>DATEDIFF</w:t>
      </w:r>
      <w:r w:rsidRPr="002D1C31">
        <w:rPr>
          <w:rFonts w:ascii="Courier New" w:hAnsi="Courier New" w:cs="Courier New"/>
          <w:noProof/>
          <w:color w:val="808080"/>
          <w:sz w:val="18"/>
          <w:szCs w:val="20"/>
        </w:rPr>
        <w:t>(</w:t>
      </w:r>
      <w:r w:rsidRPr="002D1C31">
        <w:rPr>
          <w:rFonts w:ascii="Courier New" w:hAnsi="Courier New" w:cs="Courier New"/>
          <w:noProof/>
          <w:sz w:val="18"/>
          <w:szCs w:val="20"/>
        </w:rPr>
        <w:t>dd</w:t>
      </w:r>
      <w:r w:rsidRPr="002D1C31">
        <w:rPr>
          <w:rFonts w:ascii="Courier New" w:hAnsi="Courier New" w:cs="Courier New"/>
          <w:noProof/>
          <w:color w:val="808080"/>
          <w:sz w:val="18"/>
          <w:szCs w:val="20"/>
        </w:rPr>
        <w:t>,</w:t>
      </w:r>
    </w:p>
    <w:p w14:paraId="652FE733"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color w:val="0000FF"/>
          <w:sz w:val="18"/>
          <w:szCs w:val="20"/>
        </w:rPr>
        <w:tab/>
      </w:r>
      <w:r w:rsidRPr="002D1C31">
        <w:rPr>
          <w:rFonts w:ascii="Courier New" w:hAnsi="Courier New" w:cs="Courier New"/>
          <w:noProof/>
          <w:color w:val="0000FF"/>
          <w:sz w:val="18"/>
          <w:szCs w:val="20"/>
        </w:rPr>
        <w:tab/>
      </w:r>
      <w:r w:rsidRPr="002D1C31">
        <w:rPr>
          <w:rFonts w:ascii="Courier New" w:hAnsi="Courier New" w:cs="Courier New"/>
          <w:noProof/>
          <w:color w:val="0000FF"/>
          <w:sz w:val="18"/>
          <w:szCs w:val="20"/>
        </w:rPr>
        <w:tab/>
      </w:r>
      <w:r w:rsidRPr="002D1C31">
        <w:rPr>
          <w:rFonts w:ascii="Courier New" w:hAnsi="Courier New" w:cs="Courier New"/>
          <w:noProof/>
          <w:color w:val="0000FF"/>
          <w:sz w:val="18"/>
          <w:szCs w:val="20"/>
        </w:rPr>
        <w:tab/>
      </w:r>
      <w:r w:rsidRPr="002D1C31">
        <w:rPr>
          <w:rFonts w:ascii="Courier New" w:hAnsi="Courier New" w:cs="Courier New"/>
          <w:noProof/>
          <w:color w:val="808080"/>
          <w:sz w:val="18"/>
          <w:szCs w:val="20"/>
        </w:rPr>
        <w:t>(</w:t>
      </w:r>
      <w:r w:rsidRPr="002D1C31">
        <w:rPr>
          <w:rFonts w:ascii="Courier New" w:hAnsi="Courier New" w:cs="Courier New"/>
          <w:noProof/>
          <w:color w:val="0000FF"/>
          <w:sz w:val="18"/>
          <w:szCs w:val="20"/>
        </w:rPr>
        <w:t>SELECT</w:t>
      </w:r>
      <w:r w:rsidRPr="002D1C31">
        <w:rPr>
          <w:rFonts w:ascii="Courier New" w:hAnsi="Courier New" w:cs="Courier New"/>
          <w:noProof/>
          <w:sz w:val="18"/>
          <w:szCs w:val="20"/>
        </w:rPr>
        <w:t xml:space="preserve"> </w:t>
      </w:r>
      <w:r w:rsidRPr="002D1C31">
        <w:rPr>
          <w:rFonts w:ascii="Courier New" w:hAnsi="Courier New" w:cs="Courier New"/>
          <w:noProof/>
          <w:color w:val="0000FF"/>
          <w:sz w:val="18"/>
          <w:szCs w:val="20"/>
        </w:rPr>
        <w:t>TOP</w:t>
      </w:r>
      <w:r w:rsidRPr="002D1C31">
        <w:rPr>
          <w:rFonts w:ascii="Courier New" w:hAnsi="Courier New" w:cs="Courier New"/>
          <w:noProof/>
          <w:sz w:val="18"/>
          <w:szCs w:val="20"/>
        </w:rPr>
        <w:t xml:space="preserve"> 1 NoteDate </w:t>
      </w:r>
    </w:p>
    <w:p w14:paraId="79C57CC5"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0000FF"/>
          <w:sz w:val="18"/>
          <w:szCs w:val="20"/>
        </w:rPr>
        <w:t>FROM</w:t>
      </w:r>
      <w:r w:rsidRPr="002D1C31">
        <w:rPr>
          <w:rFonts w:ascii="Courier New" w:hAnsi="Courier New" w:cs="Courier New"/>
          <w:noProof/>
          <w:sz w:val="18"/>
          <w:szCs w:val="20"/>
        </w:rPr>
        <w:t xml:space="preserve"> AssetNote </w:t>
      </w:r>
      <w:r w:rsidRPr="002D1C31">
        <w:rPr>
          <w:rFonts w:ascii="Courier New" w:hAnsi="Courier New" w:cs="Courier New"/>
          <w:noProof/>
          <w:color w:val="0000FF"/>
          <w:sz w:val="18"/>
          <w:szCs w:val="20"/>
        </w:rPr>
        <w:t xml:space="preserve">WITH </w:t>
      </w:r>
      <w:r w:rsidRPr="002D1C31">
        <w:rPr>
          <w:rFonts w:ascii="Courier New" w:hAnsi="Courier New" w:cs="Courier New"/>
          <w:noProof/>
          <w:color w:val="808080"/>
          <w:sz w:val="18"/>
          <w:szCs w:val="20"/>
        </w:rPr>
        <w:t>(</w:t>
      </w:r>
      <w:r w:rsidRPr="002D1C31">
        <w:rPr>
          <w:rFonts w:ascii="Courier New" w:hAnsi="Courier New" w:cs="Courier New"/>
          <w:noProof/>
          <w:color w:val="0000FF"/>
          <w:sz w:val="18"/>
          <w:szCs w:val="20"/>
        </w:rPr>
        <w:t>NOLOCK</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w:t>
      </w:r>
    </w:p>
    <w:p w14:paraId="28508B54"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808080"/>
          <w:sz w:val="18"/>
          <w:szCs w:val="20"/>
        </w:rPr>
        <w:t>LEFT</w:t>
      </w: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JOIN</w:t>
      </w:r>
      <w:r w:rsidRPr="002D1C31">
        <w:rPr>
          <w:rFonts w:ascii="Courier New" w:hAnsi="Courier New" w:cs="Courier New"/>
          <w:noProof/>
          <w:sz w:val="18"/>
          <w:szCs w:val="20"/>
        </w:rPr>
        <w:t xml:space="preserve"> Labor </w:t>
      </w:r>
      <w:r w:rsidRPr="002D1C31">
        <w:rPr>
          <w:rFonts w:ascii="Courier New" w:hAnsi="Courier New" w:cs="Courier New"/>
          <w:noProof/>
          <w:color w:val="0000FF"/>
          <w:sz w:val="18"/>
          <w:szCs w:val="20"/>
        </w:rPr>
        <w:t>on</w:t>
      </w:r>
      <w:r w:rsidRPr="002D1C31">
        <w:rPr>
          <w:rFonts w:ascii="Courier New" w:hAnsi="Courier New" w:cs="Courier New"/>
          <w:noProof/>
          <w:sz w:val="18"/>
          <w:szCs w:val="20"/>
        </w:rPr>
        <w:t xml:space="preserve"> AssetNote</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LaborPK </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Labor</w:t>
      </w:r>
      <w:r w:rsidRPr="002D1C31">
        <w:rPr>
          <w:rFonts w:ascii="Courier New" w:hAnsi="Courier New" w:cs="Courier New"/>
          <w:noProof/>
          <w:color w:val="808080"/>
          <w:sz w:val="18"/>
          <w:szCs w:val="20"/>
        </w:rPr>
        <w:t>.</w:t>
      </w:r>
      <w:r w:rsidRPr="002D1C31">
        <w:rPr>
          <w:rFonts w:ascii="Courier New" w:hAnsi="Courier New" w:cs="Courier New"/>
          <w:noProof/>
          <w:sz w:val="18"/>
          <w:szCs w:val="20"/>
        </w:rPr>
        <w:t>LaborPK</w:t>
      </w:r>
    </w:p>
    <w:p w14:paraId="34FDCF70"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0000FF"/>
          <w:sz w:val="18"/>
          <w:szCs w:val="20"/>
        </w:rPr>
        <w:t>WHERE</w:t>
      </w:r>
      <w:r w:rsidRPr="002D1C31">
        <w:rPr>
          <w:rFonts w:ascii="Courier New" w:hAnsi="Courier New" w:cs="Courier New"/>
          <w:noProof/>
          <w:sz w:val="18"/>
          <w:szCs w:val="20"/>
        </w:rPr>
        <w:t xml:space="preserve"> AssetNote</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AssetPK </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Asset</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AssetPK </w:t>
      </w:r>
      <w:r w:rsidRPr="002D1C31">
        <w:rPr>
          <w:rFonts w:ascii="Courier New" w:hAnsi="Courier New" w:cs="Courier New"/>
          <w:noProof/>
          <w:color w:val="808080"/>
          <w:sz w:val="18"/>
          <w:szCs w:val="20"/>
        </w:rPr>
        <w:t>AND</w:t>
      </w:r>
      <w:r w:rsidRPr="002D1C31">
        <w:rPr>
          <w:rFonts w:ascii="Courier New" w:hAnsi="Courier New" w:cs="Courier New"/>
          <w:noProof/>
          <w:sz w:val="18"/>
          <w:szCs w:val="20"/>
        </w:rPr>
        <w:t xml:space="preserve"> </w:t>
      </w:r>
    </w:p>
    <w:p w14:paraId="080BBED4" w14:textId="77777777" w:rsidR="002D1C31" w:rsidRPr="002D1C31" w:rsidRDefault="002D1C31" w:rsidP="002D1C31">
      <w:pPr>
        <w:autoSpaceDE w:val="0"/>
        <w:autoSpaceDN w:val="0"/>
        <w:adjustRightInd w:val="0"/>
        <w:spacing w:after="0" w:line="240" w:lineRule="auto"/>
        <w:rPr>
          <w:rFonts w:ascii="Courier New" w:hAnsi="Courier New" w:cs="Courier New"/>
          <w:noProof/>
          <w:color w:val="FF0000"/>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t>Labor</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JobTitle </w:t>
      </w:r>
      <w:r w:rsidRPr="002D1C31">
        <w:rPr>
          <w:rFonts w:ascii="Courier New" w:hAnsi="Courier New" w:cs="Courier New"/>
          <w:noProof/>
          <w:color w:val="808080"/>
          <w:sz w:val="18"/>
          <w:szCs w:val="20"/>
        </w:rPr>
        <w:t>like</w:t>
      </w:r>
      <w:r w:rsidRPr="002D1C31">
        <w:rPr>
          <w:rFonts w:ascii="Courier New" w:hAnsi="Courier New" w:cs="Courier New"/>
          <w:noProof/>
          <w:sz w:val="18"/>
          <w:szCs w:val="20"/>
        </w:rPr>
        <w:t xml:space="preserve"> </w:t>
      </w:r>
      <w:r w:rsidRPr="002D1C31">
        <w:rPr>
          <w:rFonts w:ascii="Courier New" w:hAnsi="Courier New" w:cs="Courier New"/>
          <w:noProof/>
          <w:color w:val="FF0000"/>
          <w:sz w:val="18"/>
          <w:szCs w:val="20"/>
        </w:rPr>
        <w:t>'%Success%'</w:t>
      </w:r>
    </w:p>
    <w:p w14:paraId="45A474E7"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0000FF"/>
          <w:sz w:val="18"/>
          <w:szCs w:val="20"/>
        </w:rPr>
        <w:t>ORDER</w:t>
      </w:r>
      <w:r w:rsidRPr="002D1C31">
        <w:rPr>
          <w:rFonts w:ascii="Courier New" w:hAnsi="Courier New" w:cs="Courier New"/>
          <w:noProof/>
          <w:sz w:val="18"/>
          <w:szCs w:val="20"/>
        </w:rPr>
        <w:t xml:space="preserve"> </w:t>
      </w:r>
      <w:r w:rsidRPr="002D1C31">
        <w:rPr>
          <w:rFonts w:ascii="Courier New" w:hAnsi="Courier New" w:cs="Courier New"/>
          <w:noProof/>
          <w:color w:val="0000FF"/>
          <w:sz w:val="18"/>
          <w:szCs w:val="20"/>
        </w:rPr>
        <w:t>BY</w:t>
      </w:r>
      <w:r w:rsidRPr="002D1C31">
        <w:rPr>
          <w:rFonts w:ascii="Courier New" w:hAnsi="Courier New" w:cs="Courier New"/>
          <w:noProof/>
          <w:sz w:val="18"/>
          <w:szCs w:val="20"/>
        </w:rPr>
        <w:t xml:space="preserve"> NoteDate </w:t>
      </w:r>
      <w:r w:rsidRPr="002D1C31">
        <w:rPr>
          <w:rFonts w:ascii="Courier New" w:hAnsi="Courier New" w:cs="Courier New"/>
          <w:noProof/>
          <w:color w:val="0000FF"/>
          <w:sz w:val="18"/>
          <w:szCs w:val="20"/>
        </w:rPr>
        <w:t>DESC</w:t>
      </w:r>
      <w:r w:rsidRPr="002D1C31">
        <w:rPr>
          <w:rFonts w:ascii="Courier New" w:hAnsi="Courier New" w:cs="Courier New"/>
          <w:noProof/>
          <w:color w:val="808080"/>
          <w:sz w:val="18"/>
          <w:szCs w:val="20"/>
        </w:rPr>
        <w:t>)</w:t>
      </w:r>
    </w:p>
    <w:p w14:paraId="51258A00"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808080"/>
          <w:sz w:val="18"/>
          <w:szCs w:val="20"/>
        </w:rPr>
        <w:t>,</w:t>
      </w:r>
      <w:r w:rsidRPr="002D1C31">
        <w:rPr>
          <w:rFonts w:ascii="Courier New" w:hAnsi="Courier New" w:cs="Courier New"/>
          <w:noProof/>
          <w:color w:val="FF00FF"/>
          <w:sz w:val="18"/>
          <w:szCs w:val="20"/>
        </w:rPr>
        <w:t>GETDATE</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w:t>
      </w:r>
    </w:p>
    <w:p w14:paraId="282BF1CD"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&gt;</w:t>
      </w:r>
      <w:r w:rsidRPr="002D1C31">
        <w:rPr>
          <w:rFonts w:ascii="Courier New" w:hAnsi="Courier New" w:cs="Courier New"/>
          <w:noProof/>
          <w:sz w:val="18"/>
          <w:szCs w:val="20"/>
        </w:rPr>
        <w:t xml:space="preserve"> 90</w:t>
      </w:r>
    </w:p>
    <w:p w14:paraId="38E80A1C"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w:t>
      </w:r>
    </w:p>
    <w:p w14:paraId="38D89656"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808080"/>
          <w:sz w:val="18"/>
          <w:szCs w:val="20"/>
        </w:rPr>
        <w:t>OR</w:t>
      </w:r>
    </w:p>
    <w:p w14:paraId="680C23A0"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color w:val="0000FF"/>
          <w:sz w:val="18"/>
          <w:szCs w:val="20"/>
        </w:rPr>
        <w:tab/>
      </w:r>
      <w:r w:rsidRPr="002D1C31">
        <w:rPr>
          <w:rFonts w:ascii="Courier New" w:hAnsi="Courier New" w:cs="Courier New"/>
          <w:noProof/>
          <w:color w:val="0000FF"/>
          <w:sz w:val="18"/>
          <w:szCs w:val="20"/>
        </w:rPr>
        <w:tab/>
      </w:r>
      <w:r w:rsidRPr="002D1C31">
        <w:rPr>
          <w:rFonts w:ascii="Courier New" w:hAnsi="Courier New" w:cs="Courier New"/>
          <w:noProof/>
          <w:color w:val="808080"/>
          <w:sz w:val="18"/>
          <w:szCs w:val="20"/>
        </w:rPr>
        <w:t>(</w:t>
      </w:r>
    </w:p>
    <w:p w14:paraId="34BFAEC8"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808080"/>
          <w:sz w:val="18"/>
          <w:szCs w:val="20"/>
        </w:rPr>
        <w:t>NOT</w:t>
      </w: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EXISTS(</w:t>
      </w:r>
    </w:p>
    <w:p w14:paraId="38A0F996"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color w:val="0000FF"/>
          <w:sz w:val="18"/>
          <w:szCs w:val="20"/>
        </w:rPr>
        <w:tab/>
      </w:r>
      <w:r w:rsidRPr="002D1C31">
        <w:rPr>
          <w:rFonts w:ascii="Courier New" w:hAnsi="Courier New" w:cs="Courier New"/>
          <w:noProof/>
          <w:color w:val="0000FF"/>
          <w:sz w:val="18"/>
          <w:szCs w:val="20"/>
        </w:rPr>
        <w:tab/>
      </w:r>
      <w:r w:rsidRPr="002D1C31">
        <w:rPr>
          <w:rFonts w:ascii="Courier New" w:hAnsi="Courier New" w:cs="Courier New"/>
          <w:noProof/>
          <w:color w:val="0000FF"/>
          <w:sz w:val="18"/>
          <w:szCs w:val="20"/>
        </w:rPr>
        <w:tab/>
      </w:r>
      <w:r w:rsidRPr="002D1C31">
        <w:rPr>
          <w:rFonts w:ascii="Courier New" w:hAnsi="Courier New" w:cs="Courier New"/>
          <w:noProof/>
          <w:color w:val="0000FF"/>
          <w:sz w:val="18"/>
          <w:szCs w:val="20"/>
        </w:rPr>
        <w:tab/>
      </w:r>
      <w:r w:rsidRPr="002D1C31">
        <w:rPr>
          <w:rFonts w:ascii="Courier New" w:hAnsi="Courier New" w:cs="Courier New"/>
          <w:noProof/>
          <w:color w:val="808080"/>
          <w:sz w:val="18"/>
          <w:szCs w:val="20"/>
        </w:rPr>
        <w:t>(</w:t>
      </w:r>
      <w:r w:rsidRPr="002D1C31">
        <w:rPr>
          <w:rFonts w:ascii="Courier New" w:hAnsi="Courier New" w:cs="Courier New"/>
          <w:noProof/>
          <w:color w:val="0000FF"/>
          <w:sz w:val="18"/>
          <w:szCs w:val="20"/>
        </w:rPr>
        <w:t>SELECT</w:t>
      </w:r>
      <w:r w:rsidRPr="002D1C31">
        <w:rPr>
          <w:rFonts w:ascii="Courier New" w:hAnsi="Courier New" w:cs="Courier New"/>
          <w:noProof/>
          <w:sz w:val="18"/>
          <w:szCs w:val="20"/>
        </w:rPr>
        <w:t xml:space="preserve"> NoteDate </w:t>
      </w:r>
    </w:p>
    <w:p w14:paraId="1293BB8C"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0000FF"/>
          <w:sz w:val="18"/>
          <w:szCs w:val="20"/>
        </w:rPr>
        <w:t>FROM</w:t>
      </w:r>
      <w:r w:rsidRPr="002D1C31">
        <w:rPr>
          <w:rFonts w:ascii="Courier New" w:hAnsi="Courier New" w:cs="Courier New"/>
          <w:noProof/>
          <w:sz w:val="18"/>
          <w:szCs w:val="20"/>
        </w:rPr>
        <w:t xml:space="preserve"> AssetNote </w:t>
      </w:r>
      <w:r w:rsidRPr="002D1C31">
        <w:rPr>
          <w:rFonts w:ascii="Courier New" w:hAnsi="Courier New" w:cs="Courier New"/>
          <w:noProof/>
          <w:color w:val="0000FF"/>
          <w:sz w:val="18"/>
          <w:szCs w:val="20"/>
        </w:rPr>
        <w:t xml:space="preserve">WITH </w:t>
      </w:r>
      <w:r w:rsidRPr="002D1C31">
        <w:rPr>
          <w:rFonts w:ascii="Courier New" w:hAnsi="Courier New" w:cs="Courier New"/>
          <w:noProof/>
          <w:color w:val="808080"/>
          <w:sz w:val="18"/>
          <w:szCs w:val="20"/>
        </w:rPr>
        <w:t>(</w:t>
      </w:r>
      <w:r w:rsidRPr="002D1C31">
        <w:rPr>
          <w:rFonts w:ascii="Courier New" w:hAnsi="Courier New" w:cs="Courier New"/>
          <w:noProof/>
          <w:color w:val="0000FF"/>
          <w:sz w:val="18"/>
          <w:szCs w:val="20"/>
        </w:rPr>
        <w:t>NOLOCK</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w:t>
      </w:r>
    </w:p>
    <w:p w14:paraId="488EAB59"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808080"/>
          <w:sz w:val="18"/>
          <w:szCs w:val="20"/>
        </w:rPr>
        <w:t>LEFT</w:t>
      </w: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JOIN</w:t>
      </w:r>
      <w:r w:rsidRPr="002D1C31">
        <w:rPr>
          <w:rFonts w:ascii="Courier New" w:hAnsi="Courier New" w:cs="Courier New"/>
          <w:noProof/>
          <w:sz w:val="18"/>
          <w:szCs w:val="20"/>
        </w:rPr>
        <w:t xml:space="preserve"> Labor </w:t>
      </w:r>
      <w:r w:rsidRPr="002D1C31">
        <w:rPr>
          <w:rFonts w:ascii="Courier New" w:hAnsi="Courier New" w:cs="Courier New"/>
          <w:noProof/>
          <w:color w:val="0000FF"/>
          <w:sz w:val="18"/>
          <w:szCs w:val="20"/>
        </w:rPr>
        <w:t>on</w:t>
      </w:r>
      <w:r w:rsidRPr="002D1C31">
        <w:rPr>
          <w:rFonts w:ascii="Courier New" w:hAnsi="Courier New" w:cs="Courier New"/>
          <w:noProof/>
          <w:sz w:val="18"/>
          <w:szCs w:val="20"/>
        </w:rPr>
        <w:t xml:space="preserve"> AssetNote</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LaborPK </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Labor</w:t>
      </w:r>
      <w:r w:rsidRPr="002D1C31">
        <w:rPr>
          <w:rFonts w:ascii="Courier New" w:hAnsi="Courier New" w:cs="Courier New"/>
          <w:noProof/>
          <w:color w:val="808080"/>
          <w:sz w:val="18"/>
          <w:szCs w:val="20"/>
        </w:rPr>
        <w:t>.</w:t>
      </w:r>
      <w:r w:rsidRPr="002D1C31">
        <w:rPr>
          <w:rFonts w:ascii="Courier New" w:hAnsi="Courier New" w:cs="Courier New"/>
          <w:noProof/>
          <w:sz w:val="18"/>
          <w:szCs w:val="20"/>
        </w:rPr>
        <w:t>LaborPK</w:t>
      </w:r>
    </w:p>
    <w:p w14:paraId="245045BB"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0000FF"/>
          <w:sz w:val="18"/>
          <w:szCs w:val="20"/>
        </w:rPr>
        <w:t>WHERE</w:t>
      </w:r>
      <w:r w:rsidRPr="002D1C31">
        <w:rPr>
          <w:rFonts w:ascii="Courier New" w:hAnsi="Courier New" w:cs="Courier New"/>
          <w:noProof/>
          <w:sz w:val="18"/>
          <w:szCs w:val="20"/>
        </w:rPr>
        <w:t xml:space="preserve"> AssetNote</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AssetPK </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Asset</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AssetPK </w:t>
      </w:r>
      <w:r w:rsidRPr="002D1C31">
        <w:rPr>
          <w:rFonts w:ascii="Courier New" w:hAnsi="Courier New" w:cs="Courier New"/>
          <w:noProof/>
          <w:color w:val="808080"/>
          <w:sz w:val="18"/>
          <w:szCs w:val="20"/>
        </w:rPr>
        <w:t>AND</w:t>
      </w:r>
      <w:r w:rsidRPr="002D1C31">
        <w:rPr>
          <w:rFonts w:ascii="Courier New" w:hAnsi="Courier New" w:cs="Courier New"/>
          <w:noProof/>
          <w:sz w:val="18"/>
          <w:szCs w:val="20"/>
        </w:rPr>
        <w:t xml:space="preserve"> </w:t>
      </w:r>
    </w:p>
    <w:p w14:paraId="368FECF4"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t>Labor</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JobTitle </w:t>
      </w:r>
      <w:r w:rsidRPr="002D1C31">
        <w:rPr>
          <w:rFonts w:ascii="Courier New" w:hAnsi="Courier New" w:cs="Courier New"/>
          <w:noProof/>
          <w:color w:val="808080"/>
          <w:sz w:val="18"/>
          <w:szCs w:val="20"/>
        </w:rPr>
        <w:t>like</w:t>
      </w:r>
      <w:r w:rsidRPr="002D1C31">
        <w:rPr>
          <w:rFonts w:ascii="Courier New" w:hAnsi="Courier New" w:cs="Courier New"/>
          <w:noProof/>
          <w:sz w:val="18"/>
          <w:szCs w:val="20"/>
        </w:rPr>
        <w:t xml:space="preserve"> </w:t>
      </w:r>
      <w:r w:rsidRPr="002D1C31">
        <w:rPr>
          <w:rFonts w:ascii="Courier New" w:hAnsi="Courier New" w:cs="Courier New"/>
          <w:noProof/>
          <w:color w:val="FF0000"/>
          <w:sz w:val="18"/>
          <w:szCs w:val="20"/>
        </w:rPr>
        <w:t>'%Success%'</w:t>
      </w:r>
      <w:r w:rsidRPr="002D1C31">
        <w:rPr>
          <w:rFonts w:ascii="Courier New" w:hAnsi="Courier New" w:cs="Courier New"/>
          <w:noProof/>
          <w:color w:val="808080"/>
          <w:sz w:val="18"/>
          <w:szCs w:val="20"/>
        </w:rPr>
        <w:t>)</w:t>
      </w:r>
    </w:p>
    <w:p w14:paraId="4A821432"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808080"/>
          <w:sz w:val="18"/>
          <w:szCs w:val="20"/>
        </w:rPr>
        <w:t>)</w:t>
      </w:r>
    </w:p>
    <w:p w14:paraId="7B4DADE8"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808080"/>
          <w:sz w:val="18"/>
          <w:szCs w:val="20"/>
        </w:rPr>
        <w:t>)</w:t>
      </w:r>
    </w:p>
    <w:p w14:paraId="6E15A520"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color w:val="808080"/>
          <w:sz w:val="18"/>
          <w:szCs w:val="20"/>
        </w:rPr>
        <w:t>)</w:t>
      </w:r>
    </w:p>
    <w:p w14:paraId="4F6CA29A"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p>
    <w:p w14:paraId="15A6D008"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color w:val="808080"/>
          <w:sz w:val="18"/>
          <w:szCs w:val="20"/>
        </w:rPr>
        <w:t>AND</w:t>
      </w:r>
    </w:p>
    <w:p w14:paraId="3B876D77"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p>
    <w:p w14:paraId="557F4EAA"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color w:val="0000FF"/>
          <w:sz w:val="18"/>
          <w:szCs w:val="20"/>
        </w:rPr>
        <w:tab/>
      </w:r>
      <w:r w:rsidRPr="002D1C31">
        <w:rPr>
          <w:rFonts w:ascii="Courier New" w:hAnsi="Courier New" w:cs="Courier New"/>
          <w:noProof/>
          <w:color w:val="808080"/>
          <w:sz w:val="18"/>
          <w:szCs w:val="20"/>
        </w:rPr>
        <w:t>(</w:t>
      </w:r>
    </w:p>
    <w:p w14:paraId="0FF9A0D5"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color w:val="0000FF"/>
          <w:sz w:val="18"/>
          <w:szCs w:val="20"/>
        </w:rPr>
        <w:tab/>
      </w:r>
      <w:r w:rsidRPr="002D1C31">
        <w:rPr>
          <w:rFonts w:ascii="Courier New" w:hAnsi="Courier New" w:cs="Courier New"/>
          <w:noProof/>
          <w:color w:val="0000FF"/>
          <w:sz w:val="18"/>
          <w:szCs w:val="20"/>
        </w:rPr>
        <w:tab/>
      </w:r>
      <w:r w:rsidRPr="002D1C31">
        <w:rPr>
          <w:rFonts w:ascii="Courier New" w:hAnsi="Courier New" w:cs="Courier New"/>
          <w:noProof/>
          <w:color w:val="808080"/>
          <w:sz w:val="18"/>
          <w:szCs w:val="20"/>
        </w:rPr>
        <w:t>((</w:t>
      </w:r>
      <w:r w:rsidRPr="002D1C31">
        <w:rPr>
          <w:rFonts w:ascii="Courier New" w:hAnsi="Courier New" w:cs="Courier New"/>
          <w:noProof/>
          <w:color w:val="0000FF"/>
          <w:sz w:val="18"/>
          <w:szCs w:val="20"/>
        </w:rPr>
        <w:t>SELECT</w:t>
      </w:r>
      <w:r w:rsidRPr="002D1C31">
        <w:rPr>
          <w:rFonts w:ascii="Courier New" w:hAnsi="Courier New" w:cs="Courier New"/>
          <w:noProof/>
          <w:sz w:val="18"/>
          <w:szCs w:val="20"/>
        </w:rPr>
        <w:t xml:space="preserve"> </w:t>
      </w:r>
    </w:p>
    <w:p w14:paraId="769BD362"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FF00FF"/>
          <w:sz w:val="18"/>
          <w:szCs w:val="20"/>
        </w:rPr>
        <w:t>DATEDIFF</w:t>
      </w:r>
      <w:r w:rsidRPr="002D1C31">
        <w:rPr>
          <w:rFonts w:ascii="Courier New" w:hAnsi="Courier New" w:cs="Courier New"/>
          <w:noProof/>
          <w:color w:val="808080"/>
          <w:sz w:val="18"/>
          <w:szCs w:val="20"/>
        </w:rPr>
        <w:t>(</w:t>
      </w:r>
      <w:r w:rsidRPr="002D1C31">
        <w:rPr>
          <w:rFonts w:ascii="Courier New" w:hAnsi="Courier New" w:cs="Courier New"/>
          <w:noProof/>
          <w:sz w:val="18"/>
          <w:szCs w:val="20"/>
        </w:rPr>
        <w:t>dd</w:t>
      </w:r>
      <w:r w:rsidRPr="002D1C31">
        <w:rPr>
          <w:rFonts w:ascii="Courier New" w:hAnsi="Courier New" w:cs="Courier New"/>
          <w:noProof/>
          <w:color w:val="808080"/>
          <w:sz w:val="18"/>
          <w:szCs w:val="20"/>
        </w:rPr>
        <w:t>,</w:t>
      </w:r>
    </w:p>
    <w:p w14:paraId="530945CB"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color w:val="0000FF"/>
          <w:sz w:val="18"/>
          <w:szCs w:val="20"/>
        </w:rPr>
        <w:tab/>
      </w:r>
      <w:r w:rsidRPr="002D1C31">
        <w:rPr>
          <w:rFonts w:ascii="Courier New" w:hAnsi="Courier New" w:cs="Courier New"/>
          <w:noProof/>
          <w:color w:val="0000FF"/>
          <w:sz w:val="18"/>
          <w:szCs w:val="20"/>
        </w:rPr>
        <w:tab/>
      </w:r>
      <w:r w:rsidRPr="002D1C31">
        <w:rPr>
          <w:rFonts w:ascii="Courier New" w:hAnsi="Courier New" w:cs="Courier New"/>
          <w:noProof/>
          <w:color w:val="0000FF"/>
          <w:sz w:val="18"/>
          <w:szCs w:val="20"/>
        </w:rPr>
        <w:tab/>
      </w:r>
      <w:r w:rsidRPr="002D1C31">
        <w:rPr>
          <w:rFonts w:ascii="Courier New" w:hAnsi="Courier New" w:cs="Courier New"/>
          <w:noProof/>
          <w:color w:val="0000FF"/>
          <w:sz w:val="18"/>
          <w:szCs w:val="20"/>
        </w:rPr>
        <w:tab/>
      </w:r>
      <w:r w:rsidRPr="002D1C31">
        <w:rPr>
          <w:rFonts w:ascii="Courier New" w:hAnsi="Courier New" w:cs="Courier New"/>
          <w:noProof/>
          <w:color w:val="808080"/>
          <w:sz w:val="18"/>
          <w:szCs w:val="20"/>
        </w:rPr>
        <w:t>(</w:t>
      </w:r>
      <w:r w:rsidRPr="002D1C31">
        <w:rPr>
          <w:rFonts w:ascii="Courier New" w:hAnsi="Courier New" w:cs="Courier New"/>
          <w:noProof/>
          <w:color w:val="0000FF"/>
          <w:sz w:val="18"/>
          <w:szCs w:val="20"/>
        </w:rPr>
        <w:t>SELECT</w:t>
      </w:r>
      <w:r w:rsidRPr="002D1C31">
        <w:rPr>
          <w:rFonts w:ascii="Courier New" w:hAnsi="Courier New" w:cs="Courier New"/>
          <w:noProof/>
          <w:sz w:val="18"/>
          <w:szCs w:val="20"/>
        </w:rPr>
        <w:t xml:space="preserve"> </w:t>
      </w:r>
      <w:r w:rsidRPr="002D1C31">
        <w:rPr>
          <w:rFonts w:ascii="Courier New" w:hAnsi="Courier New" w:cs="Courier New"/>
          <w:noProof/>
          <w:color w:val="0000FF"/>
          <w:sz w:val="18"/>
          <w:szCs w:val="20"/>
        </w:rPr>
        <w:t>TOP</w:t>
      </w:r>
      <w:r w:rsidRPr="002D1C31">
        <w:rPr>
          <w:rFonts w:ascii="Courier New" w:hAnsi="Courier New" w:cs="Courier New"/>
          <w:noProof/>
          <w:sz w:val="18"/>
          <w:szCs w:val="20"/>
        </w:rPr>
        <w:t xml:space="preserve"> 1 WorkDate </w:t>
      </w:r>
    </w:p>
    <w:p w14:paraId="25C76BDE"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0000FF"/>
          <w:sz w:val="18"/>
          <w:szCs w:val="20"/>
        </w:rPr>
        <w:t>FROM</w:t>
      </w:r>
      <w:r w:rsidRPr="002D1C31">
        <w:rPr>
          <w:rFonts w:ascii="Courier New" w:hAnsi="Courier New" w:cs="Courier New"/>
          <w:noProof/>
          <w:sz w:val="18"/>
          <w:szCs w:val="20"/>
        </w:rPr>
        <w:t xml:space="preserve"> WOLabor </w:t>
      </w:r>
      <w:r w:rsidRPr="002D1C31">
        <w:rPr>
          <w:rFonts w:ascii="Courier New" w:hAnsi="Courier New" w:cs="Courier New"/>
          <w:noProof/>
          <w:color w:val="0000FF"/>
          <w:sz w:val="18"/>
          <w:szCs w:val="20"/>
        </w:rPr>
        <w:t xml:space="preserve">WITH </w:t>
      </w:r>
      <w:r w:rsidRPr="002D1C31">
        <w:rPr>
          <w:rFonts w:ascii="Courier New" w:hAnsi="Courier New" w:cs="Courier New"/>
          <w:noProof/>
          <w:color w:val="808080"/>
          <w:sz w:val="18"/>
          <w:szCs w:val="20"/>
        </w:rPr>
        <w:t>(</w:t>
      </w:r>
      <w:r w:rsidRPr="002D1C31">
        <w:rPr>
          <w:rFonts w:ascii="Courier New" w:hAnsi="Courier New" w:cs="Courier New"/>
          <w:noProof/>
          <w:color w:val="0000FF"/>
          <w:sz w:val="18"/>
          <w:szCs w:val="20"/>
        </w:rPr>
        <w:t>NOLOCK</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w:t>
      </w:r>
    </w:p>
    <w:p w14:paraId="6E81E56F"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808080"/>
          <w:sz w:val="18"/>
          <w:szCs w:val="20"/>
        </w:rPr>
        <w:t>INNER</w:t>
      </w: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JOIN</w:t>
      </w:r>
      <w:r w:rsidRPr="002D1C31">
        <w:rPr>
          <w:rFonts w:ascii="Courier New" w:hAnsi="Courier New" w:cs="Courier New"/>
          <w:noProof/>
          <w:sz w:val="18"/>
          <w:szCs w:val="20"/>
        </w:rPr>
        <w:t xml:space="preserve"> WO </w:t>
      </w:r>
      <w:r w:rsidRPr="002D1C31">
        <w:rPr>
          <w:rFonts w:ascii="Courier New" w:hAnsi="Courier New" w:cs="Courier New"/>
          <w:noProof/>
          <w:color w:val="0000FF"/>
          <w:sz w:val="18"/>
          <w:szCs w:val="20"/>
        </w:rPr>
        <w:t>ON</w:t>
      </w:r>
      <w:r w:rsidRPr="002D1C31">
        <w:rPr>
          <w:rFonts w:ascii="Courier New" w:hAnsi="Courier New" w:cs="Courier New"/>
          <w:noProof/>
          <w:sz w:val="18"/>
          <w:szCs w:val="20"/>
        </w:rPr>
        <w:t xml:space="preserve"> WO</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AssetPK </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Asset</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AssetPK </w:t>
      </w:r>
    </w:p>
    <w:p w14:paraId="084BBF99"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808080"/>
          <w:sz w:val="18"/>
          <w:szCs w:val="20"/>
        </w:rPr>
        <w:t>LEFT</w:t>
      </w: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JOIN</w:t>
      </w:r>
      <w:r w:rsidRPr="002D1C31">
        <w:rPr>
          <w:rFonts w:ascii="Courier New" w:hAnsi="Courier New" w:cs="Courier New"/>
          <w:noProof/>
          <w:sz w:val="18"/>
          <w:szCs w:val="20"/>
        </w:rPr>
        <w:t xml:space="preserve"> Labor </w:t>
      </w:r>
      <w:r w:rsidRPr="002D1C31">
        <w:rPr>
          <w:rFonts w:ascii="Courier New" w:hAnsi="Courier New" w:cs="Courier New"/>
          <w:noProof/>
          <w:color w:val="0000FF"/>
          <w:sz w:val="18"/>
          <w:szCs w:val="20"/>
        </w:rPr>
        <w:t>on</w:t>
      </w:r>
      <w:r w:rsidRPr="002D1C31">
        <w:rPr>
          <w:rFonts w:ascii="Courier New" w:hAnsi="Courier New" w:cs="Courier New"/>
          <w:noProof/>
          <w:sz w:val="18"/>
          <w:szCs w:val="20"/>
        </w:rPr>
        <w:t xml:space="preserve"> WOLabor</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LaborPK </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Labor</w:t>
      </w:r>
      <w:r w:rsidRPr="002D1C31">
        <w:rPr>
          <w:rFonts w:ascii="Courier New" w:hAnsi="Courier New" w:cs="Courier New"/>
          <w:noProof/>
          <w:color w:val="808080"/>
          <w:sz w:val="18"/>
          <w:szCs w:val="20"/>
        </w:rPr>
        <w:t>.</w:t>
      </w:r>
      <w:r w:rsidRPr="002D1C31">
        <w:rPr>
          <w:rFonts w:ascii="Courier New" w:hAnsi="Courier New" w:cs="Courier New"/>
          <w:noProof/>
          <w:sz w:val="18"/>
          <w:szCs w:val="20"/>
        </w:rPr>
        <w:t>LaborPK</w:t>
      </w:r>
    </w:p>
    <w:p w14:paraId="5D021630"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0000FF"/>
          <w:sz w:val="18"/>
          <w:szCs w:val="20"/>
        </w:rPr>
        <w:t>WHERE</w:t>
      </w:r>
      <w:r w:rsidRPr="002D1C31">
        <w:rPr>
          <w:rFonts w:ascii="Courier New" w:hAnsi="Courier New" w:cs="Courier New"/>
          <w:noProof/>
          <w:sz w:val="18"/>
          <w:szCs w:val="20"/>
        </w:rPr>
        <w:t xml:space="preserve"> WOLabor</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WOPK </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WO</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WOPK </w:t>
      </w:r>
      <w:r w:rsidRPr="002D1C31">
        <w:rPr>
          <w:rFonts w:ascii="Courier New" w:hAnsi="Courier New" w:cs="Courier New"/>
          <w:noProof/>
          <w:color w:val="808080"/>
          <w:sz w:val="18"/>
          <w:szCs w:val="20"/>
        </w:rPr>
        <w:t>AND</w:t>
      </w:r>
      <w:r w:rsidRPr="002D1C31">
        <w:rPr>
          <w:rFonts w:ascii="Courier New" w:hAnsi="Courier New" w:cs="Courier New"/>
          <w:noProof/>
          <w:sz w:val="18"/>
          <w:szCs w:val="20"/>
        </w:rPr>
        <w:t xml:space="preserve"> </w:t>
      </w:r>
    </w:p>
    <w:p w14:paraId="341A25D3" w14:textId="77777777" w:rsidR="002D1C31" w:rsidRPr="002D1C31" w:rsidRDefault="002D1C31" w:rsidP="002D1C31">
      <w:pPr>
        <w:autoSpaceDE w:val="0"/>
        <w:autoSpaceDN w:val="0"/>
        <w:adjustRightInd w:val="0"/>
        <w:spacing w:after="0" w:line="240" w:lineRule="auto"/>
        <w:rPr>
          <w:rFonts w:ascii="Courier New" w:hAnsi="Courier New" w:cs="Courier New"/>
          <w:noProof/>
          <w:color w:val="FF0000"/>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t>Labor</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JobTitle </w:t>
      </w:r>
      <w:r w:rsidRPr="002D1C31">
        <w:rPr>
          <w:rFonts w:ascii="Courier New" w:hAnsi="Courier New" w:cs="Courier New"/>
          <w:noProof/>
          <w:color w:val="808080"/>
          <w:sz w:val="18"/>
          <w:szCs w:val="20"/>
        </w:rPr>
        <w:t>like</w:t>
      </w:r>
      <w:r w:rsidRPr="002D1C31">
        <w:rPr>
          <w:rFonts w:ascii="Courier New" w:hAnsi="Courier New" w:cs="Courier New"/>
          <w:noProof/>
          <w:sz w:val="18"/>
          <w:szCs w:val="20"/>
        </w:rPr>
        <w:t xml:space="preserve"> </w:t>
      </w:r>
      <w:r w:rsidRPr="002D1C31">
        <w:rPr>
          <w:rFonts w:ascii="Courier New" w:hAnsi="Courier New" w:cs="Courier New"/>
          <w:noProof/>
          <w:color w:val="FF0000"/>
          <w:sz w:val="18"/>
          <w:szCs w:val="20"/>
        </w:rPr>
        <w:t>'%Success%'</w:t>
      </w:r>
    </w:p>
    <w:p w14:paraId="6A29E930"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0000FF"/>
          <w:sz w:val="18"/>
          <w:szCs w:val="20"/>
        </w:rPr>
        <w:t>ORDER</w:t>
      </w:r>
      <w:r w:rsidRPr="002D1C31">
        <w:rPr>
          <w:rFonts w:ascii="Courier New" w:hAnsi="Courier New" w:cs="Courier New"/>
          <w:noProof/>
          <w:sz w:val="18"/>
          <w:szCs w:val="20"/>
        </w:rPr>
        <w:t xml:space="preserve"> </w:t>
      </w:r>
      <w:r w:rsidRPr="002D1C31">
        <w:rPr>
          <w:rFonts w:ascii="Courier New" w:hAnsi="Courier New" w:cs="Courier New"/>
          <w:noProof/>
          <w:color w:val="0000FF"/>
          <w:sz w:val="18"/>
          <w:szCs w:val="20"/>
        </w:rPr>
        <w:t>BY</w:t>
      </w:r>
      <w:r w:rsidRPr="002D1C31">
        <w:rPr>
          <w:rFonts w:ascii="Courier New" w:hAnsi="Courier New" w:cs="Courier New"/>
          <w:noProof/>
          <w:sz w:val="18"/>
          <w:szCs w:val="20"/>
        </w:rPr>
        <w:t xml:space="preserve"> WorkDate </w:t>
      </w:r>
      <w:r w:rsidRPr="002D1C31">
        <w:rPr>
          <w:rFonts w:ascii="Courier New" w:hAnsi="Courier New" w:cs="Courier New"/>
          <w:noProof/>
          <w:color w:val="0000FF"/>
          <w:sz w:val="18"/>
          <w:szCs w:val="20"/>
        </w:rPr>
        <w:t>DESC</w:t>
      </w:r>
      <w:r w:rsidRPr="002D1C31">
        <w:rPr>
          <w:rFonts w:ascii="Courier New" w:hAnsi="Courier New" w:cs="Courier New"/>
          <w:noProof/>
          <w:color w:val="808080"/>
          <w:sz w:val="18"/>
          <w:szCs w:val="20"/>
        </w:rPr>
        <w:t>)</w:t>
      </w:r>
    </w:p>
    <w:p w14:paraId="64E3D8F6"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808080"/>
          <w:sz w:val="18"/>
          <w:szCs w:val="20"/>
        </w:rPr>
        <w:t>,</w:t>
      </w:r>
      <w:r w:rsidRPr="002D1C31">
        <w:rPr>
          <w:rFonts w:ascii="Courier New" w:hAnsi="Courier New" w:cs="Courier New"/>
          <w:noProof/>
          <w:color w:val="FF00FF"/>
          <w:sz w:val="18"/>
          <w:szCs w:val="20"/>
        </w:rPr>
        <w:t>GETDATE</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w:t>
      </w:r>
    </w:p>
    <w:p w14:paraId="14073F3E"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t xml:space="preserve">  </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&gt;</w:t>
      </w:r>
      <w:r w:rsidRPr="002D1C31">
        <w:rPr>
          <w:rFonts w:ascii="Courier New" w:hAnsi="Courier New" w:cs="Courier New"/>
          <w:noProof/>
          <w:sz w:val="18"/>
          <w:szCs w:val="20"/>
        </w:rPr>
        <w:t xml:space="preserve"> 90 </w:t>
      </w:r>
    </w:p>
    <w:p w14:paraId="7511FA3F"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w:t>
      </w:r>
    </w:p>
    <w:p w14:paraId="4DBA4317"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808080"/>
          <w:sz w:val="18"/>
          <w:szCs w:val="20"/>
        </w:rPr>
        <w:t>OR</w:t>
      </w:r>
    </w:p>
    <w:p w14:paraId="7DAC9B19"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color w:val="0000FF"/>
          <w:sz w:val="18"/>
          <w:szCs w:val="20"/>
        </w:rPr>
        <w:tab/>
      </w:r>
      <w:r w:rsidRPr="002D1C31">
        <w:rPr>
          <w:rFonts w:ascii="Courier New" w:hAnsi="Courier New" w:cs="Courier New"/>
          <w:noProof/>
          <w:color w:val="0000FF"/>
          <w:sz w:val="18"/>
          <w:szCs w:val="20"/>
        </w:rPr>
        <w:tab/>
      </w:r>
      <w:r w:rsidRPr="002D1C31">
        <w:rPr>
          <w:rFonts w:ascii="Courier New" w:hAnsi="Courier New" w:cs="Courier New"/>
          <w:noProof/>
          <w:color w:val="808080"/>
          <w:sz w:val="18"/>
          <w:szCs w:val="20"/>
        </w:rPr>
        <w:t>(</w:t>
      </w:r>
    </w:p>
    <w:p w14:paraId="61C714CD"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808080"/>
          <w:sz w:val="18"/>
          <w:szCs w:val="20"/>
        </w:rPr>
        <w:t>NOT</w:t>
      </w: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EXISTS(</w:t>
      </w:r>
    </w:p>
    <w:p w14:paraId="2D75ED17"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color w:val="0000FF"/>
          <w:sz w:val="18"/>
          <w:szCs w:val="20"/>
        </w:rPr>
        <w:tab/>
      </w:r>
      <w:r w:rsidRPr="002D1C31">
        <w:rPr>
          <w:rFonts w:ascii="Courier New" w:hAnsi="Courier New" w:cs="Courier New"/>
          <w:noProof/>
          <w:color w:val="0000FF"/>
          <w:sz w:val="18"/>
          <w:szCs w:val="20"/>
        </w:rPr>
        <w:tab/>
      </w:r>
      <w:r w:rsidRPr="002D1C31">
        <w:rPr>
          <w:rFonts w:ascii="Courier New" w:hAnsi="Courier New" w:cs="Courier New"/>
          <w:noProof/>
          <w:color w:val="0000FF"/>
          <w:sz w:val="18"/>
          <w:szCs w:val="20"/>
        </w:rPr>
        <w:tab/>
      </w:r>
      <w:r w:rsidRPr="002D1C31">
        <w:rPr>
          <w:rFonts w:ascii="Courier New" w:hAnsi="Courier New" w:cs="Courier New"/>
          <w:noProof/>
          <w:color w:val="0000FF"/>
          <w:sz w:val="18"/>
          <w:szCs w:val="20"/>
        </w:rPr>
        <w:tab/>
      </w:r>
      <w:r w:rsidRPr="002D1C31">
        <w:rPr>
          <w:rFonts w:ascii="Courier New" w:hAnsi="Courier New" w:cs="Courier New"/>
          <w:noProof/>
          <w:color w:val="808080"/>
          <w:sz w:val="18"/>
          <w:szCs w:val="20"/>
        </w:rPr>
        <w:t>(</w:t>
      </w:r>
      <w:r w:rsidRPr="002D1C31">
        <w:rPr>
          <w:rFonts w:ascii="Courier New" w:hAnsi="Courier New" w:cs="Courier New"/>
          <w:noProof/>
          <w:color w:val="0000FF"/>
          <w:sz w:val="18"/>
          <w:szCs w:val="20"/>
        </w:rPr>
        <w:t>SELECT</w:t>
      </w:r>
      <w:r w:rsidRPr="002D1C31">
        <w:rPr>
          <w:rFonts w:ascii="Courier New" w:hAnsi="Courier New" w:cs="Courier New"/>
          <w:noProof/>
          <w:sz w:val="18"/>
          <w:szCs w:val="20"/>
        </w:rPr>
        <w:t xml:space="preserve"> WorkDate </w:t>
      </w:r>
    </w:p>
    <w:p w14:paraId="2015656C"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0000FF"/>
          <w:sz w:val="18"/>
          <w:szCs w:val="20"/>
        </w:rPr>
        <w:t>FROM</w:t>
      </w:r>
      <w:r w:rsidRPr="002D1C31">
        <w:rPr>
          <w:rFonts w:ascii="Courier New" w:hAnsi="Courier New" w:cs="Courier New"/>
          <w:noProof/>
          <w:sz w:val="18"/>
          <w:szCs w:val="20"/>
        </w:rPr>
        <w:t xml:space="preserve"> WOLabor </w:t>
      </w:r>
      <w:r w:rsidRPr="002D1C31">
        <w:rPr>
          <w:rFonts w:ascii="Courier New" w:hAnsi="Courier New" w:cs="Courier New"/>
          <w:noProof/>
          <w:color w:val="0000FF"/>
          <w:sz w:val="18"/>
          <w:szCs w:val="20"/>
        </w:rPr>
        <w:t xml:space="preserve">WITH </w:t>
      </w:r>
      <w:r w:rsidRPr="002D1C31">
        <w:rPr>
          <w:rFonts w:ascii="Courier New" w:hAnsi="Courier New" w:cs="Courier New"/>
          <w:noProof/>
          <w:color w:val="808080"/>
          <w:sz w:val="18"/>
          <w:szCs w:val="20"/>
        </w:rPr>
        <w:t>(</w:t>
      </w:r>
      <w:r w:rsidRPr="002D1C31">
        <w:rPr>
          <w:rFonts w:ascii="Courier New" w:hAnsi="Courier New" w:cs="Courier New"/>
          <w:noProof/>
          <w:color w:val="0000FF"/>
          <w:sz w:val="18"/>
          <w:szCs w:val="20"/>
        </w:rPr>
        <w:t>NOLOCK</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w:t>
      </w:r>
    </w:p>
    <w:p w14:paraId="6FE0A072"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808080"/>
          <w:sz w:val="18"/>
          <w:szCs w:val="20"/>
        </w:rPr>
        <w:t>INNER</w:t>
      </w: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JOIN</w:t>
      </w:r>
      <w:r w:rsidRPr="002D1C31">
        <w:rPr>
          <w:rFonts w:ascii="Courier New" w:hAnsi="Courier New" w:cs="Courier New"/>
          <w:noProof/>
          <w:sz w:val="18"/>
          <w:szCs w:val="20"/>
        </w:rPr>
        <w:t xml:space="preserve"> WO </w:t>
      </w:r>
      <w:r w:rsidRPr="002D1C31">
        <w:rPr>
          <w:rFonts w:ascii="Courier New" w:hAnsi="Courier New" w:cs="Courier New"/>
          <w:noProof/>
          <w:color w:val="0000FF"/>
          <w:sz w:val="18"/>
          <w:szCs w:val="20"/>
        </w:rPr>
        <w:t>ON</w:t>
      </w:r>
      <w:r w:rsidRPr="002D1C31">
        <w:rPr>
          <w:rFonts w:ascii="Courier New" w:hAnsi="Courier New" w:cs="Courier New"/>
          <w:noProof/>
          <w:sz w:val="18"/>
          <w:szCs w:val="20"/>
        </w:rPr>
        <w:t xml:space="preserve"> WO</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AssetPK </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Asset</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AssetPK </w:t>
      </w:r>
    </w:p>
    <w:p w14:paraId="177828CE"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808080"/>
          <w:sz w:val="18"/>
          <w:szCs w:val="20"/>
        </w:rPr>
        <w:t>LEFT</w:t>
      </w:r>
      <w:r w:rsidRPr="002D1C31">
        <w:rPr>
          <w:rFonts w:ascii="Courier New" w:hAnsi="Courier New" w:cs="Courier New"/>
          <w:noProof/>
          <w:sz w:val="18"/>
          <w:szCs w:val="20"/>
        </w:rPr>
        <w:t xml:space="preserve"> </w:t>
      </w:r>
      <w:r w:rsidRPr="002D1C31">
        <w:rPr>
          <w:rFonts w:ascii="Courier New" w:hAnsi="Courier New" w:cs="Courier New"/>
          <w:noProof/>
          <w:color w:val="808080"/>
          <w:sz w:val="18"/>
          <w:szCs w:val="20"/>
        </w:rPr>
        <w:t>JOIN</w:t>
      </w:r>
      <w:r w:rsidRPr="002D1C31">
        <w:rPr>
          <w:rFonts w:ascii="Courier New" w:hAnsi="Courier New" w:cs="Courier New"/>
          <w:noProof/>
          <w:sz w:val="18"/>
          <w:szCs w:val="20"/>
        </w:rPr>
        <w:t xml:space="preserve"> Labor </w:t>
      </w:r>
      <w:r w:rsidRPr="002D1C31">
        <w:rPr>
          <w:rFonts w:ascii="Courier New" w:hAnsi="Courier New" w:cs="Courier New"/>
          <w:noProof/>
          <w:color w:val="0000FF"/>
          <w:sz w:val="18"/>
          <w:szCs w:val="20"/>
        </w:rPr>
        <w:t>on</w:t>
      </w:r>
      <w:r w:rsidRPr="002D1C31">
        <w:rPr>
          <w:rFonts w:ascii="Courier New" w:hAnsi="Courier New" w:cs="Courier New"/>
          <w:noProof/>
          <w:sz w:val="18"/>
          <w:szCs w:val="20"/>
        </w:rPr>
        <w:t xml:space="preserve"> WOLabor</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LaborPK </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Labor</w:t>
      </w:r>
      <w:r w:rsidRPr="002D1C31">
        <w:rPr>
          <w:rFonts w:ascii="Courier New" w:hAnsi="Courier New" w:cs="Courier New"/>
          <w:noProof/>
          <w:color w:val="808080"/>
          <w:sz w:val="18"/>
          <w:szCs w:val="20"/>
        </w:rPr>
        <w:t>.</w:t>
      </w:r>
      <w:r w:rsidRPr="002D1C31">
        <w:rPr>
          <w:rFonts w:ascii="Courier New" w:hAnsi="Courier New" w:cs="Courier New"/>
          <w:noProof/>
          <w:sz w:val="18"/>
          <w:szCs w:val="20"/>
        </w:rPr>
        <w:t>LaborPK</w:t>
      </w:r>
    </w:p>
    <w:p w14:paraId="77C2362F" w14:textId="77777777" w:rsidR="002D1C31" w:rsidRPr="002D1C31" w:rsidRDefault="002D1C31" w:rsidP="002D1C31">
      <w:pPr>
        <w:autoSpaceDE w:val="0"/>
        <w:autoSpaceDN w:val="0"/>
        <w:adjustRightInd w:val="0"/>
        <w:spacing w:after="0" w:line="240" w:lineRule="auto"/>
        <w:rPr>
          <w:rFonts w:ascii="Courier New" w:hAnsi="Courier New" w:cs="Courier New"/>
          <w:noProof/>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0000FF"/>
          <w:sz w:val="18"/>
          <w:szCs w:val="20"/>
        </w:rPr>
        <w:t>WHERE</w:t>
      </w:r>
      <w:r w:rsidRPr="002D1C31">
        <w:rPr>
          <w:rFonts w:ascii="Courier New" w:hAnsi="Courier New" w:cs="Courier New"/>
          <w:noProof/>
          <w:sz w:val="18"/>
          <w:szCs w:val="20"/>
        </w:rPr>
        <w:t xml:space="preserve"> WOLabor</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WOPK </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 WO</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WOPK </w:t>
      </w:r>
      <w:r w:rsidRPr="002D1C31">
        <w:rPr>
          <w:rFonts w:ascii="Courier New" w:hAnsi="Courier New" w:cs="Courier New"/>
          <w:noProof/>
          <w:color w:val="808080"/>
          <w:sz w:val="18"/>
          <w:szCs w:val="20"/>
        </w:rPr>
        <w:t>AND</w:t>
      </w:r>
      <w:r w:rsidRPr="002D1C31">
        <w:rPr>
          <w:rFonts w:ascii="Courier New" w:hAnsi="Courier New" w:cs="Courier New"/>
          <w:noProof/>
          <w:sz w:val="18"/>
          <w:szCs w:val="20"/>
        </w:rPr>
        <w:t xml:space="preserve"> </w:t>
      </w:r>
    </w:p>
    <w:p w14:paraId="70A5909F"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t>Labor</w:t>
      </w:r>
      <w:r w:rsidRPr="002D1C31">
        <w:rPr>
          <w:rFonts w:ascii="Courier New" w:hAnsi="Courier New" w:cs="Courier New"/>
          <w:noProof/>
          <w:color w:val="808080"/>
          <w:sz w:val="18"/>
          <w:szCs w:val="20"/>
        </w:rPr>
        <w:t>.</w:t>
      </w:r>
      <w:r w:rsidRPr="002D1C31">
        <w:rPr>
          <w:rFonts w:ascii="Courier New" w:hAnsi="Courier New" w:cs="Courier New"/>
          <w:noProof/>
          <w:sz w:val="18"/>
          <w:szCs w:val="20"/>
        </w:rPr>
        <w:t xml:space="preserve">JobTitle </w:t>
      </w:r>
      <w:r w:rsidRPr="002D1C31">
        <w:rPr>
          <w:rFonts w:ascii="Courier New" w:hAnsi="Courier New" w:cs="Courier New"/>
          <w:noProof/>
          <w:color w:val="808080"/>
          <w:sz w:val="18"/>
          <w:szCs w:val="20"/>
        </w:rPr>
        <w:t>like</w:t>
      </w:r>
      <w:r w:rsidRPr="002D1C31">
        <w:rPr>
          <w:rFonts w:ascii="Courier New" w:hAnsi="Courier New" w:cs="Courier New"/>
          <w:noProof/>
          <w:sz w:val="18"/>
          <w:szCs w:val="20"/>
        </w:rPr>
        <w:t xml:space="preserve"> </w:t>
      </w:r>
      <w:r w:rsidRPr="002D1C31">
        <w:rPr>
          <w:rFonts w:ascii="Courier New" w:hAnsi="Courier New" w:cs="Courier New"/>
          <w:noProof/>
          <w:color w:val="FF0000"/>
          <w:sz w:val="18"/>
          <w:szCs w:val="20"/>
        </w:rPr>
        <w:t>'%Success%'</w:t>
      </w:r>
      <w:r w:rsidRPr="002D1C31">
        <w:rPr>
          <w:rFonts w:ascii="Courier New" w:hAnsi="Courier New" w:cs="Courier New"/>
          <w:noProof/>
          <w:color w:val="808080"/>
          <w:sz w:val="18"/>
          <w:szCs w:val="20"/>
        </w:rPr>
        <w:t>)</w:t>
      </w:r>
    </w:p>
    <w:p w14:paraId="1AAA252A"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808080"/>
          <w:sz w:val="18"/>
          <w:szCs w:val="20"/>
        </w:rPr>
        <w:t>)</w:t>
      </w:r>
    </w:p>
    <w:p w14:paraId="0C608A69"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sz w:val="18"/>
          <w:szCs w:val="20"/>
        </w:rPr>
        <w:tab/>
      </w:r>
      <w:r w:rsidRPr="002D1C31">
        <w:rPr>
          <w:rFonts w:ascii="Courier New" w:hAnsi="Courier New" w:cs="Courier New"/>
          <w:noProof/>
          <w:color w:val="808080"/>
          <w:sz w:val="18"/>
          <w:szCs w:val="20"/>
        </w:rPr>
        <w:t>)</w:t>
      </w:r>
    </w:p>
    <w:p w14:paraId="6EAAA2ED" w14:textId="77777777" w:rsidR="002D1C31" w:rsidRPr="002D1C31" w:rsidRDefault="002D1C31" w:rsidP="002D1C31">
      <w:pPr>
        <w:autoSpaceDE w:val="0"/>
        <w:autoSpaceDN w:val="0"/>
        <w:adjustRightInd w:val="0"/>
        <w:spacing w:after="0" w:line="240" w:lineRule="auto"/>
        <w:rPr>
          <w:rFonts w:ascii="Courier New" w:hAnsi="Courier New" w:cs="Courier New"/>
          <w:noProof/>
          <w:color w:val="808080"/>
          <w:sz w:val="18"/>
          <w:szCs w:val="20"/>
        </w:rPr>
      </w:pPr>
      <w:r w:rsidRPr="002D1C31">
        <w:rPr>
          <w:rFonts w:ascii="Courier New" w:hAnsi="Courier New" w:cs="Courier New"/>
          <w:noProof/>
          <w:sz w:val="18"/>
          <w:szCs w:val="20"/>
        </w:rPr>
        <w:tab/>
      </w:r>
      <w:r w:rsidRPr="002D1C31">
        <w:rPr>
          <w:rFonts w:ascii="Courier New" w:hAnsi="Courier New" w:cs="Courier New"/>
          <w:noProof/>
          <w:color w:val="808080"/>
          <w:sz w:val="18"/>
          <w:szCs w:val="20"/>
        </w:rPr>
        <w:t>)</w:t>
      </w:r>
    </w:p>
    <w:p w14:paraId="23395490" w14:textId="77777777" w:rsidR="00144825" w:rsidRPr="002D1C31" w:rsidRDefault="002D1C31" w:rsidP="002D1C31">
      <w:pPr>
        <w:rPr>
          <w:sz w:val="20"/>
        </w:rPr>
      </w:pPr>
      <w:r w:rsidRPr="002D1C31">
        <w:rPr>
          <w:rFonts w:ascii="Courier New" w:hAnsi="Courier New" w:cs="Courier New"/>
          <w:noProof/>
          <w:color w:val="808080"/>
          <w:sz w:val="18"/>
          <w:szCs w:val="20"/>
        </w:rPr>
        <w:t>)</w:t>
      </w:r>
    </w:p>
    <w:sectPr w:rsidR="00144825" w:rsidRPr="002D1C31" w:rsidSect="008616EB">
      <w:headerReference w:type="default" r:id="rId9"/>
      <w:footerReference w:type="default" r:id="rId10"/>
      <w:headerReference w:type="first" r:id="rId11"/>
      <w:footerReference w:type="first" r:id="rId12"/>
      <w:pgSz w:w="12240" w:h="15840"/>
      <w:pgMar w:top="1800" w:right="720" w:bottom="1440" w:left="1080"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A70A9" w14:textId="77777777" w:rsidR="00C8460A" w:rsidRDefault="00C8460A" w:rsidP="006B2BB6">
      <w:pPr>
        <w:spacing w:after="0" w:line="240" w:lineRule="auto"/>
      </w:pPr>
      <w:r>
        <w:separator/>
      </w:r>
    </w:p>
  </w:endnote>
  <w:endnote w:type="continuationSeparator" w:id="0">
    <w:p w14:paraId="50A14F4D" w14:textId="77777777" w:rsidR="00C8460A" w:rsidRDefault="00C8460A" w:rsidP="006B2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65046"/>
      <w:docPartObj>
        <w:docPartGallery w:val="Page Numbers (Bottom of Page)"/>
        <w:docPartUnique/>
      </w:docPartObj>
    </w:sdtPr>
    <w:sdtEndPr>
      <w:rPr>
        <w:spacing w:val="60"/>
      </w:rPr>
    </w:sdtEndPr>
    <w:sdtContent>
      <w:p w14:paraId="123A054C" w14:textId="77777777" w:rsidR="00936C95" w:rsidRDefault="00936C95">
        <w:pPr>
          <w:pStyle w:val="Footer"/>
          <w:pBdr>
            <w:top w:val="single" w:sz="4" w:space="1" w:color="D9D9D9" w:themeColor="background1" w:themeShade="D9"/>
          </w:pBdr>
          <w:jc w:val="right"/>
        </w:pPr>
        <w:r>
          <w:fldChar w:fldCharType="begin"/>
        </w:r>
        <w:r>
          <w:instrText xml:space="preserve"> PAGE   \* MERGEFORMAT </w:instrText>
        </w:r>
        <w:r>
          <w:fldChar w:fldCharType="separate"/>
        </w:r>
        <w:r w:rsidR="00AF494C">
          <w:rPr>
            <w:noProof/>
          </w:rPr>
          <w:t>1</w:t>
        </w:r>
        <w:r>
          <w:rPr>
            <w:noProof/>
          </w:rPr>
          <w:fldChar w:fldCharType="end"/>
        </w:r>
        <w:r>
          <w:t xml:space="preserve"> | </w:t>
        </w:r>
        <w:r>
          <w:rPr>
            <w:color w:val="7F7F7F" w:themeColor="background1" w:themeShade="7F"/>
            <w:spacing w:val="60"/>
          </w:rPr>
          <w:t>Page</w:t>
        </w:r>
      </w:p>
    </w:sdtContent>
  </w:sdt>
  <w:p w14:paraId="56EA017C" w14:textId="77777777" w:rsidR="00936C95" w:rsidRPr="006819CC" w:rsidRDefault="00936C95" w:rsidP="00E94A4A">
    <w:pPr>
      <w:pStyle w:val="Footer"/>
      <w:tabs>
        <w:tab w:val="left" w:pos="1800"/>
      </w:tabs>
      <w:rPr>
        <w:i/>
      </w:rPr>
    </w:pPr>
    <w:r>
      <w:rPr>
        <w:i/>
      </w:rPr>
      <w:t xml:space="preserve">© Maintenance Connection, Inc. – </w:t>
    </w:r>
    <w:r w:rsidR="00703951">
      <w:rPr>
        <w:i/>
      </w:rPr>
      <w:t>Customer SQL</w:t>
    </w:r>
    <w:r w:rsidR="001742E0">
      <w:rPr>
        <w:i/>
      </w:rPr>
      <w:t xml:space="preserve"> Scope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8D4C0" w14:textId="77777777" w:rsidR="00936C95" w:rsidRPr="006819CC" w:rsidRDefault="00936C95" w:rsidP="00024531">
    <w:pPr>
      <w:pStyle w:val="Footer"/>
      <w:tabs>
        <w:tab w:val="left" w:pos="1800"/>
      </w:tabs>
      <w:rPr>
        <w:i/>
      </w:rPr>
    </w:pPr>
    <w:r>
      <w:rPr>
        <w:i/>
      </w:rPr>
      <w:t>© Maintenance Connection, Inc. – Document Name (MM/YYYY)</w:t>
    </w:r>
  </w:p>
  <w:p w14:paraId="4EB692CE" w14:textId="77777777" w:rsidR="00936C95" w:rsidRDefault="00936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4EAA2" w14:textId="77777777" w:rsidR="00C8460A" w:rsidRDefault="00C8460A" w:rsidP="006B2BB6">
      <w:pPr>
        <w:spacing w:after="0" w:line="240" w:lineRule="auto"/>
      </w:pPr>
      <w:r>
        <w:separator/>
      </w:r>
    </w:p>
  </w:footnote>
  <w:footnote w:type="continuationSeparator" w:id="0">
    <w:p w14:paraId="02C1ABFA" w14:textId="77777777" w:rsidR="00C8460A" w:rsidRDefault="00C8460A" w:rsidP="006B2B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797CC" w14:textId="77777777" w:rsidR="00936C95" w:rsidRDefault="00703951" w:rsidP="007A58F3">
    <w:pPr>
      <w:pStyle w:val="Header"/>
      <w:ind w:left="-720" w:right="-720"/>
    </w:pPr>
    <w:r>
      <w:rPr>
        <w:noProof/>
      </w:rPr>
      <w:drawing>
        <wp:anchor distT="0" distB="0" distL="114300" distR="114300" simplePos="0" relativeHeight="251665408" behindDoc="0" locked="0" layoutInCell="1" allowOverlap="1" wp14:anchorId="163B3822" wp14:editId="78E52B51">
          <wp:simplePos x="0" y="0"/>
          <wp:positionH relativeFrom="column">
            <wp:posOffset>4581525</wp:posOffset>
          </wp:positionH>
          <wp:positionV relativeFrom="paragraph">
            <wp:posOffset>-52070</wp:posOffset>
          </wp:positionV>
          <wp:extent cx="2123440" cy="4375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123440" cy="437515"/>
                  </a:xfrm>
                  <a:prstGeom prst="rect">
                    <a:avLst/>
                  </a:prstGeom>
                </pic:spPr>
              </pic:pic>
            </a:graphicData>
          </a:graphic>
          <wp14:sizeRelH relativeFrom="page">
            <wp14:pctWidth>0</wp14:pctWidth>
          </wp14:sizeRelH>
          <wp14:sizeRelV relativeFrom="page">
            <wp14:pctHeight>0</wp14:pctHeight>
          </wp14:sizeRelV>
        </wp:anchor>
      </w:drawing>
    </w:r>
    <w:r w:rsidR="00936C95" w:rsidRPr="00FF1356">
      <w:rPr>
        <w:noProof/>
      </w:rPr>
      <w:drawing>
        <wp:anchor distT="0" distB="0" distL="114300" distR="114300" simplePos="0" relativeHeight="251659264" behindDoc="1" locked="0" layoutInCell="1" allowOverlap="1" wp14:anchorId="0ABBC0C2" wp14:editId="5FDE8F8B">
          <wp:simplePos x="0" y="0"/>
          <wp:positionH relativeFrom="column">
            <wp:posOffset>-714375</wp:posOffset>
          </wp:positionH>
          <wp:positionV relativeFrom="paragraph">
            <wp:posOffset>-347345</wp:posOffset>
          </wp:positionV>
          <wp:extent cx="7802880" cy="1209675"/>
          <wp:effectExtent l="19050" t="0" r="7620" b="0"/>
          <wp:wrapNone/>
          <wp:docPr id="6" name="Picture 5"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1"/>
                  <pic:cNvPicPr>
                    <a:picLocks noChangeAspect="1" noChangeArrowheads="1"/>
                  </pic:cNvPicPr>
                </pic:nvPicPr>
                <pic:blipFill>
                  <a:blip r:embed="rId2"/>
                  <a:srcRect l="17" r="17" b="88277"/>
                  <a:stretch>
                    <a:fillRect/>
                  </a:stretch>
                </pic:blipFill>
                <pic:spPr bwMode="auto">
                  <a:xfrm>
                    <a:off x="0" y="0"/>
                    <a:ext cx="7802880" cy="1209675"/>
                  </a:xfrm>
                  <a:prstGeom prst="rect">
                    <a:avLst/>
                  </a:prstGeom>
                  <a:noFill/>
                </pic:spPr>
              </pic:pic>
            </a:graphicData>
          </a:graphic>
        </wp:anchor>
      </w:drawing>
    </w:r>
    <w:r w:rsidR="00936C95">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3D15" w14:textId="77777777" w:rsidR="00936C95" w:rsidRDefault="00936C95" w:rsidP="006F3D0D">
    <w:pPr>
      <w:pStyle w:val="Header"/>
      <w:ind w:left="-990"/>
    </w:pPr>
    <w:r>
      <w:rPr>
        <w:noProof/>
      </w:rPr>
      <w:drawing>
        <wp:anchor distT="0" distB="0" distL="114300" distR="114300" simplePos="0" relativeHeight="251664384" behindDoc="0" locked="0" layoutInCell="1" allowOverlap="1" wp14:anchorId="7835A2C1" wp14:editId="3CB1CF75">
          <wp:simplePos x="0" y="0"/>
          <wp:positionH relativeFrom="column">
            <wp:posOffset>3190875</wp:posOffset>
          </wp:positionH>
          <wp:positionV relativeFrom="paragraph">
            <wp:posOffset>328930</wp:posOffset>
          </wp:positionV>
          <wp:extent cx="3428365" cy="27559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3428365" cy="275590"/>
                  </a:xfrm>
                  <a:prstGeom prst="rect">
                    <a:avLst/>
                  </a:prstGeom>
                </pic:spPr>
              </pic:pic>
            </a:graphicData>
          </a:graphic>
          <wp14:sizeRelH relativeFrom="page">
            <wp14:pctWidth>0</wp14:pctWidth>
          </wp14:sizeRelH>
          <wp14:sizeRelV relativeFrom="page">
            <wp14:pctHeight>0</wp14:pctHeight>
          </wp14:sizeRelV>
        </wp:anchor>
      </w:drawing>
    </w:r>
    <w:r w:rsidRPr="00FF1356">
      <w:rPr>
        <w:noProof/>
      </w:rPr>
      <w:drawing>
        <wp:anchor distT="0" distB="0" distL="114300" distR="114300" simplePos="0" relativeHeight="251661312" behindDoc="1" locked="0" layoutInCell="1" allowOverlap="1" wp14:anchorId="0C709366" wp14:editId="55D36601">
          <wp:simplePos x="0" y="0"/>
          <wp:positionH relativeFrom="column">
            <wp:posOffset>-419100</wp:posOffset>
          </wp:positionH>
          <wp:positionV relativeFrom="paragraph">
            <wp:posOffset>-25640</wp:posOffset>
          </wp:positionV>
          <wp:extent cx="7082502" cy="1097520"/>
          <wp:effectExtent l="0" t="0" r="4445" b="7620"/>
          <wp:wrapNone/>
          <wp:docPr id="2" name="Picture 5"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1"/>
                  <pic:cNvPicPr>
                    <a:picLocks noChangeAspect="1" noChangeArrowheads="1"/>
                  </pic:cNvPicPr>
                </pic:nvPicPr>
                <pic:blipFill>
                  <a:blip r:embed="rId2"/>
                  <a:srcRect l="17" r="17" b="88277"/>
                  <a:stretch>
                    <a:fillRect/>
                  </a:stretch>
                </pic:blipFill>
                <pic:spPr bwMode="auto">
                  <a:xfrm>
                    <a:off x="0" y="0"/>
                    <a:ext cx="7086572" cy="1098151"/>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pt;height:11.5pt" o:bullet="t">
        <v:imagedata r:id="rId1" o:title="MCBullet"/>
      </v:shape>
    </w:pict>
  </w:numPicBullet>
  <w:abstractNum w:abstractNumId="0" w15:restartNumberingAfterBreak="0">
    <w:nsid w:val="FFFFFF7C"/>
    <w:multiLevelType w:val="singleLevel"/>
    <w:tmpl w:val="C734CE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9DAD57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40A81A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609CD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A18FF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27146"/>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4BCC3B00"/>
    <w:lvl w:ilvl="0">
      <w:start w:val="1"/>
      <w:numFmt w:val="bullet"/>
      <w:pStyle w:val="ListBullet3"/>
      <w:lvlText w:val=""/>
      <w:lvlJc w:val="left"/>
      <w:pPr>
        <w:ind w:left="1080" w:hanging="360"/>
      </w:pPr>
      <w:rPr>
        <w:rFonts w:ascii="Wingdings" w:hAnsi="Wingdings" w:hint="default"/>
      </w:rPr>
    </w:lvl>
  </w:abstractNum>
  <w:abstractNum w:abstractNumId="7" w15:restartNumberingAfterBreak="0">
    <w:nsid w:val="FFFFFF83"/>
    <w:multiLevelType w:val="singleLevel"/>
    <w:tmpl w:val="479EC4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3CA1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40C37B0"/>
    <w:lvl w:ilvl="0">
      <w:start w:val="1"/>
      <w:numFmt w:val="bullet"/>
      <w:pStyle w:val="ListBullet"/>
      <w:lvlText w:val=""/>
      <w:lvlPicBulletId w:val="0"/>
      <w:lvlJc w:val="left"/>
      <w:pPr>
        <w:ind w:left="360" w:hanging="360"/>
      </w:pPr>
      <w:rPr>
        <w:rFonts w:ascii="Symbol" w:hAnsi="Symbol" w:hint="default"/>
        <w:color w:val="auto"/>
      </w:rPr>
    </w:lvl>
  </w:abstractNum>
  <w:abstractNum w:abstractNumId="10" w15:restartNumberingAfterBreak="0">
    <w:nsid w:val="032E3AF4"/>
    <w:multiLevelType w:val="hybridMultilevel"/>
    <w:tmpl w:val="D422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B45CDE"/>
    <w:multiLevelType w:val="hybridMultilevel"/>
    <w:tmpl w:val="D66CA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C4F47"/>
    <w:multiLevelType w:val="hybridMultilevel"/>
    <w:tmpl w:val="1F706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DD7252"/>
    <w:multiLevelType w:val="hybridMultilevel"/>
    <w:tmpl w:val="EDC8AD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B950BC"/>
    <w:multiLevelType w:val="hybridMultilevel"/>
    <w:tmpl w:val="F710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20DC0"/>
    <w:multiLevelType w:val="hybridMultilevel"/>
    <w:tmpl w:val="6E64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507C95"/>
    <w:multiLevelType w:val="hybridMultilevel"/>
    <w:tmpl w:val="87F40F2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669105F"/>
    <w:multiLevelType w:val="hybridMultilevel"/>
    <w:tmpl w:val="8B0E2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773FC2"/>
    <w:multiLevelType w:val="hybridMultilevel"/>
    <w:tmpl w:val="5D027208"/>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39A941A9"/>
    <w:multiLevelType w:val="hybridMultilevel"/>
    <w:tmpl w:val="0D0C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297A53"/>
    <w:multiLevelType w:val="hybridMultilevel"/>
    <w:tmpl w:val="0A0E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003A55"/>
    <w:multiLevelType w:val="hybridMultilevel"/>
    <w:tmpl w:val="24C05B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761643"/>
    <w:multiLevelType w:val="hybridMultilevel"/>
    <w:tmpl w:val="5BF8A55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48034CEB"/>
    <w:multiLevelType w:val="hybridMultilevel"/>
    <w:tmpl w:val="102E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481232"/>
    <w:multiLevelType w:val="hybridMultilevel"/>
    <w:tmpl w:val="6044A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A204F2"/>
    <w:multiLevelType w:val="hybridMultilevel"/>
    <w:tmpl w:val="C090E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B83B67"/>
    <w:multiLevelType w:val="hybridMultilevel"/>
    <w:tmpl w:val="76A89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8F2FA5"/>
    <w:multiLevelType w:val="hybridMultilevel"/>
    <w:tmpl w:val="F0662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BD7891"/>
    <w:multiLevelType w:val="hybridMultilevel"/>
    <w:tmpl w:val="2F4CC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6C7064"/>
    <w:multiLevelType w:val="hybridMultilevel"/>
    <w:tmpl w:val="F328085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15:restartNumberingAfterBreak="0">
    <w:nsid w:val="64600627"/>
    <w:multiLevelType w:val="hybridMultilevel"/>
    <w:tmpl w:val="8D48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622C60"/>
    <w:multiLevelType w:val="hybridMultilevel"/>
    <w:tmpl w:val="A1D6FC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E65FF1"/>
    <w:multiLevelType w:val="hybridMultilevel"/>
    <w:tmpl w:val="F796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2065E3"/>
    <w:multiLevelType w:val="hybridMultilevel"/>
    <w:tmpl w:val="0986B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254287"/>
    <w:multiLevelType w:val="hybridMultilevel"/>
    <w:tmpl w:val="D638B0C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7B6820AD"/>
    <w:multiLevelType w:val="hybridMultilevel"/>
    <w:tmpl w:val="6EDEB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15:restartNumberingAfterBreak="0">
    <w:nsid w:val="7F984BC5"/>
    <w:multiLevelType w:val="hybridMultilevel"/>
    <w:tmpl w:val="493294CE"/>
    <w:lvl w:ilvl="0" w:tplc="4D924228">
      <w:start w:val="1"/>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3"/>
  </w:num>
  <w:num w:numId="2">
    <w:abstractNumId w:val="17"/>
  </w:num>
  <w:num w:numId="3">
    <w:abstractNumId w:val="25"/>
  </w:num>
  <w:num w:numId="4">
    <w:abstractNumId w:val="14"/>
  </w:num>
  <w:num w:numId="5">
    <w:abstractNumId w:val="11"/>
  </w:num>
  <w:num w:numId="6">
    <w:abstractNumId w:val="26"/>
  </w:num>
  <w:num w:numId="7">
    <w:abstractNumId w:val="9"/>
  </w:num>
  <w:num w:numId="8">
    <w:abstractNumId w:val="7"/>
  </w:num>
  <w:num w:numId="9">
    <w:abstractNumId w:val="6"/>
  </w:num>
  <w:num w:numId="10">
    <w:abstractNumId w:val="5"/>
  </w:num>
  <w:num w:numId="11">
    <w:abstractNumId w:val="4"/>
  </w:num>
  <w:num w:numId="12">
    <w:abstractNumId w:val="20"/>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31"/>
  </w:num>
  <w:num w:numId="20">
    <w:abstractNumId w:val="19"/>
  </w:num>
  <w:num w:numId="21">
    <w:abstractNumId w:val="12"/>
  </w:num>
  <w:num w:numId="22">
    <w:abstractNumId w:val="21"/>
  </w:num>
  <w:num w:numId="23">
    <w:abstractNumId w:val="18"/>
  </w:num>
  <w:num w:numId="24">
    <w:abstractNumId w:val="32"/>
  </w:num>
  <w:num w:numId="2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29"/>
  </w:num>
  <w:num w:numId="30">
    <w:abstractNumId w:val="24"/>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16"/>
    <w:lvlOverride w:ilvl="0">
      <w:startOverride w:val="1"/>
    </w:lvlOverride>
    <w:lvlOverride w:ilvl="1"/>
    <w:lvlOverride w:ilvl="2"/>
    <w:lvlOverride w:ilvl="3"/>
    <w:lvlOverride w:ilvl="4"/>
    <w:lvlOverride w:ilvl="5"/>
    <w:lvlOverride w:ilvl="6"/>
    <w:lvlOverride w:ilvl="7"/>
    <w:lvlOverride w:ilvl="8"/>
  </w:num>
  <w:num w:numId="34">
    <w:abstractNumId w:val="16"/>
  </w:num>
  <w:num w:numId="35">
    <w:abstractNumId w:val="30"/>
  </w:num>
  <w:num w:numId="36">
    <w:abstractNumId w:val="34"/>
  </w:num>
  <w:num w:numId="37">
    <w:abstractNumId w:val="28"/>
  </w:num>
  <w:num w:numId="38">
    <w:abstractNumId w:val="10"/>
  </w:num>
  <w:num w:numId="39">
    <w:abstractNumId w:val="27"/>
  </w:num>
  <w:num w:numId="4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o:colormru v:ext="edit" colors="#222fa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D39"/>
    <w:rsid w:val="0000283A"/>
    <w:rsid w:val="0000309E"/>
    <w:rsid w:val="00004416"/>
    <w:rsid w:val="000242BA"/>
    <w:rsid w:val="00024531"/>
    <w:rsid w:val="00026D1D"/>
    <w:rsid w:val="000375D2"/>
    <w:rsid w:val="00041834"/>
    <w:rsid w:val="00042316"/>
    <w:rsid w:val="0004317B"/>
    <w:rsid w:val="000443FD"/>
    <w:rsid w:val="0004583E"/>
    <w:rsid w:val="00045FAB"/>
    <w:rsid w:val="00051B92"/>
    <w:rsid w:val="0006160C"/>
    <w:rsid w:val="000643BC"/>
    <w:rsid w:val="0006550D"/>
    <w:rsid w:val="000724F9"/>
    <w:rsid w:val="000776D2"/>
    <w:rsid w:val="00082999"/>
    <w:rsid w:val="000851F1"/>
    <w:rsid w:val="000926E4"/>
    <w:rsid w:val="00096AED"/>
    <w:rsid w:val="000A05EC"/>
    <w:rsid w:val="000A23B7"/>
    <w:rsid w:val="000A506D"/>
    <w:rsid w:val="000A56F2"/>
    <w:rsid w:val="000B1E2D"/>
    <w:rsid w:val="000B2268"/>
    <w:rsid w:val="000B3AF1"/>
    <w:rsid w:val="000B55B2"/>
    <w:rsid w:val="000C7925"/>
    <w:rsid w:val="000E0F9A"/>
    <w:rsid w:val="000E4A56"/>
    <w:rsid w:val="000E7D23"/>
    <w:rsid w:val="000F556B"/>
    <w:rsid w:val="000F6834"/>
    <w:rsid w:val="000F736D"/>
    <w:rsid w:val="001017D0"/>
    <w:rsid w:val="00101FCD"/>
    <w:rsid w:val="00102BEB"/>
    <w:rsid w:val="001038F5"/>
    <w:rsid w:val="00110094"/>
    <w:rsid w:val="0011066F"/>
    <w:rsid w:val="00110906"/>
    <w:rsid w:val="00113BC6"/>
    <w:rsid w:val="00114114"/>
    <w:rsid w:val="00122DF7"/>
    <w:rsid w:val="00123ABD"/>
    <w:rsid w:val="0012742F"/>
    <w:rsid w:val="0013024A"/>
    <w:rsid w:val="00134C42"/>
    <w:rsid w:val="0013541C"/>
    <w:rsid w:val="001365C8"/>
    <w:rsid w:val="00144825"/>
    <w:rsid w:val="001513EE"/>
    <w:rsid w:val="00152C2C"/>
    <w:rsid w:val="001547C1"/>
    <w:rsid w:val="00154C67"/>
    <w:rsid w:val="00162A33"/>
    <w:rsid w:val="00162E01"/>
    <w:rsid w:val="00163C08"/>
    <w:rsid w:val="001739F1"/>
    <w:rsid w:val="001742E0"/>
    <w:rsid w:val="0017580B"/>
    <w:rsid w:val="00181455"/>
    <w:rsid w:val="001946D7"/>
    <w:rsid w:val="001A31B6"/>
    <w:rsid w:val="001A41CD"/>
    <w:rsid w:val="001B0097"/>
    <w:rsid w:val="001B46B8"/>
    <w:rsid w:val="001C03A1"/>
    <w:rsid w:val="001C0C56"/>
    <w:rsid w:val="001C2C71"/>
    <w:rsid w:val="001D04C4"/>
    <w:rsid w:val="001D218E"/>
    <w:rsid w:val="001D5ACF"/>
    <w:rsid w:val="001D7C49"/>
    <w:rsid w:val="001E2EA3"/>
    <w:rsid w:val="001E4885"/>
    <w:rsid w:val="001E6815"/>
    <w:rsid w:val="001F0158"/>
    <w:rsid w:val="00201E70"/>
    <w:rsid w:val="00202301"/>
    <w:rsid w:val="0020345D"/>
    <w:rsid w:val="00203497"/>
    <w:rsid w:val="00207585"/>
    <w:rsid w:val="002112E2"/>
    <w:rsid w:val="0021223C"/>
    <w:rsid w:val="002177D2"/>
    <w:rsid w:val="00222198"/>
    <w:rsid w:val="00224B66"/>
    <w:rsid w:val="00226A22"/>
    <w:rsid w:val="00227101"/>
    <w:rsid w:val="00227326"/>
    <w:rsid w:val="0022752D"/>
    <w:rsid w:val="0023090E"/>
    <w:rsid w:val="00233835"/>
    <w:rsid w:val="00234E6C"/>
    <w:rsid w:val="00236708"/>
    <w:rsid w:val="0024238F"/>
    <w:rsid w:val="00244B8E"/>
    <w:rsid w:val="00245678"/>
    <w:rsid w:val="00250729"/>
    <w:rsid w:val="00255F90"/>
    <w:rsid w:val="00256225"/>
    <w:rsid w:val="00260320"/>
    <w:rsid w:val="002614B0"/>
    <w:rsid w:val="00263013"/>
    <w:rsid w:val="002643EC"/>
    <w:rsid w:val="00264FC0"/>
    <w:rsid w:val="00265A33"/>
    <w:rsid w:val="00267039"/>
    <w:rsid w:val="00273807"/>
    <w:rsid w:val="002812D8"/>
    <w:rsid w:val="0028288B"/>
    <w:rsid w:val="00283096"/>
    <w:rsid w:val="00284BC7"/>
    <w:rsid w:val="00294B6B"/>
    <w:rsid w:val="00296D92"/>
    <w:rsid w:val="002A000C"/>
    <w:rsid w:val="002A2304"/>
    <w:rsid w:val="002A2FB2"/>
    <w:rsid w:val="002A7434"/>
    <w:rsid w:val="002B3427"/>
    <w:rsid w:val="002B3C91"/>
    <w:rsid w:val="002B64C1"/>
    <w:rsid w:val="002C01B6"/>
    <w:rsid w:val="002C0CA9"/>
    <w:rsid w:val="002C1C56"/>
    <w:rsid w:val="002C2B80"/>
    <w:rsid w:val="002C3133"/>
    <w:rsid w:val="002C398A"/>
    <w:rsid w:val="002C4E42"/>
    <w:rsid w:val="002C7F18"/>
    <w:rsid w:val="002D1C31"/>
    <w:rsid w:val="002D478D"/>
    <w:rsid w:val="002D73EC"/>
    <w:rsid w:val="002E3614"/>
    <w:rsid w:val="002E38C9"/>
    <w:rsid w:val="002E5B56"/>
    <w:rsid w:val="002F29FB"/>
    <w:rsid w:val="002F2D0A"/>
    <w:rsid w:val="002F7BDC"/>
    <w:rsid w:val="0030165B"/>
    <w:rsid w:val="00301A46"/>
    <w:rsid w:val="00304B8E"/>
    <w:rsid w:val="00307A9F"/>
    <w:rsid w:val="0031256A"/>
    <w:rsid w:val="00312A94"/>
    <w:rsid w:val="0031592D"/>
    <w:rsid w:val="00324BB6"/>
    <w:rsid w:val="00326111"/>
    <w:rsid w:val="003270E1"/>
    <w:rsid w:val="00327D0B"/>
    <w:rsid w:val="003309F5"/>
    <w:rsid w:val="00330F9A"/>
    <w:rsid w:val="003341B0"/>
    <w:rsid w:val="00334766"/>
    <w:rsid w:val="003356DC"/>
    <w:rsid w:val="00336DD9"/>
    <w:rsid w:val="00343482"/>
    <w:rsid w:val="00345441"/>
    <w:rsid w:val="00350EDD"/>
    <w:rsid w:val="00357645"/>
    <w:rsid w:val="00360C7E"/>
    <w:rsid w:val="00361949"/>
    <w:rsid w:val="0036293E"/>
    <w:rsid w:val="00363AD8"/>
    <w:rsid w:val="00363FEB"/>
    <w:rsid w:val="00374EE7"/>
    <w:rsid w:val="00382870"/>
    <w:rsid w:val="00383362"/>
    <w:rsid w:val="003856A5"/>
    <w:rsid w:val="003857DC"/>
    <w:rsid w:val="00392CA3"/>
    <w:rsid w:val="00392EC6"/>
    <w:rsid w:val="003946F9"/>
    <w:rsid w:val="003A033D"/>
    <w:rsid w:val="003A397F"/>
    <w:rsid w:val="003A7DDD"/>
    <w:rsid w:val="003B1534"/>
    <w:rsid w:val="003B2BE8"/>
    <w:rsid w:val="003C0166"/>
    <w:rsid w:val="003C3D1A"/>
    <w:rsid w:val="003C45F4"/>
    <w:rsid w:val="003C4CA3"/>
    <w:rsid w:val="003C7AED"/>
    <w:rsid w:val="003D1728"/>
    <w:rsid w:val="003D20E0"/>
    <w:rsid w:val="003D34DF"/>
    <w:rsid w:val="003D4669"/>
    <w:rsid w:val="003D6826"/>
    <w:rsid w:val="003E481F"/>
    <w:rsid w:val="003E4CCD"/>
    <w:rsid w:val="003E58E4"/>
    <w:rsid w:val="003E6E70"/>
    <w:rsid w:val="003F12B2"/>
    <w:rsid w:val="003F5DA7"/>
    <w:rsid w:val="00400109"/>
    <w:rsid w:val="00401B1A"/>
    <w:rsid w:val="00404E2E"/>
    <w:rsid w:val="00405668"/>
    <w:rsid w:val="00406F9D"/>
    <w:rsid w:val="0041044A"/>
    <w:rsid w:val="00420B08"/>
    <w:rsid w:val="00421197"/>
    <w:rsid w:val="00422AF1"/>
    <w:rsid w:val="0042314D"/>
    <w:rsid w:val="00430193"/>
    <w:rsid w:val="00430233"/>
    <w:rsid w:val="004320FB"/>
    <w:rsid w:val="00432D56"/>
    <w:rsid w:val="0043328D"/>
    <w:rsid w:val="0043349B"/>
    <w:rsid w:val="00433B92"/>
    <w:rsid w:val="00435051"/>
    <w:rsid w:val="0044120C"/>
    <w:rsid w:val="00442F7A"/>
    <w:rsid w:val="00454D4E"/>
    <w:rsid w:val="00455C4D"/>
    <w:rsid w:val="00456FA4"/>
    <w:rsid w:val="004609DA"/>
    <w:rsid w:val="00463FF7"/>
    <w:rsid w:val="004700FF"/>
    <w:rsid w:val="00475DE7"/>
    <w:rsid w:val="00480970"/>
    <w:rsid w:val="004812B7"/>
    <w:rsid w:val="004814F4"/>
    <w:rsid w:val="00483624"/>
    <w:rsid w:val="004856D0"/>
    <w:rsid w:val="00491644"/>
    <w:rsid w:val="00494363"/>
    <w:rsid w:val="004A4F4F"/>
    <w:rsid w:val="004A794D"/>
    <w:rsid w:val="004C7EFC"/>
    <w:rsid w:val="004D25CF"/>
    <w:rsid w:val="004D2FD1"/>
    <w:rsid w:val="004E41A8"/>
    <w:rsid w:val="004E7449"/>
    <w:rsid w:val="004E787C"/>
    <w:rsid w:val="004F0076"/>
    <w:rsid w:val="004F28C6"/>
    <w:rsid w:val="004F37D9"/>
    <w:rsid w:val="004F7AB1"/>
    <w:rsid w:val="0050522E"/>
    <w:rsid w:val="00505F94"/>
    <w:rsid w:val="00506545"/>
    <w:rsid w:val="00507EF4"/>
    <w:rsid w:val="00512E6F"/>
    <w:rsid w:val="005145CC"/>
    <w:rsid w:val="00516D09"/>
    <w:rsid w:val="00522075"/>
    <w:rsid w:val="0053098E"/>
    <w:rsid w:val="005324C3"/>
    <w:rsid w:val="00536336"/>
    <w:rsid w:val="00540223"/>
    <w:rsid w:val="00541646"/>
    <w:rsid w:val="0054471E"/>
    <w:rsid w:val="005450E3"/>
    <w:rsid w:val="005462B9"/>
    <w:rsid w:val="00551915"/>
    <w:rsid w:val="00555132"/>
    <w:rsid w:val="00560D82"/>
    <w:rsid w:val="00560F68"/>
    <w:rsid w:val="005614C4"/>
    <w:rsid w:val="00563FE2"/>
    <w:rsid w:val="0056586D"/>
    <w:rsid w:val="00566009"/>
    <w:rsid w:val="005670BC"/>
    <w:rsid w:val="00567C94"/>
    <w:rsid w:val="0057130E"/>
    <w:rsid w:val="005720A0"/>
    <w:rsid w:val="00574273"/>
    <w:rsid w:val="005779D3"/>
    <w:rsid w:val="0059085E"/>
    <w:rsid w:val="00594088"/>
    <w:rsid w:val="005955BC"/>
    <w:rsid w:val="00596432"/>
    <w:rsid w:val="005A2341"/>
    <w:rsid w:val="005A5DC2"/>
    <w:rsid w:val="005B104A"/>
    <w:rsid w:val="005B4AF2"/>
    <w:rsid w:val="005B4C2B"/>
    <w:rsid w:val="005C351C"/>
    <w:rsid w:val="005C3F5E"/>
    <w:rsid w:val="005C46C5"/>
    <w:rsid w:val="005C5B25"/>
    <w:rsid w:val="005C7A3A"/>
    <w:rsid w:val="005D42AA"/>
    <w:rsid w:val="005D4BAE"/>
    <w:rsid w:val="005E258B"/>
    <w:rsid w:val="005F198F"/>
    <w:rsid w:val="005F22E9"/>
    <w:rsid w:val="005F4D6F"/>
    <w:rsid w:val="005F4DD3"/>
    <w:rsid w:val="00602944"/>
    <w:rsid w:val="006051DD"/>
    <w:rsid w:val="00606152"/>
    <w:rsid w:val="00606634"/>
    <w:rsid w:val="00607145"/>
    <w:rsid w:val="006159A4"/>
    <w:rsid w:val="006172A9"/>
    <w:rsid w:val="00620C35"/>
    <w:rsid w:val="00625717"/>
    <w:rsid w:val="0062681A"/>
    <w:rsid w:val="0063779B"/>
    <w:rsid w:val="00640B51"/>
    <w:rsid w:val="006425D4"/>
    <w:rsid w:val="00654110"/>
    <w:rsid w:val="00655B11"/>
    <w:rsid w:val="00662517"/>
    <w:rsid w:val="006633BF"/>
    <w:rsid w:val="00673A02"/>
    <w:rsid w:val="00673B75"/>
    <w:rsid w:val="00677E72"/>
    <w:rsid w:val="006819CC"/>
    <w:rsid w:val="00682EA3"/>
    <w:rsid w:val="00687865"/>
    <w:rsid w:val="00691EF8"/>
    <w:rsid w:val="0069320A"/>
    <w:rsid w:val="00693604"/>
    <w:rsid w:val="006964BC"/>
    <w:rsid w:val="006A02F4"/>
    <w:rsid w:val="006A70AF"/>
    <w:rsid w:val="006B2BB6"/>
    <w:rsid w:val="006B3BCD"/>
    <w:rsid w:val="006C0E68"/>
    <w:rsid w:val="006C5296"/>
    <w:rsid w:val="006C76FE"/>
    <w:rsid w:val="006D12B6"/>
    <w:rsid w:val="006D4E5D"/>
    <w:rsid w:val="006D4F99"/>
    <w:rsid w:val="006D5654"/>
    <w:rsid w:val="006E13C3"/>
    <w:rsid w:val="006E2F98"/>
    <w:rsid w:val="006E3BD2"/>
    <w:rsid w:val="006E684B"/>
    <w:rsid w:val="006E78EE"/>
    <w:rsid w:val="006F03AB"/>
    <w:rsid w:val="006F3D0D"/>
    <w:rsid w:val="006F4C93"/>
    <w:rsid w:val="006F51F4"/>
    <w:rsid w:val="006F590B"/>
    <w:rsid w:val="006F7B61"/>
    <w:rsid w:val="007005A8"/>
    <w:rsid w:val="00701404"/>
    <w:rsid w:val="007035F3"/>
    <w:rsid w:val="00703951"/>
    <w:rsid w:val="00714080"/>
    <w:rsid w:val="00716567"/>
    <w:rsid w:val="007179BD"/>
    <w:rsid w:val="007275AD"/>
    <w:rsid w:val="007301B0"/>
    <w:rsid w:val="007308B4"/>
    <w:rsid w:val="00732725"/>
    <w:rsid w:val="00734902"/>
    <w:rsid w:val="007421FB"/>
    <w:rsid w:val="00742BBE"/>
    <w:rsid w:val="00743090"/>
    <w:rsid w:val="00746B57"/>
    <w:rsid w:val="007514F7"/>
    <w:rsid w:val="00751B55"/>
    <w:rsid w:val="007529FF"/>
    <w:rsid w:val="00756FDF"/>
    <w:rsid w:val="00757F98"/>
    <w:rsid w:val="00761115"/>
    <w:rsid w:val="00765188"/>
    <w:rsid w:val="00766FC8"/>
    <w:rsid w:val="0076737A"/>
    <w:rsid w:val="00770A30"/>
    <w:rsid w:val="007710D7"/>
    <w:rsid w:val="007754CD"/>
    <w:rsid w:val="00775EB3"/>
    <w:rsid w:val="00777CB7"/>
    <w:rsid w:val="0078080F"/>
    <w:rsid w:val="007826BF"/>
    <w:rsid w:val="007842BB"/>
    <w:rsid w:val="00786CDC"/>
    <w:rsid w:val="00792196"/>
    <w:rsid w:val="00793593"/>
    <w:rsid w:val="00796DE2"/>
    <w:rsid w:val="00797887"/>
    <w:rsid w:val="007A2096"/>
    <w:rsid w:val="007A29F3"/>
    <w:rsid w:val="007A4AFB"/>
    <w:rsid w:val="007A58F3"/>
    <w:rsid w:val="007B34F6"/>
    <w:rsid w:val="007B6A3C"/>
    <w:rsid w:val="007B7F55"/>
    <w:rsid w:val="007C5AC8"/>
    <w:rsid w:val="007D4D53"/>
    <w:rsid w:val="007E3311"/>
    <w:rsid w:val="007E7A08"/>
    <w:rsid w:val="007F025C"/>
    <w:rsid w:val="007F3BC3"/>
    <w:rsid w:val="007F3C3D"/>
    <w:rsid w:val="007F73BA"/>
    <w:rsid w:val="00800830"/>
    <w:rsid w:val="00804A81"/>
    <w:rsid w:val="00804FE5"/>
    <w:rsid w:val="008078A8"/>
    <w:rsid w:val="008116C6"/>
    <w:rsid w:val="0081511D"/>
    <w:rsid w:val="0082098D"/>
    <w:rsid w:val="00822A81"/>
    <w:rsid w:val="00823D45"/>
    <w:rsid w:val="00825099"/>
    <w:rsid w:val="00825C89"/>
    <w:rsid w:val="00830AFD"/>
    <w:rsid w:val="00836D43"/>
    <w:rsid w:val="00842E4B"/>
    <w:rsid w:val="00845BDA"/>
    <w:rsid w:val="00846272"/>
    <w:rsid w:val="00846FBB"/>
    <w:rsid w:val="00847CCE"/>
    <w:rsid w:val="0085060D"/>
    <w:rsid w:val="00852EE4"/>
    <w:rsid w:val="008537FE"/>
    <w:rsid w:val="00855853"/>
    <w:rsid w:val="0085614C"/>
    <w:rsid w:val="00856A6E"/>
    <w:rsid w:val="00856FFB"/>
    <w:rsid w:val="00860B4E"/>
    <w:rsid w:val="008616EB"/>
    <w:rsid w:val="008622A8"/>
    <w:rsid w:val="00862F68"/>
    <w:rsid w:val="008768A5"/>
    <w:rsid w:val="00876FCF"/>
    <w:rsid w:val="00880953"/>
    <w:rsid w:val="00881C95"/>
    <w:rsid w:val="00881E76"/>
    <w:rsid w:val="00885142"/>
    <w:rsid w:val="008854D6"/>
    <w:rsid w:val="00886803"/>
    <w:rsid w:val="008878DC"/>
    <w:rsid w:val="00890773"/>
    <w:rsid w:val="008925E7"/>
    <w:rsid w:val="00894C71"/>
    <w:rsid w:val="00896AB7"/>
    <w:rsid w:val="008A3134"/>
    <w:rsid w:val="008A5585"/>
    <w:rsid w:val="008A5DE6"/>
    <w:rsid w:val="008A6C01"/>
    <w:rsid w:val="008A6D27"/>
    <w:rsid w:val="008B6B81"/>
    <w:rsid w:val="008B717B"/>
    <w:rsid w:val="008C0ECD"/>
    <w:rsid w:val="008C2044"/>
    <w:rsid w:val="008C2659"/>
    <w:rsid w:val="008D05C2"/>
    <w:rsid w:val="008D0F89"/>
    <w:rsid w:val="008D17AC"/>
    <w:rsid w:val="008D32A5"/>
    <w:rsid w:val="008D786A"/>
    <w:rsid w:val="008E450B"/>
    <w:rsid w:val="008F67F5"/>
    <w:rsid w:val="009030E4"/>
    <w:rsid w:val="00905016"/>
    <w:rsid w:val="00906819"/>
    <w:rsid w:val="00910171"/>
    <w:rsid w:val="009150D5"/>
    <w:rsid w:val="00915AD7"/>
    <w:rsid w:val="00920833"/>
    <w:rsid w:val="009208B7"/>
    <w:rsid w:val="00924197"/>
    <w:rsid w:val="00925715"/>
    <w:rsid w:val="00927FBC"/>
    <w:rsid w:val="00931D4F"/>
    <w:rsid w:val="00936C95"/>
    <w:rsid w:val="009403CB"/>
    <w:rsid w:val="00940CA5"/>
    <w:rsid w:val="009421F9"/>
    <w:rsid w:val="009433C2"/>
    <w:rsid w:val="009450B0"/>
    <w:rsid w:val="00946418"/>
    <w:rsid w:val="009476DE"/>
    <w:rsid w:val="00954DF2"/>
    <w:rsid w:val="009564AF"/>
    <w:rsid w:val="00957CDA"/>
    <w:rsid w:val="00964560"/>
    <w:rsid w:val="0097039F"/>
    <w:rsid w:val="0097064A"/>
    <w:rsid w:val="00971CB9"/>
    <w:rsid w:val="0097609D"/>
    <w:rsid w:val="0097653C"/>
    <w:rsid w:val="0098045E"/>
    <w:rsid w:val="00980569"/>
    <w:rsid w:val="009810C4"/>
    <w:rsid w:val="0098155B"/>
    <w:rsid w:val="00983877"/>
    <w:rsid w:val="009A34A6"/>
    <w:rsid w:val="009A42D2"/>
    <w:rsid w:val="009A4B58"/>
    <w:rsid w:val="009A5BE7"/>
    <w:rsid w:val="009A6019"/>
    <w:rsid w:val="009A71C8"/>
    <w:rsid w:val="009A7612"/>
    <w:rsid w:val="009B06CF"/>
    <w:rsid w:val="009B0D04"/>
    <w:rsid w:val="009B60FF"/>
    <w:rsid w:val="009C0870"/>
    <w:rsid w:val="009C3313"/>
    <w:rsid w:val="009C4062"/>
    <w:rsid w:val="009C4F87"/>
    <w:rsid w:val="009C6073"/>
    <w:rsid w:val="009C6083"/>
    <w:rsid w:val="009C7D1E"/>
    <w:rsid w:val="009D06E3"/>
    <w:rsid w:val="009D0EDF"/>
    <w:rsid w:val="009D14F0"/>
    <w:rsid w:val="009D1BE8"/>
    <w:rsid w:val="009D34DA"/>
    <w:rsid w:val="009D4067"/>
    <w:rsid w:val="009D5A1E"/>
    <w:rsid w:val="009D60CF"/>
    <w:rsid w:val="009D6C35"/>
    <w:rsid w:val="009E3301"/>
    <w:rsid w:val="009E54A6"/>
    <w:rsid w:val="009E5D35"/>
    <w:rsid w:val="009F0661"/>
    <w:rsid w:val="00A005F7"/>
    <w:rsid w:val="00A056B0"/>
    <w:rsid w:val="00A062D6"/>
    <w:rsid w:val="00A066C0"/>
    <w:rsid w:val="00A1107B"/>
    <w:rsid w:val="00A13033"/>
    <w:rsid w:val="00A15301"/>
    <w:rsid w:val="00A17825"/>
    <w:rsid w:val="00A21A61"/>
    <w:rsid w:val="00A2650E"/>
    <w:rsid w:val="00A268F3"/>
    <w:rsid w:val="00A279EB"/>
    <w:rsid w:val="00A30994"/>
    <w:rsid w:val="00A327FC"/>
    <w:rsid w:val="00A33F73"/>
    <w:rsid w:val="00A3613E"/>
    <w:rsid w:val="00A4199F"/>
    <w:rsid w:val="00A41A86"/>
    <w:rsid w:val="00A43441"/>
    <w:rsid w:val="00A52ACB"/>
    <w:rsid w:val="00A57389"/>
    <w:rsid w:val="00A603A9"/>
    <w:rsid w:val="00A64458"/>
    <w:rsid w:val="00A70864"/>
    <w:rsid w:val="00A74106"/>
    <w:rsid w:val="00A75626"/>
    <w:rsid w:val="00A77003"/>
    <w:rsid w:val="00A8160C"/>
    <w:rsid w:val="00A847FA"/>
    <w:rsid w:val="00A87F05"/>
    <w:rsid w:val="00A87FB8"/>
    <w:rsid w:val="00AA19CC"/>
    <w:rsid w:val="00AA2BA8"/>
    <w:rsid w:val="00AA4755"/>
    <w:rsid w:val="00AA700F"/>
    <w:rsid w:val="00AC19CE"/>
    <w:rsid w:val="00AC3616"/>
    <w:rsid w:val="00AC3910"/>
    <w:rsid w:val="00AC688E"/>
    <w:rsid w:val="00AC6C1C"/>
    <w:rsid w:val="00AD134A"/>
    <w:rsid w:val="00AD2EC3"/>
    <w:rsid w:val="00AD3635"/>
    <w:rsid w:val="00AD6C20"/>
    <w:rsid w:val="00AE1E9B"/>
    <w:rsid w:val="00AF494C"/>
    <w:rsid w:val="00AF5B30"/>
    <w:rsid w:val="00AF733C"/>
    <w:rsid w:val="00B1088E"/>
    <w:rsid w:val="00B14A82"/>
    <w:rsid w:val="00B1591B"/>
    <w:rsid w:val="00B15BB1"/>
    <w:rsid w:val="00B17ECD"/>
    <w:rsid w:val="00B20465"/>
    <w:rsid w:val="00B258DE"/>
    <w:rsid w:val="00B27457"/>
    <w:rsid w:val="00B27CB8"/>
    <w:rsid w:val="00B31AA7"/>
    <w:rsid w:val="00B35F76"/>
    <w:rsid w:val="00B423F2"/>
    <w:rsid w:val="00B43580"/>
    <w:rsid w:val="00B43E9E"/>
    <w:rsid w:val="00B47023"/>
    <w:rsid w:val="00B5263F"/>
    <w:rsid w:val="00B5327E"/>
    <w:rsid w:val="00B566C3"/>
    <w:rsid w:val="00B60A92"/>
    <w:rsid w:val="00B61088"/>
    <w:rsid w:val="00B6260D"/>
    <w:rsid w:val="00B70B39"/>
    <w:rsid w:val="00B70D3D"/>
    <w:rsid w:val="00B74EF3"/>
    <w:rsid w:val="00B75E8B"/>
    <w:rsid w:val="00B7781E"/>
    <w:rsid w:val="00B80207"/>
    <w:rsid w:val="00B80FE2"/>
    <w:rsid w:val="00B83FD4"/>
    <w:rsid w:val="00B847D0"/>
    <w:rsid w:val="00B86641"/>
    <w:rsid w:val="00B90505"/>
    <w:rsid w:val="00B9108C"/>
    <w:rsid w:val="00B9206C"/>
    <w:rsid w:val="00B949E9"/>
    <w:rsid w:val="00B97BE4"/>
    <w:rsid w:val="00BA085C"/>
    <w:rsid w:val="00BC1804"/>
    <w:rsid w:val="00BC5971"/>
    <w:rsid w:val="00BC7A13"/>
    <w:rsid w:val="00BD07C0"/>
    <w:rsid w:val="00BD317B"/>
    <w:rsid w:val="00BD4C09"/>
    <w:rsid w:val="00BD5EA1"/>
    <w:rsid w:val="00BE2B76"/>
    <w:rsid w:val="00BE3A02"/>
    <w:rsid w:val="00BE40DA"/>
    <w:rsid w:val="00BE78D6"/>
    <w:rsid w:val="00BF084D"/>
    <w:rsid w:val="00BF1D2A"/>
    <w:rsid w:val="00BF6732"/>
    <w:rsid w:val="00C0001C"/>
    <w:rsid w:val="00C013EC"/>
    <w:rsid w:val="00C01831"/>
    <w:rsid w:val="00C02B82"/>
    <w:rsid w:val="00C063EA"/>
    <w:rsid w:val="00C06BEF"/>
    <w:rsid w:val="00C06FFD"/>
    <w:rsid w:val="00C12094"/>
    <w:rsid w:val="00C15091"/>
    <w:rsid w:val="00C16DC9"/>
    <w:rsid w:val="00C212E7"/>
    <w:rsid w:val="00C21ED4"/>
    <w:rsid w:val="00C24C86"/>
    <w:rsid w:val="00C254E5"/>
    <w:rsid w:val="00C26BB6"/>
    <w:rsid w:val="00C26C8B"/>
    <w:rsid w:val="00C3253A"/>
    <w:rsid w:val="00C40346"/>
    <w:rsid w:val="00C41C04"/>
    <w:rsid w:val="00C4208B"/>
    <w:rsid w:val="00C5132D"/>
    <w:rsid w:val="00C52C9F"/>
    <w:rsid w:val="00C55CCC"/>
    <w:rsid w:val="00C569EE"/>
    <w:rsid w:val="00C60617"/>
    <w:rsid w:val="00C608E7"/>
    <w:rsid w:val="00C6351F"/>
    <w:rsid w:val="00C64C99"/>
    <w:rsid w:val="00C70B0E"/>
    <w:rsid w:val="00C71291"/>
    <w:rsid w:val="00C728DF"/>
    <w:rsid w:val="00C72F8C"/>
    <w:rsid w:val="00C74A2C"/>
    <w:rsid w:val="00C80179"/>
    <w:rsid w:val="00C803D2"/>
    <w:rsid w:val="00C83263"/>
    <w:rsid w:val="00C8460A"/>
    <w:rsid w:val="00C85A89"/>
    <w:rsid w:val="00C879B4"/>
    <w:rsid w:val="00C91E1C"/>
    <w:rsid w:val="00C920C9"/>
    <w:rsid w:val="00C93B0F"/>
    <w:rsid w:val="00C9660B"/>
    <w:rsid w:val="00CA1BED"/>
    <w:rsid w:val="00CA2A41"/>
    <w:rsid w:val="00CA3B85"/>
    <w:rsid w:val="00CA6D8C"/>
    <w:rsid w:val="00CB51C1"/>
    <w:rsid w:val="00CC0560"/>
    <w:rsid w:val="00CC1683"/>
    <w:rsid w:val="00CC2F31"/>
    <w:rsid w:val="00CC4851"/>
    <w:rsid w:val="00CC6A10"/>
    <w:rsid w:val="00CD010E"/>
    <w:rsid w:val="00CD2838"/>
    <w:rsid w:val="00CD2C49"/>
    <w:rsid w:val="00CD60CD"/>
    <w:rsid w:val="00CD7567"/>
    <w:rsid w:val="00CE682A"/>
    <w:rsid w:val="00CF45D0"/>
    <w:rsid w:val="00D021FD"/>
    <w:rsid w:val="00D04E82"/>
    <w:rsid w:val="00D06830"/>
    <w:rsid w:val="00D11E5C"/>
    <w:rsid w:val="00D12901"/>
    <w:rsid w:val="00D16411"/>
    <w:rsid w:val="00D20C9E"/>
    <w:rsid w:val="00D22BBB"/>
    <w:rsid w:val="00D23CCB"/>
    <w:rsid w:val="00D247C2"/>
    <w:rsid w:val="00D24D80"/>
    <w:rsid w:val="00D25574"/>
    <w:rsid w:val="00D26A76"/>
    <w:rsid w:val="00D327A1"/>
    <w:rsid w:val="00D336D8"/>
    <w:rsid w:val="00D34E93"/>
    <w:rsid w:val="00D35422"/>
    <w:rsid w:val="00D36726"/>
    <w:rsid w:val="00D402F7"/>
    <w:rsid w:val="00D41052"/>
    <w:rsid w:val="00D505DB"/>
    <w:rsid w:val="00D512FB"/>
    <w:rsid w:val="00D5275B"/>
    <w:rsid w:val="00D56B17"/>
    <w:rsid w:val="00D60FAD"/>
    <w:rsid w:val="00D61AAA"/>
    <w:rsid w:val="00D644CB"/>
    <w:rsid w:val="00D654CC"/>
    <w:rsid w:val="00D67978"/>
    <w:rsid w:val="00D71926"/>
    <w:rsid w:val="00D720FB"/>
    <w:rsid w:val="00D72F35"/>
    <w:rsid w:val="00D72FF1"/>
    <w:rsid w:val="00D76B1C"/>
    <w:rsid w:val="00D8130E"/>
    <w:rsid w:val="00D83E72"/>
    <w:rsid w:val="00D85DA5"/>
    <w:rsid w:val="00D9509F"/>
    <w:rsid w:val="00DB1EE5"/>
    <w:rsid w:val="00DB37B3"/>
    <w:rsid w:val="00DB7CD3"/>
    <w:rsid w:val="00DB7D5D"/>
    <w:rsid w:val="00DC4720"/>
    <w:rsid w:val="00DD09E0"/>
    <w:rsid w:val="00DD1AE1"/>
    <w:rsid w:val="00DD74A8"/>
    <w:rsid w:val="00DE10A2"/>
    <w:rsid w:val="00DE24B2"/>
    <w:rsid w:val="00DE2E81"/>
    <w:rsid w:val="00DE4ACD"/>
    <w:rsid w:val="00DE7C57"/>
    <w:rsid w:val="00DE7FD6"/>
    <w:rsid w:val="00DF04C6"/>
    <w:rsid w:val="00DF1ACF"/>
    <w:rsid w:val="00DF253B"/>
    <w:rsid w:val="00DF6816"/>
    <w:rsid w:val="00DF6954"/>
    <w:rsid w:val="00DF7769"/>
    <w:rsid w:val="00DF7B06"/>
    <w:rsid w:val="00E02053"/>
    <w:rsid w:val="00E027E4"/>
    <w:rsid w:val="00E02970"/>
    <w:rsid w:val="00E03EC0"/>
    <w:rsid w:val="00E06623"/>
    <w:rsid w:val="00E12998"/>
    <w:rsid w:val="00E17259"/>
    <w:rsid w:val="00E17A10"/>
    <w:rsid w:val="00E20BAA"/>
    <w:rsid w:val="00E231D2"/>
    <w:rsid w:val="00E233AA"/>
    <w:rsid w:val="00E30F6B"/>
    <w:rsid w:val="00E31AA3"/>
    <w:rsid w:val="00E3248D"/>
    <w:rsid w:val="00E325FF"/>
    <w:rsid w:val="00E4362C"/>
    <w:rsid w:val="00E43DE3"/>
    <w:rsid w:val="00E51569"/>
    <w:rsid w:val="00E54478"/>
    <w:rsid w:val="00E56B77"/>
    <w:rsid w:val="00E6099C"/>
    <w:rsid w:val="00E66350"/>
    <w:rsid w:val="00E70639"/>
    <w:rsid w:val="00E72BED"/>
    <w:rsid w:val="00E74426"/>
    <w:rsid w:val="00E7492C"/>
    <w:rsid w:val="00E75D39"/>
    <w:rsid w:val="00E835C4"/>
    <w:rsid w:val="00E83B85"/>
    <w:rsid w:val="00E85A65"/>
    <w:rsid w:val="00E85B8F"/>
    <w:rsid w:val="00E87CC7"/>
    <w:rsid w:val="00E91160"/>
    <w:rsid w:val="00E92CFF"/>
    <w:rsid w:val="00E94A4A"/>
    <w:rsid w:val="00E959B2"/>
    <w:rsid w:val="00E96F78"/>
    <w:rsid w:val="00EA1D68"/>
    <w:rsid w:val="00EA5E80"/>
    <w:rsid w:val="00EA72C1"/>
    <w:rsid w:val="00EB4A25"/>
    <w:rsid w:val="00EB62E9"/>
    <w:rsid w:val="00EC246D"/>
    <w:rsid w:val="00EC3A71"/>
    <w:rsid w:val="00EC4387"/>
    <w:rsid w:val="00EC54FE"/>
    <w:rsid w:val="00ED460B"/>
    <w:rsid w:val="00ED6492"/>
    <w:rsid w:val="00ED693F"/>
    <w:rsid w:val="00ED79B5"/>
    <w:rsid w:val="00EE172F"/>
    <w:rsid w:val="00EE1F78"/>
    <w:rsid w:val="00EE5619"/>
    <w:rsid w:val="00EF0F20"/>
    <w:rsid w:val="00EF48B7"/>
    <w:rsid w:val="00EF65E5"/>
    <w:rsid w:val="00F02FF5"/>
    <w:rsid w:val="00F060A2"/>
    <w:rsid w:val="00F06F5B"/>
    <w:rsid w:val="00F0788F"/>
    <w:rsid w:val="00F13B0B"/>
    <w:rsid w:val="00F23FD9"/>
    <w:rsid w:val="00F2479D"/>
    <w:rsid w:val="00F24F3C"/>
    <w:rsid w:val="00F26E57"/>
    <w:rsid w:val="00F33E9F"/>
    <w:rsid w:val="00F352C2"/>
    <w:rsid w:val="00F357E1"/>
    <w:rsid w:val="00F40DAD"/>
    <w:rsid w:val="00F45056"/>
    <w:rsid w:val="00F46399"/>
    <w:rsid w:val="00F51023"/>
    <w:rsid w:val="00F531A9"/>
    <w:rsid w:val="00F55E38"/>
    <w:rsid w:val="00F57848"/>
    <w:rsid w:val="00F60DF5"/>
    <w:rsid w:val="00F61F41"/>
    <w:rsid w:val="00F62DE7"/>
    <w:rsid w:val="00F63C30"/>
    <w:rsid w:val="00F71C06"/>
    <w:rsid w:val="00F727C9"/>
    <w:rsid w:val="00F73A6D"/>
    <w:rsid w:val="00F74F0A"/>
    <w:rsid w:val="00F81DEB"/>
    <w:rsid w:val="00F82951"/>
    <w:rsid w:val="00F82F65"/>
    <w:rsid w:val="00F8315F"/>
    <w:rsid w:val="00F85193"/>
    <w:rsid w:val="00F86675"/>
    <w:rsid w:val="00F92CB6"/>
    <w:rsid w:val="00F9617A"/>
    <w:rsid w:val="00FA222D"/>
    <w:rsid w:val="00FA3183"/>
    <w:rsid w:val="00FA4053"/>
    <w:rsid w:val="00FB02CB"/>
    <w:rsid w:val="00FB36F6"/>
    <w:rsid w:val="00FB42BB"/>
    <w:rsid w:val="00FB4B7A"/>
    <w:rsid w:val="00FB5ACB"/>
    <w:rsid w:val="00FC1E77"/>
    <w:rsid w:val="00FC3C87"/>
    <w:rsid w:val="00FC3F17"/>
    <w:rsid w:val="00FC47D2"/>
    <w:rsid w:val="00FC4A34"/>
    <w:rsid w:val="00FC4F8E"/>
    <w:rsid w:val="00FD254A"/>
    <w:rsid w:val="00FD5189"/>
    <w:rsid w:val="00FD6408"/>
    <w:rsid w:val="00FD7084"/>
    <w:rsid w:val="00FD79F3"/>
    <w:rsid w:val="00FE0A79"/>
    <w:rsid w:val="00FE1080"/>
    <w:rsid w:val="00FE194A"/>
    <w:rsid w:val="00FE26F9"/>
    <w:rsid w:val="00FF1356"/>
    <w:rsid w:val="00FF157E"/>
    <w:rsid w:val="00FF22FF"/>
    <w:rsid w:val="00FF2A4B"/>
    <w:rsid w:val="00FF6235"/>
    <w:rsid w:val="00FF77B0"/>
    <w:rsid w:val="00FF7DAE"/>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22fa6"/>
    </o:shapedefaults>
    <o:shapelayout v:ext="edit">
      <o:idmap v:ext="edit" data="1"/>
    </o:shapelayout>
  </w:shapeDefaults>
  <w:decimalSymbol w:val="."/>
  <w:listSeparator w:val=","/>
  <w14:docId w14:val="6AD4C10B"/>
  <w15:docId w15:val="{F85E07EA-4D3C-4135-8981-634722FB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4CD"/>
    <w:pPr>
      <w:keepNext/>
      <w:keepLines/>
      <w:shd w:val="clear" w:color="auto" w:fill="FFFFFF" w:themeFill="background1"/>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5C5B25"/>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5D42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2"/>
    <w:link w:val="Heading4Char"/>
    <w:uiPriority w:val="9"/>
    <w:unhideWhenUsed/>
    <w:qFormat/>
    <w:rsid w:val="00DE7C57"/>
    <w:pPr>
      <w:keepNext/>
      <w:keepLines/>
      <w:spacing w:before="200" w:after="120"/>
      <w:ind w:left="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7C5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7C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E7C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E7C5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DE7C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4CD"/>
    <w:rPr>
      <w:rFonts w:asciiTheme="majorHAnsi" w:eastAsiaTheme="majorEastAsia" w:hAnsiTheme="majorHAnsi" w:cstheme="majorBidi"/>
      <w:b/>
      <w:bCs/>
      <w:color w:val="365F91" w:themeColor="accent1" w:themeShade="BF"/>
      <w:sz w:val="36"/>
      <w:szCs w:val="28"/>
      <w:shd w:val="clear" w:color="auto" w:fill="FFFFFF" w:themeFill="background1"/>
    </w:rPr>
  </w:style>
  <w:style w:type="paragraph" w:styleId="NoSpacing">
    <w:name w:val="No Spacing"/>
    <w:autoRedefine/>
    <w:uiPriority w:val="1"/>
    <w:qFormat/>
    <w:rsid w:val="00F33E9F"/>
    <w:pPr>
      <w:spacing w:after="0" w:line="240" w:lineRule="auto"/>
    </w:pPr>
    <w:rPr>
      <w:sz w:val="24"/>
    </w:rPr>
  </w:style>
  <w:style w:type="paragraph" w:styleId="ListParagraph">
    <w:name w:val="List Paragraph"/>
    <w:basedOn w:val="Normal"/>
    <w:uiPriority w:val="34"/>
    <w:qFormat/>
    <w:rsid w:val="00C3253A"/>
    <w:pPr>
      <w:ind w:left="1008"/>
      <w:contextualSpacing/>
    </w:pPr>
  </w:style>
  <w:style w:type="character" w:styleId="Hyperlink">
    <w:name w:val="Hyperlink"/>
    <w:basedOn w:val="DefaultParagraphFont"/>
    <w:uiPriority w:val="99"/>
    <w:unhideWhenUsed/>
    <w:rsid w:val="00E30F6B"/>
    <w:rPr>
      <w:color w:val="0000FF" w:themeColor="hyperlink"/>
      <w:u w:val="single"/>
    </w:rPr>
  </w:style>
  <w:style w:type="character" w:customStyle="1" w:styleId="Heading2Char">
    <w:name w:val="Heading 2 Char"/>
    <w:basedOn w:val="DefaultParagraphFont"/>
    <w:link w:val="Heading2"/>
    <w:uiPriority w:val="9"/>
    <w:rsid w:val="005C5B25"/>
    <w:rPr>
      <w:rFonts w:asciiTheme="majorHAnsi" w:eastAsiaTheme="majorEastAsia" w:hAnsiTheme="majorHAnsi" w:cstheme="majorBidi"/>
      <w:b/>
      <w:bCs/>
      <w:color w:val="4F81BD" w:themeColor="accent1"/>
      <w:sz w:val="28"/>
      <w:szCs w:val="26"/>
    </w:rPr>
  </w:style>
  <w:style w:type="paragraph" w:styleId="ListBullet">
    <w:name w:val="List Bullet"/>
    <w:basedOn w:val="Normal"/>
    <w:autoRedefine/>
    <w:uiPriority w:val="99"/>
    <w:unhideWhenUsed/>
    <w:qFormat/>
    <w:rsid w:val="00F23FD9"/>
    <w:pPr>
      <w:numPr>
        <w:numId w:val="7"/>
      </w:numPr>
      <w:contextualSpacing/>
    </w:pPr>
  </w:style>
  <w:style w:type="paragraph" w:styleId="ListBullet2">
    <w:name w:val="List Bullet 2"/>
    <w:basedOn w:val="Normal"/>
    <w:uiPriority w:val="99"/>
    <w:unhideWhenUsed/>
    <w:qFormat/>
    <w:rsid w:val="005D42AA"/>
    <w:pPr>
      <w:numPr>
        <w:numId w:val="8"/>
      </w:numPr>
      <w:contextualSpacing/>
    </w:pPr>
  </w:style>
  <w:style w:type="character" w:customStyle="1" w:styleId="Heading3Char">
    <w:name w:val="Heading 3 Char"/>
    <w:basedOn w:val="DefaultParagraphFont"/>
    <w:link w:val="Heading3"/>
    <w:uiPriority w:val="9"/>
    <w:rsid w:val="005D42AA"/>
    <w:rPr>
      <w:rFonts w:asciiTheme="majorHAnsi" w:eastAsiaTheme="majorEastAsia" w:hAnsiTheme="majorHAnsi" w:cstheme="majorBidi"/>
      <w:b/>
      <w:bCs/>
      <w:color w:val="4F81BD" w:themeColor="accent1"/>
    </w:rPr>
  </w:style>
  <w:style w:type="paragraph" w:styleId="ListBullet3">
    <w:name w:val="List Bullet 3"/>
    <w:basedOn w:val="Normal"/>
    <w:autoRedefine/>
    <w:uiPriority w:val="99"/>
    <w:unhideWhenUsed/>
    <w:qFormat/>
    <w:rsid w:val="00C3253A"/>
    <w:pPr>
      <w:numPr>
        <w:numId w:val="9"/>
      </w:numPr>
      <w:contextualSpacing/>
    </w:pPr>
  </w:style>
  <w:style w:type="paragraph" w:styleId="List2">
    <w:name w:val="List 2"/>
    <w:basedOn w:val="Normal"/>
    <w:uiPriority w:val="99"/>
    <w:unhideWhenUsed/>
    <w:rsid w:val="008925E7"/>
    <w:pPr>
      <w:ind w:left="720" w:hanging="360"/>
      <w:contextualSpacing/>
    </w:pPr>
  </w:style>
  <w:style w:type="paragraph" w:styleId="Header">
    <w:name w:val="header"/>
    <w:basedOn w:val="Normal"/>
    <w:link w:val="HeaderChar"/>
    <w:uiPriority w:val="99"/>
    <w:unhideWhenUsed/>
    <w:rsid w:val="006B2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BB6"/>
  </w:style>
  <w:style w:type="paragraph" w:styleId="Footer">
    <w:name w:val="footer"/>
    <w:basedOn w:val="Normal"/>
    <w:link w:val="FooterChar"/>
    <w:uiPriority w:val="99"/>
    <w:unhideWhenUsed/>
    <w:rsid w:val="006B2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BB6"/>
  </w:style>
  <w:style w:type="character" w:styleId="Emphasis">
    <w:name w:val="Emphasis"/>
    <w:basedOn w:val="DefaultParagraphFont"/>
    <w:uiPriority w:val="20"/>
    <w:qFormat/>
    <w:rsid w:val="0028288B"/>
    <w:rPr>
      <w:i/>
      <w:iCs/>
    </w:rPr>
  </w:style>
  <w:style w:type="character" w:styleId="Strong">
    <w:name w:val="Strong"/>
    <w:basedOn w:val="DefaultParagraphFont"/>
    <w:uiPriority w:val="22"/>
    <w:qFormat/>
    <w:rsid w:val="00A43441"/>
    <w:rPr>
      <w:b/>
      <w:bCs/>
    </w:rPr>
  </w:style>
  <w:style w:type="paragraph" w:styleId="BodyText">
    <w:name w:val="Body Text"/>
    <w:basedOn w:val="Normal"/>
    <w:link w:val="BodyTextChar"/>
    <w:uiPriority w:val="99"/>
    <w:unhideWhenUsed/>
    <w:rsid w:val="005C5B25"/>
    <w:pPr>
      <w:spacing w:after="0"/>
    </w:pPr>
  </w:style>
  <w:style w:type="character" w:customStyle="1" w:styleId="BodyTextChar">
    <w:name w:val="Body Text Char"/>
    <w:basedOn w:val="DefaultParagraphFont"/>
    <w:link w:val="BodyText"/>
    <w:uiPriority w:val="99"/>
    <w:rsid w:val="005C5B25"/>
  </w:style>
  <w:style w:type="paragraph" w:customStyle="1" w:styleId="BodyBold">
    <w:name w:val="Body Bold"/>
    <w:basedOn w:val="BodyText"/>
    <w:qFormat/>
    <w:rsid w:val="005C5B25"/>
    <w:rPr>
      <w:b/>
    </w:rPr>
  </w:style>
  <w:style w:type="table" w:styleId="TableGrid">
    <w:name w:val="Table Grid"/>
    <w:basedOn w:val="TableNormal"/>
    <w:uiPriority w:val="59"/>
    <w:rsid w:val="00E325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E325F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E325F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C608E7"/>
    <w:rPr>
      <w:color w:val="808080"/>
    </w:rPr>
  </w:style>
  <w:style w:type="paragraph" w:styleId="BalloonText">
    <w:name w:val="Balloon Text"/>
    <w:basedOn w:val="Normal"/>
    <w:link w:val="BalloonTextChar"/>
    <w:uiPriority w:val="99"/>
    <w:semiHidden/>
    <w:unhideWhenUsed/>
    <w:rsid w:val="00C60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8E7"/>
    <w:rPr>
      <w:rFonts w:ascii="Tahoma" w:hAnsi="Tahoma" w:cs="Tahoma"/>
      <w:sz w:val="16"/>
      <w:szCs w:val="16"/>
    </w:rPr>
  </w:style>
  <w:style w:type="character" w:styleId="IntenseReference">
    <w:name w:val="Intense Reference"/>
    <w:basedOn w:val="DefaultParagraphFont"/>
    <w:uiPriority w:val="32"/>
    <w:qFormat/>
    <w:rsid w:val="00F61F41"/>
    <w:rPr>
      <w:b/>
      <w:bCs/>
      <w:smallCaps/>
      <w:color w:val="C0504D" w:themeColor="accent2"/>
      <w:spacing w:val="5"/>
      <w:u w:val="single"/>
    </w:rPr>
  </w:style>
  <w:style w:type="paragraph" w:styleId="IntenseQuote">
    <w:name w:val="Intense Quote"/>
    <w:basedOn w:val="Normal"/>
    <w:next w:val="Normal"/>
    <w:link w:val="IntenseQuoteChar"/>
    <w:uiPriority w:val="30"/>
    <w:qFormat/>
    <w:rsid w:val="007935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93593"/>
    <w:rPr>
      <w:b/>
      <w:bCs/>
      <w:i/>
      <w:iCs/>
      <w:color w:val="4F81BD" w:themeColor="accent1"/>
    </w:rPr>
  </w:style>
  <w:style w:type="character" w:styleId="IntenseEmphasis">
    <w:name w:val="Intense Emphasis"/>
    <w:basedOn w:val="DefaultParagraphFont"/>
    <w:uiPriority w:val="21"/>
    <w:qFormat/>
    <w:rsid w:val="00793593"/>
    <w:rPr>
      <w:b/>
      <w:bCs/>
      <w:i/>
      <w:iCs/>
      <w:color w:val="4F81BD" w:themeColor="accent1"/>
    </w:rPr>
  </w:style>
  <w:style w:type="character" w:styleId="SubtleEmphasis">
    <w:name w:val="Subtle Emphasis"/>
    <w:basedOn w:val="DefaultParagraphFont"/>
    <w:uiPriority w:val="19"/>
    <w:qFormat/>
    <w:rsid w:val="00793593"/>
    <w:rPr>
      <w:i/>
      <w:iCs/>
      <w:color w:val="808080" w:themeColor="text1" w:themeTint="7F"/>
    </w:rPr>
  </w:style>
  <w:style w:type="paragraph" w:styleId="Subtitle">
    <w:name w:val="Subtitle"/>
    <w:basedOn w:val="Normal"/>
    <w:next w:val="Normal"/>
    <w:link w:val="SubtitleChar"/>
    <w:uiPriority w:val="11"/>
    <w:qFormat/>
    <w:rsid w:val="0079359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3593"/>
    <w:rPr>
      <w:rFonts w:asciiTheme="majorHAnsi" w:eastAsiaTheme="majorEastAsia" w:hAnsiTheme="majorHAnsi" w:cstheme="majorBidi"/>
      <w:i/>
      <w:iCs/>
      <w:color w:val="4F81BD" w:themeColor="accent1"/>
      <w:spacing w:val="15"/>
      <w:sz w:val="24"/>
      <w:szCs w:val="24"/>
    </w:rPr>
  </w:style>
  <w:style w:type="paragraph" w:styleId="Closing">
    <w:name w:val="Closing"/>
    <w:basedOn w:val="Normal"/>
    <w:link w:val="ClosingChar"/>
    <w:uiPriority w:val="99"/>
    <w:unhideWhenUsed/>
    <w:rsid w:val="00793593"/>
    <w:pPr>
      <w:spacing w:after="0" w:line="240" w:lineRule="auto"/>
      <w:ind w:left="4320"/>
    </w:pPr>
  </w:style>
  <w:style w:type="character" w:customStyle="1" w:styleId="ClosingChar">
    <w:name w:val="Closing Char"/>
    <w:basedOn w:val="DefaultParagraphFont"/>
    <w:link w:val="Closing"/>
    <w:uiPriority w:val="99"/>
    <w:rsid w:val="00793593"/>
  </w:style>
  <w:style w:type="paragraph" w:styleId="Quote">
    <w:name w:val="Quote"/>
    <w:basedOn w:val="Normal"/>
    <w:next w:val="Normal"/>
    <w:link w:val="QuoteChar"/>
    <w:uiPriority w:val="29"/>
    <w:qFormat/>
    <w:rsid w:val="00324BB6"/>
    <w:pPr>
      <w:pBdr>
        <w:top w:val="single" w:sz="4" w:space="1" w:color="auto"/>
        <w:bottom w:val="single" w:sz="4" w:space="1" w:color="auto"/>
      </w:pBdr>
      <w:ind w:left="1440"/>
    </w:pPr>
    <w:rPr>
      <w:i/>
      <w:iCs/>
      <w:color w:val="000000" w:themeColor="text1"/>
    </w:rPr>
  </w:style>
  <w:style w:type="character" w:customStyle="1" w:styleId="QuoteChar">
    <w:name w:val="Quote Char"/>
    <w:basedOn w:val="DefaultParagraphFont"/>
    <w:link w:val="Quote"/>
    <w:uiPriority w:val="29"/>
    <w:rsid w:val="00324BB6"/>
    <w:rPr>
      <w:i/>
      <w:iCs/>
      <w:color w:val="000000" w:themeColor="text1"/>
    </w:rPr>
  </w:style>
  <w:style w:type="character" w:styleId="BookTitle">
    <w:name w:val="Book Title"/>
    <w:basedOn w:val="DefaultParagraphFont"/>
    <w:uiPriority w:val="33"/>
    <w:qFormat/>
    <w:rsid w:val="00DF7B06"/>
    <w:rPr>
      <w:b/>
      <w:bCs/>
      <w:smallCaps/>
      <w:spacing w:val="5"/>
    </w:rPr>
  </w:style>
  <w:style w:type="character" w:customStyle="1" w:styleId="Heading4Char">
    <w:name w:val="Heading 4 Char"/>
    <w:basedOn w:val="DefaultParagraphFont"/>
    <w:link w:val="Heading4"/>
    <w:uiPriority w:val="9"/>
    <w:rsid w:val="00DE7C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E7C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E7C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E7C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E7C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DE7C57"/>
    <w:rPr>
      <w:rFonts w:asciiTheme="majorHAnsi" w:eastAsiaTheme="majorEastAsia" w:hAnsiTheme="majorHAnsi" w:cstheme="majorBidi"/>
      <w:i/>
      <w:iCs/>
      <w:color w:val="404040" w:themeColor="text1" w:themeTint="BF"/>
      <w:sz w:val="20"/>
      <w:szCs w:val="20"/>
    </w:rPr>
  </w:style>
  <w:style w:type="paragraph" w:styleId="BodyTextIndent2">
    <w:name w:val="Body Text Indent 2"/>
    <w:basedOn w:val="Normal"/>
    <w:link w:val="BodyTextIndent2Char"/>
    <w:uiPriority w:val="99"/>
    <w:unhideWhenUsed/>
    <w:rsid w:val="00DE7C57"/>
    <w:pPr>
      <w:spacing w:after="120" w:line="480" w:lineRule="auto"/>
      <w:ind w:left="360"/>
    </w:pPr>
  </w:style>
  <w:style w:type="character" w:customStyle="1" w:styleId="BodyTextIndent2Char">
    <w:name w:val="Body Text Indent 2 Char"/>
    <w:basedOn w:val="DefaultParagraphFont"/>
    <w:link w:val="BodyTextIndent2"/>
    <w:uiPriority w:val="99"/>
    <w:rsid w:val="00DE7C57"/>
  </w:style>
  <w:style w:type="paragraph" w:styleId="BodyTextIndent3">
    <w:name w:val="Body Text Indent 3"/>
    <w:basedOn w:val="Normal"/>
    <w:link w:val="BodyTextIndent3Char"/>
    <w:autoRedefine/>
    <w:uiPriority w:val="99"/>
    <w:unhideWhenUsed/>
    <w:rsid w:val="00D20C9E"/>
    <w:pPr>
      <w:spacing w:after="120"/>
      <w:ind w:left="1152"/>
    </w:pPr>
    <w:rPr>
      <w:sz w:val="16"/>
      <w:szCs w:val="16"/>
    </w:rPr>
  </w:style>
  <w:style w:type="character" w:customStyle="1" w:styleId="BodyTextIndent3Char">
    <w:name w:val="Body Text Indent 3 Char"/>
    <w:basedOn w:val="DefaultParagraphFont"/>
    <w:link w:val="BodyTextIndent3"/>
    <w:uiPriority w:val="99"/>
    <w:rsid w:val="00D20C9E"/>
    <w:rPr>
      <w:sz w:val="16"/>
      <w:szCs w:val="16"/>
    </w:rPr>
  </w:style>
  <w:style w:type="paragraph" w:styleId="BodyText2">
    <w:name w:val="Body Text 2"/>
    <w:basedOn w:val="Normal"/>
    <w:link w:val="BodyText2Char"/>
    <w:uiPriority w:val="99"/>
    <w:unhideWhenUsed/>
    <w:rsid w:val="002B3427"/>
    <w:pPr>
      <w:spacing w:after="240" w:line="240" w:lineRule="auto"/>
    </w:pPr>
  </w:style>
  <w:style w:type="character" w:customStyle="1" w:styleId="BodyText2Char">
    <w:name w:val="Body Text 2 Char"/>
    <w:basedOn w:val="DefaultParagraphFont"/>
    <w:link w:val="BodyText2"/>
    <w:uiPriority w:val="99"/>
    <w:rsid w:val="002B3427"/>
  </w:style>
  <w:style w:type="character" w:styleId="FollowedHyperlink">
    <w:name w:val="FollowedHyperlink"/>
    <w:basedOn w:val="DefaultParagraphFont"/>
    <w:uiPriority w:val="99"/>
    <w:semiHidden/>
    <w:unhideWhenUsed/>
    <w:rsid w:val="00264FC0"/>
    <w:rPr>
      <w:color w:val="800080" w:themeColor="followedHyperlink"/>
      <w:u w:val="single"/>
    </w:rPr>
  </w:style>
  <w:style w:type="paragraph" w:styleId="NoteHeading">
    <w:name w:val="Note Heading"/>
    <w:basedOn w:val="Normal"/>
    <w:next w:val="Normal"/>
    <w:link w:val="NoteHeadingChar"/>
    <w:uiPriority w:val="99"/>
    <w:unhideWhenUsed/>
    <w:rsid w:val="00D20C9E"/>
    <w:pPr>
      <w:spacing w:after="0" w:line="240" w:lineRule="auto"/>
    </w:pPr>
  </w:style>
  <w:style w:type="character" w:customStyle="1" w:styleId="NoteHeadingChar">
    <w:name w:val="Note Heading Char"/>
    <w:basedOn w:val="DefaultParagraphFont"/>
    <w:link w:val="NoteHeading"/>
    <w:uiPriority w:val="99"/>
    <w:rsid w:val="00D20C9E"/>
  </w:style>
  <w:style w:type="paragraph" w:styleId="NormalIndent">
    <w:name w:val="Normal Indent"/>
    <w:basedOn w:val="Normal"/>
    <w:uiPriority w:val="99"/>
    <w:unhideWhenUsed/>
    <w:rsid w:val="00D20C9E"/>
    <w:pPr>
      <w:ind w:left="720"/>
    </w:pPr>
  </w:style>
  <w:style w:type="paragraph" w:styleId="BodyTextIndent">
    <w:name w:val="Body Text Indent"/>
    <w:basedOn w:val="Normal"/>
    <w:link w:val="BodyTextIndentChar"/>
    <w:uiPriority w:val="99"/>
    <w:semiHidden/>
    <w:unhideWhenUsed/>
    <w:rsid w:val="00D20C9E"/>
    <w:pPr>
      <w:spacing w:after="120"/>
      <w:ind w:left="360"/>
    </w:pPr>
  </w:style>
  <w:style w:type="character" w:customStyle="1" w:styleId="BodyTextIndentChar">
    <w:name w:val="Body Text Indent Char"/>
    <w:basedOn w:val="DefaultParagraphFont"/>
    <w:link w:val="BodyTextIndent"/>
    <w:uiPriority w:val="99"/>
    <w:semiHidden/>
    <w:rsid w:val="00D20C9E"/>
  </w:style>
  <w:style w:type="paragraph" w:styleId="BodyTextFirstIndent2">
    <w:name w:val="Body Text First Indent 2"/>
    <w:basedOn w:val="BodyTextIndent"/>
    <w:link w:val="BodyTextFirstIndent2Char"/>
    <w:uiPriority w:val="99"/>
    <w:unhideWhenUsed/>
    <w:rsid w:val="00D20C9E"/>
    <w:pPr>
      <w:spacing w:after="200"/>
      <w:ind w:firstLine="360"/>
    </w:pPr>
  </w:style>
  <w:style w:type="character" w:customStyle="1" w:styleId="BodyTextFirstIndent2Char">
    <w:name w:val="Body Text First Indent 2 Char"/>
    <w:basedOn w:val="BodyTextIndentChar"/>
    <w:link w:val="BodyTextFirstIndent2"/>
    <w:uiPriority w:val="99"/>
    <w:rsid w:val="00D20C9E"/>
  </w:style>
  <w:style w:type="paragraph" w:styleId="BodyTextFirstIndent">
    <w:name w:val="Body Text First Indent"/>
    <w:basedOn w:val="BodyText"/>
    <w:link w:val="BodyTextFirstIndentChar"/>
    <w:uiPriority w:val="99"/>
    <w:unhideWhenUsed/>
    <w:rsid w:val="00D20C9E"/>
    <w:pPr>
      <w:spacing w:after="200"/>
      <w:ind w:firstLine="360"/>
    </w:pPr>
  </w:style>
  <w:style w:type="character" w:customStyle="1" w:styleId="BodyTextFirstIndentChar">
    <w:name w:val="Body Text First Indent Char"/>
    <w:basedOn w:val="BodyTextChar"/>
    <w:link w:val="BodyTextFirstIndent"/>
    <w:uiPriority w:val="99"/>
    <w:rsid w:val="00D20C9E"/>
  </w:style>
  <w:style w:type="paragraph" w:styleId="FootnoteText">
    <w:name w:val="footnote text"/>
    <w:basedOn w:val="Normal"/>
    <w:link w:val="FootnoteTextChar"/>
    <w:uiPriority w:val="99"/>
    <w:unhideWhenUsed/>
    <w:rsid w:val="00C55CCC"/>
    <w:pPr>
      <w:spacing w:after="0" w:line="240" w:lineRule="auto"/>
    </w:pPr>
    <w:rPr>
      <w:sz w:val="20"/>
      <w:szCs w:val="20"/>
    </w:rPr>
  </w:style>
  <w:style w:type="character" w:customStyle="1" w:styleId="FootnoteTextChar">
    <w:name w:val="Footnote Text Char"/>
    <w:basedOn w:val="DefaultParagraphFont"/>
    <w:link w:val="FootnoteText"/>
    <w:uiPriority w:val="99"/>
    <w:rsid w:val="00C55CCC"/>
    <w:rPr>
      <w:sz w:val="20"/>
      <w:szCs w:val="20"/>
    </w:rPr>
  </w:style>
  <w:style w:type="character" w:styleId="FootnoteReference">
    <w:name w:val="footnote reference"/>
    <w:basedOn w:val="DefaultParagraphFont"/>
    <w:uiPriority w:val="99"/>
    <w:unhideWhenUsed/>
    <w:rsid w:val="00C55CCC"/>
    <w:rPr>
      <w:vertAlign w:val="superscript"/>
    </w:rPr>
  </w:style>
  <w:style w:type="character" w:styleId="SubtleReference">
    <w:name w:val="Subtle Reference"/>
    <w:basedOn w:val="DefaultParagraphFont"/>
    <w:uiPriority w:val="31"/>
    <w:qFormat/>
    <w:rsid w:val="00C55CCC"/>
    <w:rPr>
      <w:smallCaps/>
      <w:color w:val="C0504D" w:themeColor="accent2"/>
      <w:u w:val="single"/>
    </w:rPr>
  </w:style>
  <w:style w:type="paragraph" w:styleId="Title">
    <w:name w:val="Title"/>
    <w:basedOn w:val="Normal"/>
    <w:next w:val="Normal"/>
    <w:link w:val="TitleChar"/>
    <w:uiPriority w:val="10"/>
    <w:qFormat/>
    <w:rsid w:val="00A3613E"/>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613E"/>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1946D7"/>
    <w:pPr>
      <w:shd w:val="clear" w:color="auto" w:fill="auto"/>
      <w:outlineLvl w:val="9"/>
    </w:pPr>
    <w:rPr>
      <w:sz w:val="28"/>
    </w:rPr>
  </w:style>
  <w:style w:type="paragraph" w:styleId="TOC1">
    <w:name w:val="toc 1"/>
    <w:basedOn w:val="Normal"/>
    <w:next w:val="Normal"/>
    <w:autoRedefine/>
    <w:uiPriority w:val="39"/>
    <w:unhideWhenUsed/>
    <w:rsid w:val="001946D7"/>
    <w:pPr>
      <w:spacing w:after="100"/>
    </w:pPr>
  </w:style>
  <w:style w:type="paragraph" w:styleId="TOC2">
    <w:name w:val="toc 2"/>
    <w:basedOn w:val="Normal"/>
    <w:next w:val="Normal"/>
    <w:autoRedefine/>
    <w:uiPriority w:val="39"/>
    <w:unhideWhenUsed/>
    <w:rsid w:val="001946D7"/>
    <w:pPr>
      <w:spacing w:after="100"/>
      <w:ind w:left="220"/>
    </w:pPr>
  </w:style>
  <w:style w:type="paragraph" w:styleId="TOC3">
    <w:name w:val="toc 3"/>
    <w:basedOn w:val="Normal"/>
    <w:next w:val="Normal"/>
    <w:autoRedefine/>
    <w:uiPriority w:val="39"/>
    <w:unhideWhenUsed/>
    <w:rsid w:val="001946D7"/>
    <w:pPr>
      <w:spacing w:after="100"/>
      <w:ind w:left="440"/>
    </w:pPr>
  </w:style>
  <w:style w:type="table" w:customStyle="1" w:styleId="LightShading-Accent11">
    <w:name w:val="Light Shading - Accent 11"/>
    <w:basedOn w:val="TableNormal"/>
    <w:uiPriority w:val="60"/>
    <w:rsid w:val="005462B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odyafterh3">
    <w:name w:val="bodyafterh3"/>
    <w:basedOn w:val="Normal"/>
    <w:rsid w:val="00563FE2"/>
    <w:pPr>
      <w:spacing w:before="240" w:after="240" w:line="240" w:lineRule="auto"/>
      <w:ind w:left="720" w:right="28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A5DE6"/>
    <w:rPr>
      <w:sz w:val="16"/>
      <w:szCs w:val="16"/>
    </w:rPr>
  </w:style>
  <w:style w:type="paragraph" w:styleId="CommentText">
    <w:name w:val="annotation text"/>
    <w:basedOn w:val="Normal"/>
    <w:link w:val="CommentTextChar"/>
    <w:uiPriority w:val="99"/>
    <w:semiHidden/>
    <w:unhideWhenUsed/>
    <w:rsid w:val="008A5DE6"/>
    <w:pPr>
      <w:spacing w:line="240" w:lineRule="auto"/>
    </w:pPr>
    <w:rPr>
      <w:sz w:val="20"/>
      <w:szCs w:val="20"/>
    </w:rPr>
  </w:style>
  <w:style w:type="character" w:customStyle="1" w:styleId="CommentTextChar">
    <w:name w:val="Comment Text Char"/>
    <w:basedOn w:val="DefaultParagraphFont"/>
    <w:link w:val="CommentText"/>
    <w:uiPriority w:val="99"/>
    <w:semiHidden/>
    <w:rsid w:val="008A5DE6"/>
    <w:rPr>
      <w:rFonts w:eastAsiaTheme="minorEastAsia"/>
      <w:sz w:val="20"/>
      <w:szCs w:val="20"/>
    </w:rPr>
  </w:style>
  <w:style w:type="paragraph" w:styleId="ListBullet4">
    <w:name w:val="List Bullet 4"/>
    <w:basedOn w:val="Normal"/>
    <w:autoRedefine/>
    <w:uiPriority w:val="99"/>
    <w:unhideWhenUsed/>
    <w:rsid w:val="00D35422"/>
    <w:pPr>
      <w:numPr>
        <w:numId w:val="10"/>
      </w:numPr>
      <w:contextualSpacing/>
    </w:pPr>
  </w:style>
  <w:style w:type="paragraph" w:styleId="ListNumber2">
    <w:name w:val="List Number 2"/>
    <w:basedOn w:val="Normal"/>
    <w:autoRedefine/>
    <w:uiPriority w:val="99"/>
    <w:unhideWhenUsed/>
    <w:rsid w:val="00D35422"/>
    <w:pPr>
      <w:numPr>
        <w:numId w:val="14"/>
      </w:numPr>
      <w:spacing w:before="360" w:after="120"/>
      <w:contextualSpacing/>
    </w:pPr>
  </w:style>
  <w:style w:type="table" w:styleId="MediumList2-Accent1">
    <w:name w:val="Medium List 2 Accent 1"/>
    <w:basedOn w:val="TableNormal"/>
    <w:uiPriority w:val="66"/>
    <w:rsid w:val="001742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840267">
      <w:bodyDiv w:val="1"/>
      <w:marLeft w:val="0"/>
      <w:marRight w:val="0"/>
      <w:marTop w:val="0"/>
      <w:marBottom w:val="0"/>
      <w:divBdr>
        <w:top w:val="none" w:sz="0" w:space="0" w:color="auto"/>
        <w:left w:val="none" w:sz="0" w:space="0" w:color="auto"/>
        <w:bottom w:val="none" w:sz="0" w:space="0" w:color="auto"/>
        <w:right w:val="none" w:sz="0" w:space="0" w:color="auto"/>
      </w:divBdr>
    </w:div>
    <w:div w:id="451436367">
      <w:bodyDiv w:val="1"/>
      <w:marLeft w:val="0"/>
      <w:marRight w:val="0"/>
      <w:marTop w:val="0"/>
      <w:marBottom w:val="0"/>
      <w:divBdr>
        <w:top w:val="none" w:sz="0" w:space="0" w:color="auto"/>
        <w:left w:val="none" w:sz="0" w:space="0" w:color="auto"/>
        <w:bottom w:val="none" w:sz="0" w:space="0" w:color="auto"/>
        <w:right w:val="none" w:sz="0" w:space="0" w:color="auto"/>
      </w:divBdr>
    </w:div>
    <w:div w:id="557203192">
      <w:bodyDiv w:val="1"/>
      <w:marLeft w:val="0"/>
      <w:marRight w:val="0"/>
      <w:marTop w:val="0"/>
      <w:marBottom w:val="0"/>
      <w:divBdr>
        <w:top w:val="none" w:sz="0" w:space="0" w:color="auto"/>
        <w:left w:val="none" w:sz="0" w:space="0" w:color="auto"/>
        <w:bottom w:val="none" w:sz="0" w:space="0" w:color="auto"/>
        <w:right w:val="none" w:sz="0" w:space="0" w:color="auto"/>
      </w:divBdr>
    </w:div>
    <w:div w:id="584458037">
      <w:bodyDiv w:val="1"/>
      <w:marLeft w:val="75"/>
      <w:marRight w:val="75"/>
      <w:marTop w:val="75"/>
      <w:marBottom w:val="0"/>
      <w:divBdr>
        <w:top w:val="none" w:sz="0" w:space="0" w:color="auto"/>
        <w:left w:val="none" w:sz="0" w:space="0" w:color="auto"/>
        <w:bottom w:val="none" w:sz="0" w:space="0" w:color="auto"/>
        <w:right w:val="none" w:sz="0" w:space="0" w:color="auto"/>
      </w:divBdr>
    </w:div>
    <w:div w:id="704331674">
      <w:bodyDiv w:val="1"/>
      <w:marLeft w:val="0"/>
      <w:marRight w:val="0"/>
      <w:marTop w:val="0"/>
      <w:marBottom w:val="0"/>
      <w:divBdr>
        <w:top w:val="none" w:sz="0" w:space="0" w:color="auto"/>
        <w:left w:val="none" w:sz="0" w:space="0" w:color="auto"/>
        <w:bottom w:val="none" w:sz="0" w:space="0" w:color="auto"/>
        <w:right w:val="none" w:sz="0" w:space="0" w:color="auto"/>
      </w:divBdr>
    </w:div>
    <w:div w:id="1228371128">
      <w:bodyDiv w:val="1"/>
      <w:marLeft w:val="0"/>
      <w:marRight w:val="0"/>
      <w:marTop w:val="0"/>
      <w:marBottom w:val="0"/>
      <w:divBdr>
        <w:top w:val="none" w:sz="0" w:space="0" w:color="auto"/>
        <w:left w:val="none" w:sz="0" w:space="0" w:color="auto"/>
        <w:bottom w:val="none" w:sz="0" w:space="0" w:color="auto"/>
        <w:right w:val="none" w:sz="0" w:space="0" w:color="auto"/>
      </w:divBdr>
    </w:div>
    <w:div w:id="1596597667">
      <w:bodyDiv w:val="1"/>
      <w:marLeft w:val="0"/>
      <w:marRight w:val="0"/>
      <w:marTop w:val="0"/>
      <w:marBottom w:val="0"/>
      <w:divBdr>
        <w:top w:val="none" w:sz="0" w:space="0" w:color="auto"/>
        <w:left w:val="none" w:sz="0" w:space="0" w:color="auto"/>
        <w:bottom w:val="none" w:sz="0" w:space="0" w:color="auto"/>
        <w:right w:val="none" w:sz="0" w:space="0" w:color="auto"/>
      </w:divBdr>
    </w:div>
    <w:div w:id="1709257505">
      <w:bodyDiv w:val="1"/>
      <w:marLeft w:val="0"/>
      <w:marRight w:val="0"/>
      <w:marTop w:val="0"/>
      <w:marBottom w:val="0"/>
      <w:divBdr>
        <w:top w:val="none" w:sz="0" w:space="0" w:color="auto"/>
        <w:left w:val="none" w:sz="0" w:space="0" w:color="auto"/>
        <w:bottom w:val="none" w:sz="0" w:space="0" w:color="auto"/>
        <w:right w:val="none" w:sz="0" w:space="0" w:color="auto"/>
      </w:divBdr>
    </w:div>
    <w:div w:id="1995254072">
      <w:bodyDiv w:val="1"/>
      <w:marLeft w:val="0"/>
      <w:marRight w:val="0"/>
      <w:marTop w:val="0"/>
      <w:marBottom w:val="0"/>
      <w:divBdr>
        <w:top w:val="none" w:sz="0" w:space="0" w:color="auto"/>
        <w:left w:val="none" w:sz="0" w:space="0" w:color="auto"/>
        <w:bottom w:val="none" w:sz="0" w:space="0" w:color="auto"/>
        <w:right w:val="none" w:sz="0" w:space="0" w:color="auto"/>
      </w:divBdr>
    </w:div>
    <w:div w:id="208445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lene\Documents\MC%20Doc%20and%20Help\User%20Connect%20Docs\In%20Progress%20and%20Reference\MC-%20DocTemplate-Feb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8968B-E284-465D-BB30-6C2E609D4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MC- DocTemplate-Feb12.dotx</Template>
  <TotalTime>0</TotalTime>
  <Pages>1</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Arlene</dc:creator>
  <cp:lastModifiedBy>Remi G</cp:lastModifiedBy>
  <cp:revision>2</cp:revision>
  <cp:lastPrinted>2012-02-02T00:37:00Z</cp:lastPrinted>
  <dcterms:created xsi:type="dcterms:W3CDTF">2016-10-26T13:04:00Z</dcterms:created>
  <dcterms:modified xsi:type="dcterms:W3CDTF">2016-10-26T13:04:00Z</dcterms:modified>
</cp:coreProperties>
</file>