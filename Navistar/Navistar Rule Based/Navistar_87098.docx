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56" w:rsidRDefault="001742E0" w:rsidP="00B9108C">
      <w:pPr>
        <w:pStyle w:val="Title"/>
      </w:pPr>
      <w:r>
        <w:t xml:space="preserve">Customer </w:t>
      </w:r>
      <w:r w:rsidR="004C7EFC">
        <w:t>SQL</w:t>
      </w:r>
      <w:r>
        <w:t xml:space="preserve"> Scope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4068"/>
        <w:gridCol w:w="5220"/>
      </w:tblGrid>
      <w:tr w:rsidR="001742E0" w:rsidTr="00767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68" w:type="dxa"/>
          </w:tcPr>
          <w:p w:rsidR="001742E0" w:rsidRDefault="001742E0" w:rsidP="0047564F">
            <w:pPr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  <w:tc>
          <w:tcPr>
            <w:tcW w:w="5220" w:type="dxa"/>
          </w:tcPr>
          <w:p w:rsidR="001742E0" w:rsidRDefault="001742E0" w:rsidP="00475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</w:tr>
      <w:tr w:rsidR="001742E0" w:rsidRPr="005C6B0B" w:rsidTr="0076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Pr="005C6B0B" w:rsidRDefault="001742E0" w:rsidP="0047564F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</w:t>
            </w:r>
          </w:p>
        </w:tc>
        <w:tc>
          <w:tcPr>
            <w:tcW w:w="5220" w:type="dxa"/>
          </w:tcPr>
          <w:p w:rsidR="001742E0" w:rsidRPr="00FC2358" w:rsidRDefault="0047564F" w:rsidP="0047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Navistar</w:t>
            </w:r>
          </w:p>
        </w:tc>
      </w:tr>
      <w:tr w:rsidR="0076737A" w:rsidTr="007673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76737A" w:rsidRDefault="0076737A" w:rsidP="0047564F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 On Premise / Online?</w:t>
            </w:r>
          </w:p>
        </w:tc>
        <w:tc>
          <w:tcPr>
            <w:tcW w:w="5220" w:type="dxa"/>
          </w:tcPr>
          <w:p w:rsidR="0076737A" w:rsidRPr="00FC2358" w:rsidRDefault="0047564F" w:rsidP="0047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Online</w:t>
            </w:r>
          </w:p>
        </w:tc>
      </w:tr>
      <w:tr w:rsidR="001742E0" w:rsidTr="0076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Pr="005C6B0B" w:rsidRDefault="006E3BD2" w:rsidP="0031592D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Primary Contact</w:t>
            </w:r>
            <w:r w:rsidR="0031592D">
              <w:rPr>
                <w:rFonts w:ascii="Verdana" w:hAnsi="Verdana"/>
                <w:color w:val="4F81BD" w:themeColor="accent1"/>
                <w:sz w:val="24"/>
                <w:szCs w:val="24"/>
              </w:rPr>
              <w:t>/Phone/Email</w:t>
            </w:r>
          </w:p>
        </w:tc>
        <w:tc>
          <w:tcPr>
            <w:tcW w:w="5220" w:type="dxa"/>
          </w:tcPr>
          <w:p w:rsidR="001742E0" w:rsidRPr="00FC2358" w:rsidRDefault="0047564F" w:rsidP="0047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proofErr w:type="spellStart"/>
            <w:r w:rsidRPr="0047564F">
              <w:rPr>
                <w:rFonts w:ascii="Verdana" w:hAnsi="Verdana" w:cs="Arial"/>
                <w:color w:val="auto"/>
              </w:rPr>
              <w:t>Maysey</w:t>
            </w:r>
            <w:proofErr w:type="spellEnd"/>
            <w:r w:rsidRPr="0047564F">
              <w:rPr>
                <w:rFonts w:ascii="Verdana" w:hAnsi="Verdana" w:cs="Arial"/>
                <w:color w:val="auto"/>
              </w:rPr>
              <w:t>, Heather &lt;Heather.Minert@Navistar.com&gt;</w:t>
            </w:r>
          </w:p>
        </w:tc>
      </w:tr>
      <w:tr w:rsidR="00442F7A" w:rsidTr="0076737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442F7A" w:rsidRDefault="004C7EFC" w:rsidP="00701404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MC Representative</w:t>
            </w:r>
          </w:p>
        </w:tc>
        <w:tc>
          <w:tcPr>
            <w:tcW w:w="5220" w:type="dxa"/>
          </w:tcPr>
          <w:p w:rsidR="00442F7A" w:rsidRPr="00FC2358" w:rsidRDefault="0047564F" w:rsidP="0047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Andrew Gafken</w:t>
            </w:r>
          </w:p>
        </w:tc>
      </w:tr>
      <w:tr w:rsidR="001742E0" w:rsidTr="0076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Default="00442F7A" w:rsidP="0047564F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Deliver Code To</w:t>
            </w:r>
            <w:r w:rsidR="0031592D">
              <w:rPr>
                <w:rFonts w:ascii="Verdana" w:hAnsi="Verdana"/>
                <w:color w:val="4F81BD" w:themeColor="accent1"/>
                <w:sz w:val="24"/>
                <w:szCs w:val="24"/>
              </w:rPr>
              <w:t xml:space="preserve"> (pick one)</w:t>
            </w:r>
          </w:p>
        </w:tc>
        <w:tc>
          <w:tcPr>
            <w:tcW w:w="5220" w:type="dxa"/>
          </w:tcPr>
          <w:p w:rsidR="001742E0" w:rsidRPr="00FC2358" w:rsidRDefault="00442F7A" w:rsidP="0070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Customer</w:t>
            </w:r>
            <w:r w:rsidR="0031592D">
              <w:rPr>
                <w:rFonts w:ascii="Verdana" w:hAnsi="Verdana" w:cs="Arial"/>
                <w:color w:val="auto"/>
              </w:rPr>
              <w:t xml:space="preserve">  </w:t>
            </w:r>
          </w:p>
        </w:tc>
      </w:tr>
      <w:tr w:rsidR="001742E0" w:rsidTr="0076737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Default="001742E0" w:rsidP="0047564F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Date (and revision)</w:t>
            </w:r>
          </w:p>
        </w:tc>
        <w:tc>
          <w:tcPr>
            <w:tcW w:w="5220" w:type="dxa"/>
          </w:tcPr>
          <w:p w:rsidR="001742E0" w:rsidRPr="00FC2358" w:rsidRDefault="0047564F" w:rsidP="0047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8/18/2016</w:t>
            </w:r>
          </w:p>
        </w:tc>
      </w:tr>
    </w:tbl>
    <w:p w:rsidR="001742E0" w:rsidRPr="00FF1356" w:rsidRDefault="001742E0" w:rsidP="001742E0">
      <w:pPr>
        <w:pStyle w:val="Heading1"/>
      </w:pPr>
      <w:r>
        <w:t>Overview</w:t>
      </w:r>
    </w:p>
    <w:p w:rsidR="001742E0" w:rsidRDefault="001742E0" w:rsidP="001742E0">
      <w:pPr>
        <w:tabs>
          <w:tab w:val="left" w:pos="3765"/>
        </w:tabs>
        <w:rPr>
          <w:i/>
        </w:rPr>
      </w:pPr>
      <w:r>
        <w:rPr>
          <w:i/>
        </w:rPr>
        <w:t xml:space="preserve">If there are multiple </w:t>
      </w:r>
      <w:r w:rsidR="004C7EFC">
        <w:rPr>
          <w:i/>
        </w:rPr>
        <w:t>requests</w:t>
      </w:r>
      <w:r w:rsidR="00701404">
        <w:rPr>
          <w:i/>
        </w:rPr>
        <w:t xml:space="preserve">, </w:t>
      </w:r>
      <w:r w:rsidR="004C7EFC">
        <w:rPr>
          <w:i/>
        </w:rPr>
        <w:t xml:space="preserve">an overview can be </w:t>
      </w:r>
      <w:r>
        <w:rPr>
          <w:i/>
        </w:rPr>
        <w:t>provide</w:t>
      </w:r>
      <w:r w:rsidR="004C7EFC">
        <w:rPr>
          <w:i/>
        </w:rPr>
        <w:t>d</w:t>
      </w:r>
      <w:r>
        <w:rPr>
          <w:i/>
        </w:rPr>
        <w:t>.  Otherwise, this section is not needed</w:t>
      </w:r>
      <w:r w:rsidRPr="00753189">
        <w:rPr>
          <w:i/>
        </w:rPr>
        <w:t xml:space="preserve">. </w:t>
      </w:r>
    </w:p>
    <w:p w:rsidR="004C7EFC" w:rsidRPr="0047564F" w:rsidRDefault="0047564F" w:rsidP="0047564F">
      <w:pPr>
        <w:pStyle w:val="ListBullet2"/>
      </w:pPr>
      <w:hyperlink w:anchor="_Rules_Manager_SQL" w:history="1">
        <w:r w:rsidR="00701404" w:rsidRPr="00701404">
          <w:rPr>
            <w:rStyle w:val="Hyperlink"/>
          </w:rPr>
          <w:t>Rules Manager SQL</w:t>
        </w:r>
      </w:hyperlink>
    </w:p>
    <w:p w:rsidR="00203497" w:rsidRDefault="004C7EFC" w:rsidP="00203497">
      <w:pPr>
        <w:pStyle w:val="Heading1"/>
      </w:pPr>
      <w:bookmarkStart w:id="0" w:name="_Printout_Modifications"/>
      <w:bookmarkStart w:id="1" w:name="_Report_–_Custom"/>
      <w:bookmarkStart w:id="2" w:name="_Enhanced_Complete_Close"/>
      <w:bookmarkStart w:id="3" w:name="_Rules_Manager_SQL"/>
      <w:bookmarkEnd w:id="0"/>
      <w:bookmarkEnd w:id="1"/>
      <w:bookmarkEnd w:id="2"/>
      <w:bookmarkEnd w:id="3"/>
      <w:r>
        <w:t>Rules Manager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850"/>
      </w:tblGrid>
      <w:tr w:rsidR="006C0E68" w:rsidTr="0047564F">
        <w:tc>
          <w:tcPr>
            <w:tcW w:w="2898" w:type="dxa"/>
          </w:tcPr>
          <w:p w:rsidR="006C0E68" w:rsidRDefault="006C0E68" w:rsidP="0047564F">
            <w:pPr>
              <w:rPr>
                <w:i/>
              </w:rPr>
            </w:pPr>
            <w:r>
              <w:rPr>
                <w:b/>
              </w:rPr>
              <w:t>Description of Desired Result/Effect</w:t>
            </w:r>
          </w:p>
        </w:tc>
        <w:tc>
          <w:tcPr>
            <w:tcW w:w="5850" w:type="dxa"/>
            <w:shd w:val="clear" w:color="auto" w:fill="auto"/>
          </w:tcPr>
          <w:p w:rsidR="006C0E68" w:rsidRDefault="006C0E68" w:rsidP="0047564F">
            <w:pPr>
              <w:rPr>
                <w:i/>
              </w:rPr>
            </w:pPr>
          </w:p>
          <w:p w:rsidR="002E3614" w:rsidRDefault="0047564F" w:rsidP="002E3614">
            <w:pPr>
              <w:jc w:val="both"/>
              <w:rPr>
                <w:i/>
              </w:rPr>
            </w:pPr>
            <w:r>
              <w:rPr>
                <w:i/>
              </w:rPr>
              <w:t>Navistar would like a rule that automatically attaches two specific Specifications as Tasks to every WO created in their db.</w:t>
            </w:r>
          </w:p>
          <w:p w:rsidR="006C0E68" w:rsidRDefault="006C0E68" w:rsidP="0047564F">
            <w:pPr>
              <w:rPr>
                <w:i/>
              </w:rPr>
            </w:pPr>
          </w:p>
        </w:tc>
      </w:tr>
      <w:tr w:rsidR="00162E01" w:rsidTr="0047564F">
        <w:tc>
          <w:tcPr>
            <w:tcW w:w="2898" w:type="dxa"/>
          </w:tcPr>
          <w:p w:rsidR="00162E01" w:rsidRDefault="00162E01" w:rsidP="006C0E68">
            <w:pPr>
              <w:rPr>
                <w:b/>
              </w:rPr>
            </w:pPr>
            <w:r>
              <w:rPr>
                <w:b/>
              </w:rPr>
              <w:t>Rule Name</w:t>
            </w:r>
          </w:p>
        </w:tc>
        <w:tc>
          <w:tcPr>
            <w:tcW w:w="5850" w:type="dxa"/>
          </w:tcPr>
          <w:p w:rsidR="00162E01" w:rsidRDefault="0047564F" w:rsidP="0047564F">
            <w:pPr>
              <w:rPr>
                <w:i/>
              </w:rPr>
            </w:pPr>
            <w:r>
              <w:rPr>
                <w:i/>
              </w:rPr>
              <w:t>Auto Specification Task Attach</w:t>
            </w:r>
          </w:p>
        </w:tc>
      </w:tr>
      <w:tr w:rsidR="006C0E68" w:rsidTr="0047564F">
        <w:tc>
          <w:tcPr>
            <w:tcW w:w="2898" w:type="dxa"/>
          </w:tcPr>
          <w:p w:rsidR="006C0E68" w:rsidRDefault="006C0E68" w:rsidP="006C0E68">
            <w:pPr>
              <w:rPr>
                <w:i/>
              </w:rPr>
            </w:pPr>
            <w:r>
              <w:rPr>
                <w:b/>
              </w:rPr>
              <w:t>Event (Trigger)</w:t>
            </w:r>
          </w:p>
        </w:tc>
        <w:tc>
          <w:tcPr>
            <w:tcW w:w="5850" w:type="dxa"/>
          </w:tcPr>
          <w:p w:rsidR="006C0E68" w:rsidRDefault="006C0E68" w:rsidP="0047564F">
            <w:pPr>
              <w:rPr>
                <w:i/>
              </w:rPr>
            </w:pPr>
            <w:r>
              <w:rPr>
                <w:i/>
              </w:rPr>
              <w:t xml:space="preserve"> New Work Order</w:t>
            </w:r>
          </w:p>
        </w:tc>
      </w:tr>
      <w:tr w:rsidR="006C0E68" w:rsidTr="0047564F">
        <w:tc>
          <w:tcPr>
            <w:tcW w:w="2898" w:type="dxa"/>
          </w:tcPr>
          <w:p w:rsidR="006C0E68" w:rsidRDefault="006C0E68" w:rsidP="006C0E68">
            <w:pPr>
              <w:rPr>
                <w:b/>
              </w:rPr>
            </w:pPr>
            <w:r>
              <w:rPr>
                <w:b/>
              </w:rPr>
              <w:t xml:space="preserve">Criteria </w:t>
            </w:r>
          </w:p>
        </w:tc>
        <w:tc>
          <w:tcPr>
            <w:tcW w:w="5850" w:type="dxa"/>
          </w:tcPr>
          <w:p w:rsidR="0047564F" w:rsidRDefault="0047564F" w:rsidP="0047564F">
            <w:pPr>
              <w:rPr>
                <w:i/>
              </w:rPr>
            </w:pPr>
            <w:r>
              <w:rPr>
                <w:i/>
              </w:rPr>
              <w:t>*These Spec Tasks should be added to the beginning of the Task List.</w:t>
            </w:r>
          </w:p>
          <w:p w:rsidR="006C0E68" w:rsidRDefault="006C0E68" w:rsidP="0047564F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47564F">
              <w:rPr>
                <w:i/>
              </w:rPr>
              <w:t>*If the Asset does not have the Specs listed on their Specific tab, the rule should also add them to the Asset Spec List</w:t>
            </w:r>
            <w:r>
              <w:rPr>
                <w:i/>
              </w:rPr>
              <w:t xml:space="preserve"> </w:t>
            </w:r>
          </w:p>
          <w:p w:rsidR="002C493E" w:rsidRDefault="002C493E" w:rsidP="0047564F">
            <w:pPr>
              <w:rPr>
                <w:i/>
              </w:rPr>
            </w:pPr>
            <w:r>
              <w:rPr>
                <w:i/>
              </w:rPr>
              <w:t>*If a procedure on the WO has the two Specs do not duplicate</w:t>
            </w:r>
          </w:p>
          <w:p w:rsidR="002C493E" w:rsidRDefault="002C493E" w:rsidP="0047564F">
            <w:pPr>
              <w:rPr>
                <w:i/>
              </w:rPr>
            </w:pPr>
            <w:r>
              <w:rPr>
                <w:i/>
              </w:rPr>
              <w:t>*The two specifications are “Mileage” and “Engine Hours”</w:t>
            </w:r>
          </w:p>
        </w:tc>
      </w:tr>
      <w:tr w:rsidR="006C0E68" w:rsidTr="0047564F">
        <w:tc>
          <w:tcPr>
            <w:tcW w:w="2898" w:type="dxa"/>
          </w:tcPr>
          <w:p w:rsidR="006C0E68" w:rsidRDefault="006C0E68" w:rsidP="002E3614">
            <w:pPr>
              <w:rPr>
                <w:b/>
              </w:rPr>
            </w:pPr>
            <w:r>
              <w:rPr>
                <w:b/>
              </w:rPr>
              <w:t xml:space="preserve">Special Criteria </w:t>
            </w:r>
            <w:r w:rsidR="00162E01">
              <w:rPr>
                <w:b/>
              </w:rPr>
              <w:t xml:space="preserve">for </w:t>
            </w:r>
            <w:r w:rsidR="002E3614">
              <w:rPr>
                <w:b/>
              </w:rPr>
              <w:t>Rule Script</w:t>
            </w:r>
          </w:p>
        </w:tc>
        <w:tc>
          <w:tcPr>
            <w:tcW w:w="5850" w:type="dxa"/>
          </w:tcPr>
          <w:p w:rsidR="006C0E68" w:rsidRPr="002C2B80" w:rsidRDefault="002C493E" w:rsidP="0047564F">
            <w:pPr>
              <w:rPr>
                <w:i/>
              </w:rPr>
            </w:pPr>
            <w:r>
              <w:rPr>
                <w:i/>
              </w:rPr>
              <w:t>N/A</w:t>
            </w:r>
            <w:bookmarkStart w:id="4" w:name="_GoBack"/>
            <w:bookmarkEnd w:id="4"/>
          </w:p>
        </w:tc>
      </w:tr>
    </w:tbl>
    <w:p w:rsidR="00A77003" w:rsidRDefault="00A77003" w:rsidP="00203497">
      <w:pPr>
        <w:tabs>
          <w:tab w:val="left" w:pos="3765"/>
        </w:tabs>
      </w:pPr>
    </w:p>
    <w:sectPr w:rsidR="00A77003" w:rsidSect="008616E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720" w:bottom="1440" w:left="108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64F" w:rsidRDefault="0047564F" w:rsidP="006B2BB6">
      <w:pPr>
        <w:spacing w:after="0" w:line="240" w:lineRule="auto"/>
      </w:pPr>
      <w:r>
        <w:separator/>
      </w:r>
    </w:p>
  </w:endnote>
  <w:endnote w:type="continuationSeparator" w:id="0">
    <w:p w:rsidR="0047564F" w:rsidRDefault="0047564F" w:rsidP="006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26504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47564F" w:rsidRDefault="004756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93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564F" w:rsidRPr="006819CC" w:rsidRDefault="0047564F" w:rsidP="00E94A4A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Customer SQL Scope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4F" w:rsidRPr="006819CC" w:rsidRDefault="0047564F" w:rsidP="00024531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Document Name (MM/YYYY)</w:t>
    </w:r>
  </w:p>
  <w:p w:rsidR="0047564F" w:rsidRDefault="004756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64F" w:rsidRDefault="0047564F" w:rsidP="006B2BB6">
      <w:pPr>
        <w:spacing w:after="0" w:line="240" w:lineRule="auto"/>
      </w:pPr>
      <w:r>
        <w:separator/>
      </w:r>
    </w:p>
  </w:footnote>
  <w:footnote w:type="continuationSeparator" w:id="0">
    <w:p w:rsidR="0047564F" w:rsidRDefault="0047564F" w:rsidP="006B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4F" w:rsidRDefault="0047564F" w:rsidP="007A58F3">
    <w:pPr>
      <w:pStyle w:val="Header"/>
      <w:ind w:left="-720" w:right="-72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CF62B7A" wp14:editId="4AEEC55B">
          <wp:simplePos x="0" y="0"/>
          <wp:positionH relativeFrom="column">
            <wp:posOffset>4581525</wp:posOffset>
          </wp:positionH>
          <wp:positionV relativeFrom="paragraph">
            <wp:posOffset>-52070</wp:posOffset>
          </wp:positionV>
          <wp:extent cx="2123440" cy="437515"/>
          <wp:effectExtent l="0" t="0" r="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440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59264" behindDoc="1" locked="0" layoutInCell="1" allowOverlap="1" wp14:anchorId="45160C53" wp14:editId="79E3A4F0">
          <wp:simplePos x="0" y="0"/>
          <wp:positionH relativeFrom="column">
            <wp:posOffset>-714375</wp:posOffset>
          </wp:positionH>
          <wp:positionV relativeFrom="paragraph">
            <wp:posOffset>-347345</wp:posOffset>
          </wp:positionV>
          <wp:extent cx="7802880" cy="1209675"/>
          <wp:effectExtent l="19050" t="0" r="7620" b="0"/>
          <wp:wrapNone/>
          <wp:docPr id="6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209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4F" w:rsidRDefault="0047564F" w:rsidP="006F3D0D">
    <w:pPr>
      <w:pStyle w:val="Header"/>
      <w:ind w:left="-99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D3B94C2" wp14:editId="61C69CD5">
          <wp:simplePos x="0" y="0"/>
          <wp:positionH relativeFrom="column">
            <wp:posOffset>3190875</wp:posOffset>
          </wp:positionH>
          <wp:positionV relativeFrom="paragraph">
            <wp:posOffset>328930</wp:posOffset>
          </wp:positionV>
          <wp:extent cx="3428365" cy="27559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365" cy="275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61312" behindDoc="1" locked="0" layoutInCell="1" allowOverlap="1" wp14:anchorId="1B7B86BA" wp14:editId="6CEC3DE6">
          <wp:simplePos x="0" y="0"/>
          <wp:positionH relativeFrom="column">
            <wp:posOffset>-419100</wp:posOffset>
          </wp:positionH>
          <wp:positionV relativeFrom="paragraph">
            <wp:posOffset>-25640</wp:posOffset>
          </wp:positionV>
          <wp:extent cx="7082502" cy="1097520"/>
          <wp:effectExtent l="0" t="0" r="4445" b="7620"/>
          <wp:wrapNone/>
          <wp:docPr id="2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086572" cy="10981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pt;height:11pt" o:bullet="t">
        <v:imagedata r:id="rId1" o:title="MCBullet"/>
      </v:shape>
    </w:pict>
  </w:numPicBullet>
  <w:abstractNum w:abstractNumId="0">
    <w:nsid w:val="FFFFFF7C"/>
    <w:multiLevelType w:val="singleLevel"/>
    <w:tmpl w:val="C734C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9DAD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0A81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609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A18F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92714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BCC3B00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79EC4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3CA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0C37B0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032E3AF4"/>
    <w:multiLevelType w:val="hybridMultilevel"/>
    <w:tmpl w:val="D42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B45CDE"/>
    <w:multiLevelType w:val="hybridMultilevel"/>
    <w:tmpl w:val="D66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C4F47"/>
    <w:multiLevelType w:val="hybridMultilevel"/>
    <w:tmpl w:val="1F706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DD7252"/>
    <w:multiLevelType w:val="hybridMultilevel"/>
    <w:tmpl w:val="EDC8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B950BC"/>
    <w:multiLevelType w:val="hybridMultilevel"/>
    <w:tmpl w:val="F710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20DC0"/>
    <w:multiLevelType w:val="hybridMultilevel"/>
    <w:tmpl w:val="6E64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07C95"/>
    <w:multiLevelType w:val="hybridMultilevel"/>
    <w:tmpl w:val="87F4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9105F"/>
    <w:multiLevelType w:val="hybridMultilevel"/>
    <w:tmpl w:val="8B0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73FC2"/>
    <w:multiLevelType w:val="hybridMultilevel"/>
    <w:tmpl w:val="5D02720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39A941A9"/>
    <w:multiLevelType w:val="hybridMultilevel"/>
    <w:tmpl w:val="0D0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97A53"/>
    <w:multiLevelType w:val="hybridMultilevel"/>
    <w:tmpl w:val="0A0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03A55"/>
    <w:multiLevelType w:val="hybridMultilevel"/>
    <w:tmpl w:val="24C0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761643"/>
    <w:multiLevelType w:val="hybridMultilevel"/>
    <w:tmpl w:val="5BF8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034CEB"/>
    <w:multiLevelType w:val="hybridMultilevel"/>
    <w:tmpl w:val="102EF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481232"/>
    <w:multiLevelType w:val="hybridMultilevel"/>
    <w:tmpl w:val="604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204F2"/>
    <w:multiLevelType w:val="hybridMultilevel"/>
    <w:tmpl w:val="C09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83B67"/>
    <w:multiLevelType w:val="hybridMultilevel"/>
    <w:tmpl w:val="76A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8F2FA5"/>
    <w:multiLevelType w:val="hybridMultilevel"/>
    <w:tmpl w:val="F06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D7891"/>
    <w:multiLevelType w:val="hybridMultilevel"/>
    <w:tmpl w:val="2F4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C7064"/>
    <w:multiLevelType w:val="hybridMultilevel"/>
    <w:tmpl w:val="F32808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64600627"/>
    <w:multiLevelType w:val="hybridMultilevel"/>
    <w:tmpl w:val="8D4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22C60"/>
    <w:multiLevelType w:val="hybridMultilevel"/>
    <w:tmpl w:val="A1D6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E65FF1"/>
    <w:multiLevelType w:val="hybridMultilevel"/>
    <w:tmpl w:val="F79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065E3"/>
    <w:multiLevelType w:val="hybridMultilevel"/>
    <w:tmpl w:val="098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254287"/>
    <w:multiLevelType w:val="hybridMultilevel"/>
    <w:tmpl w:val="D638B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B6820AD"/>
    <w:multiLevelType w:val="hybridMultilevel"/>
    <w:tmpl w:val="6EDE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984BC5"/>
    <w:multiLevelType w:val="hybridMultilevel"/>
    <w:tmpl w:val="493294CE"/>
    <w:lvl w:ilvl="0" w:tplc="4D9242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25"/>
  </w:num>
  <w:num w:numId="4">
    <w:abstractNumId w:val="14"/>
  </w:num>
  <w:num w:numId="5">
    <w:abstractNumId w:val="11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31"/>
  </w:num>
  <w:num w:numId="20">
    <w:abstractNumId w:val="19"/>
  </w:num>
  <w:num w:numId="21">
    <w:abstractNumId w:val="12"/>
  </w:num>
  <w:num w:numId="22">
    <w:abstractNumId w:val="21"/>
  </w:num>
  <w:num w:numId="23">
    <w:abstractNumId w:val="18"/>
  </w:num>
  <w:num w:numId="24">
    <w:abstractNumId w:val="32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9"/>
  </w:num>
  <w:num w:numId="30">
    <w:abstractNumId w:val="24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</w:num>
  <w:num w:numId="35">
    <w:abstractNumId w:val="30"/>
  </w:num>
  <w:num w:numId="36">
    <w:abstractNumId w:val="34"/>
  </w:num>
  <w:num w:numId="37">
    <w:abstractNumId w:val="28"/>
  </w:num>
  <w:num w:numId="38">
    <w:abstractNumId w:val="10"/>
  </w:num>
  <w:num w:numId="39">
    <w:abstractNumId w:val="27"/>
  </w:num>
  <w:num w:numId="4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222f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39"/>
    <w:rsid w:val="0000283A"/>
    <w:rsid w:val="0000309E"/>
    <w:rsid w:val="00004416"/>
    <w:rsid w:val="000242BA"/>
    <w:rsid w:val="00024531"/>
    <w:rsid w:val="00026D1D"/>
    <w:rsid w:val="000375D2"/>
    <w:rsid w:val="00041834"/>
    <w:rsid w:val="00042316"/>
    <w:rsid w:val="0004317B"/>
    <w:rsid w:val="000443FD"/>
    <w:rsid w:val="0004583E"/>
    <w:rsid w:val="00045FAB"/>
    <w:rsid w:val="00051B92"/>
    <w:rsid w:val="0006160C"/>
    <w:rsid w:val="000643BC"/>
    <w:rsid w:val="0006550D"/>
    <w:rsid w:val="000724F9"/>
    <w:rsid w:val="000776D2"/>
    <w:rsid w:val="00082999"/>
    <w:rsid w:val="000851F1"/>
    <w:rsid w:val="000926E4"/>
    <w:rsid w:val="00096AED"/>
    <w:rsid w:val="000A05EC"/>
    <w:rsid w:val="000A23B7"/>
    <w:rsid w:val="000A506D"/>
    <w:rsid w:val="000A56F2"/>
    <w:rsid w:val="000B1E2D"/>
    <w:rsid w:val="000B2268"/>
    <w:rsid w:val="000B3AF1"/>
    <w:rsid w:val="000B55B2"/>
    <w:rsid w:val="000C7925"/>
    <w:rsid w:val="000E0F9A"/>
    <w:rsid w:val="000E4A56"/>
    <w:rsid w:val="000E7D23"/>
    <w:rsid w:val="000F556B"/>
    <w:rsid w:val="000F6834"/>
    <w:rsid w:val="000F736D"/>
    <w:rsid w:val="001017D0"/>
    <w:rsid w:val="00101FCD"/>
    <w:rsid w:val="00102BEB"/>
    <w:rsid w:val="001038F5"/>
    <w:rsid w:val="00110094"/>
    <w:rsid w:val="0011066F"/>
    <w:rsid w:val="00110906"/>
    <w:rsid w:val="00113BC6"/>
    <w:rsid w:val="00114114"/>
    <w:rsid w:val="00122DF7"/>
    <w:rsid w:val="00123ABD"/>
    <w:rsid w:val="0012742F"/>
    <w:rsid w:val="0013024A"/>
    <w:rsid w:val="00134C42"/>
    <w:rsid w:val="0013541C"/>
    <w:rsid w:val="001365C8"/>
    <w:rsid w:val="00144825"/>
    <w:rsid w:val="001513EE"/>
    <w:rsid w:val="001547C1"/>
    <w:rsid w:val="00154C67"/>
    <w:rsid w:val="00162A33"/>
    <w:rsid w:val="00162E01"/>
    <w:rsid w:val="00163C08"/>
    <w:rsid w:val="001739F1"/>
    <w:rsid w:val="001742E0"/>
    <w:rsid w:val="0017580B"/>
    <w:rsid w:val="00181455"/>
    <w:rsid w:val="001946D7"/>
    <w:rsid w:val="001A31B6"/>
    <w:rsid w:val="001A41CD"/>
    <w:rsid w:val="001B0097"/>
    <w:rsid w:val="001B46B8"/>
    <w:rsid w:val="001C03A1"/>
    <w:rsid w:val="001C0C56"/>
    <w:rsid w:val="001C2C71"/>
    <w:rsid w:val="001D04C4"/>
    <w:rsid w:val="001D218E"/>
    <w:rsid w:val="001D5ACF"/>
    <w:rsid w:val="001D7C49"/>
    <w:rsid w:val="001E2EA3"/>
    <w:rsid w:val="001E4885"/>
    <w:rsid w:val="001E6815"/>
    <w:rsid w:val="001F0158"/>
    <w:rsid w:val="00201E70"/>
    <w:rsid w:val="00202301"/>
    <w:rsid w:val="0020345D"/>
    <w:rsid w:val="00203497"/>
    <w:rsid w:val="00207585"/>
    <w:rsid w:val="002112E2"/>
    <w:rsid w:val="0021223C"/>
    <w:rsid w:val="002177D2"/>
    <w:rsid w:val="00222198"/>
    <w:rsid w:val="00224B66"/>
    <w:rsid w:val="00226A22"/>
    <w:rsid w:val="00227101"/>
    <w:rsid w:val="00227326"/>
    <w:rsid w:val="0022752D"/>
    <w:rsid w:val="0023090E"/>
    <w:rsid w:val="00233835"/>
    <w:rsid w:val="00234E6C"/>
    <w:rsid w:val="00236708"/>
    <w:rsid w:val="0024238F"/>
    <w:rsid w:val="00244B8E"/>
    <w:rsid w:val="00245678"/>
    <w:rsid w:val="00250729"/>
    <w:rsid w:val="00255F90"/>
    <w:rsid w:val="00256225"/>
    <w:rsid w:val="00260320"/>
    <w:rsid w:val="002614B0"/>
    <w:rsid w:val="00263013"/>
    <w:rsid w:val="002643EC"/>
    <w:rsid w:val="00264FC0"/>
    <w:rsid w:val="00265A33"/>
    <w:rsid w:val="00267039"/>
    <w:rsid w:val="00273807"/>
    <w:rsid w:val="002812D8"/>
    <w:rsid w:val="0028288B"/>
    <w:rsid w:val="00283096"/>
    <w:rsid w:val="00284BC7"/>
    <w:rsid w:val="00294B6B"/>
    <w:rsid w:val="00296D92"/>
    <w:rsid w:val="002A000C"/>
    <w:rsid w:val="002A2304"/>
    <w:rsid w:val="002A2FB2"/>
    <w:rsid w:val="002A7434"/>
    <w:rsid w:val="002B3427"/>
    <w:rsid w:val="002B3C91"/>
    <w:rsid w:val="002B64C1"/>
    <w:rsid w:val="002C01B6"/>
    <w:rsid w:val="002C0CA9"/>
    <w:rsid w:val="002C1C56"/>
    <w:rsid w:val="002C2B80"/>
    <w:rsid w:val="002C3133"/>
    <w:rsid w:val="002C398A"/>
    <w:rsid w:val="002C493E"/>
    <w:rsid w:val="002C4E42"/>
    <w:rsid w:val="002C7F18"/>
    <w:rsid w:val="002D478D"/>
    <w:rsid w:val="002D73EC"/>
    <w:rsid w:val="002E3614"/>
    <w:rsid w:val="002E38C9"/>
    <w:rsid w:val="002E5B56"/>
    <w:rsid w:val="002F29FB"/>
    <w:rsid w:val="002F2D0A"/>
    <w:rsid w:val="002F7BDC"/>
    <w:rsid w:val="0030165B"/>
    <w:rsid w:val="00301A46"/>
    <w:rsid w:val="00304B8E"/>
    <w:rsid w:val="00307A9F"/>
    <w:rsid w:val="0031256A"/>
    <w:rsid w:val="00312A94"/>
    <w:rsid w:val="0031592D"/>
    <w:rsid w:val="00324BB6"/>
    <w:rsid w:val="00326111"/>
    <w:rsid w:val="003270E1"/>
    <w:rsid w:val="00327D0B"/>
    <w:rsid w:val="003309F5"/>
    <w:rsid w:val="00330F9A"/>
    <w:rsid w:val="003341B0"/>
    <w:rsid w:val="00334766"/>
    <w:rsid w:val="003356DC"/>
    <w:rsid w:val="00336DD9"/>
    <w:rsid w:val="00343482"/>
    <w:rsid w:val="00345441"/>
    <w:rsid w:val="00350EDD"/>
    <w:rsid w:val="00357645"/>
    <w:rsid w:val="00360C7E"/>
    <w:rsid w:val="00361949"/>
    <w:rsid w:val="0036293E"/>
    <w:rsid w:val="00363AD8"/>
    <w:rsid w:val="00363FEB"/>
    <w:rsid w:val="00374EE7"/>
    <w:rsid w:val="00382870"/>
    <w:rsid w:val="00383362"/>
    <w:rsid w:val="003856A5"/>
    <w:rsid w:val="003857DC"/>
    <w:rsid w:val="00392CA3"/>
    <w:rsid w:val="00392EC6"/>
    <w:rsid w:val="003946F9"/>
    <w:rsid w:val="003A033D"/>
    <w:rsid w:val="003A397F"/>
    <w:rsid w:val="003A7DDD"/>
    <w:rsid w:val="003B1534"/>
    <w:rsid w:val="003B2BE8"/>
    <w:rsid w:val="003C0166"/>
    <w:rsid w:val="003C3D1A"/>
    <w:rsid w:val="003C45F4"/>
    <w:rsid w:val="003C4CA3"/>
    <w:rsid w:val="003C7AED"/>
    <w:rsid w:val="003D1728"/>
    <w:rsid w:val="003D20E0"/>
    <w:rsid w:val="003D34DF"/>
    <w:rsid w:val="003D4669"/>
    <w:rsid w:val="003D6826"/>
    <w:rsid w:val="003E481F"/>
    <w:rsid w:val="003E4CCD"/>
    <w:rsid w:val="003E58E4"/>
    <w:rsid w:val="003E6E70"/>
    <w:rsid w:val="003F12B2"/>
    <w:rsid w:val="003F5DA7"/>
    <w:rsid w:val="00400109"/>
    <w:rsid w:val="00401B1A"/>
    <w:rsid w:val="00404E2E"/>
    <w:rsid w:val="00405668"/>
    <w:rsid w:val="00406F9D"/>
    <w:rsid w:val="0041044A"/>
    <w:rsid w:val="00420B08"/>
    <w:rsid w:val="00421197"/>
    <w:rsid w:val="00422AF1"/>
    <w:rsid w:val="0042314D"/>
    <w:rsid w:val="00430193"/>
    <w:rsid w:val="00430233"/>
    <w:rsid w:val="004320FB"/>
    <w:rsid w:val="00432D56"/>
    <w:rsid w:val="0043328D"/>
    <w:rsid w:val="0043349B"/>
    <w:rsid w:val="00433B92"/>
    <w:rsid w:val="00435051"/>
    <w:rsid w:val="0044120C"/>
    <w:rsid w:val="00442F7A"/>
    <w:rsid w:val="00454D4E"/>
    <w:rsid w:val="00455C4D"/>
    <w:rsid w:val="00456FA4"/>
    <w:rsid w:val="004609DA"/>
    <w:rsid w:val="00463FF7"/>
    <w:rsid w:val="004700FF"/>
    <w:rsid w:val="0047564F"/>
    <w:rsid w:val="00475DE7"/>
    <w:rsid w:val="00480970"/>
    <w:rsid w:val="004812B7"/>
    <w:rsid w:val="004814F4"/>
    <w:rsid w:val="00483624"/>
    <w:rsid w:val="004856D0"/>
    <w:rsid w:val="00491644"/>
    <w:rsid w:val="00494363"/>
    <w:rsid w:val="004A4F4F"/>
    <w:rsid w:val="004A794D"/>
    <w:rsid w:val="004C7EFC"/>
    <w:rsid w:val="004D25CF"/>
    <w:rsid w:val="004D2FD1"/>
    <w:rsid w:val="004E41A8"/>
    <w:rsid w:val="004E7449"/>
    <w:rsid w:val="004E787C"/>
    <w:rsid w:val="004F0076"/>
    <w:rsid w:val="004F28C6"/>
    <w:rsid w:val="004F37D9"/>
    <w:rsid w:val="004F7AB1"/>
    <w:rsid w:val="0050522E"/>
    <w:rsid w:val="00505F94"/>
    <w:rsid w:val="00506545"/>
    <w:rsid w:val="00507EF4"/>
    <w:rsid w:val="00512E6F"/>
    <w:rsid w:val="005145CC"/>
    <w:rsid w:val="00516D09"/>
    <w:rsid w:val="00522075"/>
    <w:rsid w:val="0053098E"/>
    <w:rsid w:val="005324C3"/>
    <w:rsid w:val="00536336"/>
    <w:rsid w:val="00540223"/>
    <w:rsid w:val="00541646"/>
    <w:rsid w:val="0054471E"/>
    <w:rsid w:val="005450E3"/>
    <w:rsid w:val="005462B9"/>
    <w:rsid w:val="00551915"/>
    <w:rsid w:val="00555132"/>
    <w:rsid w:val="00560D82"/>
    <w:rsid w:val="00560F68"/>
    <w:rsid w:val="005614C4"/>
    <w:rsid w:val="00563FE2"/>
    <w:rsid w:val="0056586D"/>
    <w:rsid w:val="00566009"/>
    <w:rsid w:val="005670BC"/>
    <w:rsid w:val="00567C94"/>
    <w:rsid w:val="0057130E"/>
    <w:rsid w:val="005720A0"/>
    <w:rsid w:val="00574273"/>
    <w:rsid w:val="005779D3"/>
    <w:rsid w:val="0059085E"/>
    <w:rsid w:val="00594088"/>
    <w:rsid w:val="005955BC"/>
    <w:rsid w:val="00596432"/>
    <w:rsid w:val="005A2341"/>
    <w:rsid w:val="005A5DC2"/>
    <w:rsid w:val="005B104A"/>
    <w:rsid w:val="005B4AF2"/>
    <w:rsid w:val="005B4C2B"/>
    <w:rsid w:val="005C351C"/>
    <w:rsid w:val="005C3F5E"/>
    <w:rsid w:val="005C46C5"/>
    <w:rsid w:val="005C5B25"/>
    <w:rsid w:val="005C7A3A"/>
    <w:rsid w:val="005D42AA"/>
    <w:rsid w:val="005D4BAE"/>
    <w:rsid w:val="005E258B"/>
    <w:rsid w:val="005F198F"/>
    <w:rsid w:val="005F22E9"/>
    <w:rsid w:val="005F4D6F"/>
    <w:rsid w:val="005F4DD3"/>
    <w:rsid w:val="00602944"/>
    <w:rsid w:val="006051DD"/>
    <w:rsid w:val="00606152"/>
    <w:rsid w:val="00606634"/>
    <w:rsid w:val="00607145"/>
    <w:rsid w:val="006159A4"/>
    <w:rsid w:val="006172A9"/>
    <w:rsid w:val="00620C35"/>
    <w:rsid w:val="00625717"/>
    <w:rsid w:val="0062681A"/>
    <w:rsid w:val="0063779B"/>
    <w:rsid w:val="00640B51"/>
    <w:rsid w:val="006425D4"/>
    <w:rsid w:val="00654110"/>
    <w:rsid w:val="00655B11"/>
    <w:rsid w:val="00662517"/>
    <w:rsid w:val="006633BF"/>
    <w:rsid w:val="00673A02"/>
    <w:rsid w:val="00673B75"/>
    <w:rsid w:val="00677E72"/>
    <w:rsid w:val="006819CC"/>
    <w:rsid w:val="00682EA3"/>
    <w:rsid w:val="00687865"/>
    <w:rsid w:val="00691EF8"/>
    <w:rsid w:val="0069320A"/>
    <w:rsid w:val="00693604"/>
    <w:rsid w:val="006964BC"/>
    <w:rsid w:val="006A02F4"/>
    <w:rsid w:val="006A70AF"/>
    <w:rsid w:val="006B2BB6"/>
    <w:rsid w:val="006B3BCD"/>
    <w:rsid w:val="006C0E68"/>
    <w:rsid w:val="006C5296"/>
    <w:rsid w:val="006C76FE"/>
    <w:rsid w:val="006D12B6"/>
    <w:rsid w:val="006D4E5D"/>
    <w:rsid w:val="006D4F99"/>
    <w:rsid w:val="006D5654"/>
    <w:rsid w:val="006E13C3"/>
    <w:rsid w:val="006E2F98"/>
    <w:rsid w:val="006E3BD2"/>
    <w:rsid w:val="006E684B"/>
    <w:rsid w:val="006F03AB"/>
    <w:rsid w:val="006F3D0D"/>
    <w:rsid w:val="006F4C93"/>
    <w:rsid w:val="006F51F4"/>
    <w:rsid w:val="006F590B"/>
    <w:rsid w:val="006F7B61"/>
    <w:rsid w:val="007005A8"/>
    <w:rsid w:val="00701404"/>
    <w:rsid w:val="007035F3"/>
    <w:rsid w:val="00703951"/>
    <w:rsid w:val="00714080"/>
    <w:rsid w:val="00716567"/>
    <w:rsid w:val="007179BD"/>
    <w:rsid w:val="007275AD"/>
    <w:rsid w:val="007301B0"/>
    <w:rsid w:val="007308B4"/>
    <w:rsid w:val="00732725"/>
    <w:rsid w:val="00734902"/>
    <w:rsid w:val="007421FB"/>
    <w:rsid w:val="00742BBE"/>
    <w:rsid w:val="00743090"/>
    <w:rsid w:val="00746B57"/>
    <w:rsid w:val="007514F7"/>
    <w:rsid w:val="00751B55"/>
    <w:rsid w:val="007529FF"/>
    <w:rsid w:val="00756FDF"/>
    <w:rsid w:val="00757F98"/>
    <w:rsid w:val="00761115"/>
    <w:rsid w:val="00765188"/>
    <w:rsid w:val="00766FC8"/>
    <w:rsid w:val="0076737A"/>
    <w:rsid w:val="00770A30"/>
    <w:rsid w:val="007710D7"/>
    <w:rsid w:val="007754CD"/>
    <w:rsid w:val="00775EB3"/>
    <w:rsid w:val="00777CB7"/>
    <w:rsid w:val="0078080F"/>
    <w:rsid w:val="007826BF"/>
    <w:rsid w:val="007842BB"/>
    <w:rsid w:val="00786CDC"/>
    <w:rsid w:val="00792196"/>
    <w:rsid w:val="00793593"/>
    <w:rsid w:val="00796DE2"/>
    <w:rsid w:val="00797887"/>
    <w:rsid w:val="007A2096"/>
    <w:rsid w:val="007A29F3"/>
    <w:rsid w:val="007A4AFB"/>
    <w:rsid w:val="007A58F3"/>
    <w:rsid w:val="007B34F6"/>
    <w:rsid w:val="007B6A3C"/>
    <w:rsid w:val="007B7F55"/>
    <w:rsid w:val="007C5AC8"/>
    <w:rsid w:val="007D4D53"/>
    <w:rsid w:val="007E3311"/>
    <w:rsid w:val="007E7A08"/>
    <w:rsid w:val="007F025C"/>
    <w:rsid w:val="007F3BC3"/>
    <w:rsid w:val="007F3C3D"/>
    <w:rsid w:val="007F73BA"/>
    <w:rsid w:val="00800830"/>
    <w:rsid w:val="00804A81"/>
    <w:rsid w:val="00804FE5"/>
    <w:rsid w:val="008078A8"/>
    <w:rsid w:val="008116C6"/>
    <w:rsid w:val="0081511D"/>
    <w:rsid w:val="0082098D"/>
    <w:rsid w:val="00822A81"/>
    <w:rsid w:val="00823D45"/>
    <w:rsid w:val="00825099"/>
    <w:rsid w:val="00825C89"/>
    <w:rsid w:val="00830AFD"/>
    <w:rsid w:val="00836D43"/>
    <w:rsid w:val="00842E4B"/>
    <w:rsid w:val="00845BDA"/>
    <w:rsid w:val="00846272"/>
    <w:rsid w:val="00846FBB"/>
    <w:rsid w:val="00847CCE"/>
    <w:rsid w:val="0085060D"/>
    <w:rsid w:val="00852EE4"/>
    <w:rsid w:val="008537FE"/>
    <w:rsid w:val="00855853"/>
    <w:rsid w:val="0085614C"/>
    <w:rsid w:val="00856A6E"/>
    <w:rsid w:val="00856FFB"/>
    <w:rsid w:val="00860B4E"/>
    <w:rsid w:val="008616EB"/>
    <w:rsid w:val="008622A8"/>
    <w:rsid w:val="00862F68"/>
    <w:rsid w:val="008768A5"/>
    <w:rsid w:val="00876FCF"/>
    <w:rsid w:val="00880953"/>
    <w:rsid w:val="00881C95"/>
    <w:rsid w:val="00881E76"/>
    <w:rsid w:val="00885142"/>
    <w:rsid w:val="008854D6"/>
    <w:rsid w:val="00886803"/>
    <w:rsid w:val="008878DC"/>
    <w:rsid w:val="00890773"/>
    <w:rsid w:val="008925E7"/>
    <w:rsid w:val="00894C71"/>
    <w:rsid w:val="00896AB7"/>
    <w:rsid w:val="008A3134"/>
    <w:rsid w:val="008A5585"/>
    <w:rsid w:val="008A5DE6"/>
    <w:rsid w:val="008A6C01"/>
    <w:rsid w:val="008A6D27"/>
    <w:rsid w:val="008B6B81"/>
    <w:rsid w:val="008B717B"/>
    <w:rsid w:val="008C0ECD"/>
    <w:rsid w:val="008C2044"/>
    <w:rsid w:val="008C2659"/>
    <w:rsid w:val="008D05C2"/>
    <w:rsid w:val="008D0F89"/>
    <w:rsid w:val="008D17AC"/>
    <w:rsid w:val="008D32A5"/>
    <w:rsid w:val="008D786A"/>
    <w:rsid w:val="008E450B"/>
    <w:rsid w:val="008F67F5"/>
    <w:rsid w:val="009030E4"/>
    <w:rsid w:val="00905016"/>
    <w:rsid w:val="00906819"/>
    <w:rsid w:val="00910171"/>
    <w:rsid w:val="009150D5"/>
    <w:rsid w:val="00915AD7"/>
    <w:rsid w:val="00920833"/>
    <w:rsid w:val="009208B7"/>
    <w:rsid w:val="00924197"/>
    <w:rsid w:val="00925715"/>
    <w:rsid w:val="00927FBC"/>
    <w:rsid w:val="00931D4F"/>
    <w:rsid w:val="00936C95"/>
    <w:rsid w:val="009403CB"/>
    <w:rsid w:val="00940CA5"/>
    <w:rsid w:val="009421F9"/>
    <w:rsid w:val="009433C2"/>
    <w:rsid w:val="009450B0"/>
    <w:rsid w:val="00946418"/>
    <w:rsid w:val="009476DE"/>
    <w:rsid w:val="00954DF2"/>
    <w:rsid w:val="009564AF"/>
    <w:rsid w:val="00957CDA"/>
    <w:rsid w:val="00964560"/>
    <w:rsid w:val="0097039F"/>
    <w:rsid w:val="0097064A"/>
    <w:rsid w:val="00971CB9"/>
    <w:rsid w:val="0097609D"/>
    <w:rsid w:val="0097653C"/>
    <w:rsid w:val="0098045E"/>
    <w:rsid w:val="00980569"/>
    <w:rsid w:val="009810C4"/>
    <w:rsid w:val="0098155B"/>
    <w:rsid w:val="00983877"/>
    <w:rsid w:val="009A34A6"/>
    <w:rsid w:val="009A42D2"/>
    <w:rsid w:val="009A4B58"/>
    <w:rsid w:val="009A5BE7"/>
    <w:rsid w:val="009A6019"/>
    <w:rsid w:val="009A71C8"/>
    <w:rsid w:val="009A7612"/>
    <w:rsid w:val="009B06CF"/>
    <w:rsid w:val="009B0D04"/>
    <w:rsid w:val="009B60FF"/>
    <w:rsid w:val="009C0870"/>
    <w:rsid w:val="009C3313"/>
    <w:rsid w:val="009C4062"/>
    <w:rsid w:val="009C4F87"/>
    <w:rsid w:val="009C6073"/>
    <w:rsid w:val="009C6083"/>
    <w:rsid w:val="009C7D1E"/>
    <w:rsid w:val="009D06E3"/>
    <w:rsid w:val="009D0EDF"/>
    <w:rsid w:val="009D14F0"/>
    <w:rsid w:val="009D1BE8"/>
    <w:rsid w:val="009D34DA"/>
    <w:rsid w:val="009D4067"/>
    <w:rsid w:val="009D5A1E"/>
    <w:rsid w:val="009D60CF"/>
    <w:rsid w:val="009D6C35"/>
    <w:rsid w:val="009E3301"/>
    <w:rsid w:val="009E54A6"/>
    <w:rsid w:val="009E5D35"/>
    <w:rsid w:val="009F0661"/>
    <w:rsid w:val="00A005F7"/>
    <w:rsid w:val="00A056B0"/>
    <w:rsid w:val="00A062D6"/>
    <w:rsid w:val="00A066C0"/>
    <w:rsid w:val="00A1107B"/>
    <w:rsid w:val="00A13033"/>
    <w:rsid w:val="00A15301"/>
    <w:rsid w:val="00A17825"/>
    <w:rsid w:val="00A21A61"/>
    <w:rsid w:val="00A2650E"/>
    <w:rsid w:val="00A268F3"/>
    <w:rsid w:val="00A279EB"/>
    <w:rsid w:val="00A30994"/>
    <w:rsid w:val="00A327FC"/>
    <w:rsid w:val="00A33F73"/>
    <w:rsid w:val="00A3613E"/>
    <w:rsid w:val="00A4199F"/>
    <w:rsid w:val="00A41A86"/>
    <w:rsid w:val="00A43441"/>
    <w:rsid w:val="00A52ACB"/>
    <w:rsid w:val="00A57389"/>
    <w:rsid w:val="00A603A9"/>
    <w:rsid w:val="00A64458"/>
    <w:rsid w:val="00A70864"/>
    <w:rsid w:val="00A74106"/>
    <w:rsid w:val="00A75626"/>
    <w:rsid w:val="00A77003"/>
    <w:rsid w:val="00A8160C"/>
    <w:rsid w:val="00A847FA"/>
    <w:rsid w:val="00A87F05"/>
    <w:rsid w:val="00A87FB8"/>
    <w:rsid w:val="00AA19CC"/>
    <w:rsid w:val="00AA2BA8"/>
    <w:rsid w:val="00AA4755"/>
    <w:rsid w:val="00AA700F"/>
    <w:rsid w:val="00AC19CE"/>
    <w:rsid w:val="00AC3616"/>
    <w:rsid w:val="00AC3910"/>
    <w:rsid w:val="00AC688E"/>
    <w:rsid w:val="00AC6C1C"/>
    <w:rsid w:val="00AD134A"/>
    <w:rsid w:val="00AD2EC3"/>
    <w:rsid w:val="00AD3635"/>
    <w:rsid w:val="00AD6C20"/>
    <w:rsid w:val="00AE1E9B"/>
    <w:rsid w:val="00AF5B30"/>
    <w:rsid w:val="00AF733C"/>
    <w:rsid w:val="00B1088E"/>
    <w:rsid w:val="00B14A82"/>
    <w:rsid w:val="00B1591B"/>
    <w:rsid w:val="00B15BB1"/>
    <w:rsid w:val="00B17ECD"/>
    <w:rsid w:val="00B20465"/>
    <w:rsid w:val="00B258DE"/>
    <w:rsid w:val="00B27457"/>
    <w:rsid w:val="00B27CB8"/>
    <w:rsid w:val="00B31AA7"/>
    <w:rsid w:val="00B35F76"/>
    <w:rsid w:val="00B423F2"/>
    <w:rsid w:val="00B43580"/>
    <w:rsid w:val="00B43E9E"/>
    <w:rsid w:val="00B47023"/>
    <w:rsid w:val="00B5263F"/>
    <w:rsid w:val="00B5327E"/>
    <w:rsid w:val="00B566C3"/>
    <w:rsid w:val="00B60A92"/>
    <w:rsid w:val="00B61088"/>
    <w:rsid w:val="00B6260D"/>
    <w:rsid w:val="00B70B39"/>
    <w:rsid w:val="00B70D3D"/>
    <w:rsid w:val="00B74EF3"/>
    <w:rsid w:val="00B75E8B"/>
    <w:rsid w:val="00B7781E"/>
    <w:rsid w:val="00B80207"/>
    <w:rsid w:val="00B80FE2"/>
    <w:rsid w:val="00B83FD4"/>
    <w:rsid w:val="00B847D0"/>
    <w:rsid w:val="00B86641"/>
    <w:rsid w:val="00B90505"/>
    <w:rsid w:val="00B9108C"/>
    <w:rsid w:val="00B9206C"/>
    <w:rsid w:val="00B949E9"/>
    <w:rsid w:val="00B97BE4"/>
    <w:rsid w:val="00BA085C"/>
    <w:rsid w:val="00BC1804"/>
    <w:rsid w:val="00BC5971"/>
    <w:rsid w:val="00BC7A13"/>
    <w:rsid w:val="00BD07C0"/>
    <w:rsid w:val="00BD317B"/>
    <w:rsid w:val="00BD4C09"/>
    <w:rsid w:val="00BD5EA1"/>
    <w:rsid w:val="00BE2B76"/>
    <w:rsid w:val="00BE3A02"/>
    <w:rsid w:val="00BE40DA"/>
    <w:rsid w:val="00BE78D6"/>
    <w:rsid w:val="00BF084D"/>
    <w:rsid w:val="00BF1D2A"/>
    <w:rsid w:val="00BF6732"/>
    <w:rsid w:val="00C0001C"/>
    <w:rsid w:val="00C013EC"/>
    <w:rsid w:val="00C01831"/>
    <w:rsid w:val="00C02B82"/>
    <w:rsid w:val="00C063EA"/>
    <w:rsid w:val="00C06BEF"/>
    <w:rsid w:val="00C06FFD"/>
    <w:rsid w:val="00C12094"/>
    <w:rsid w:val="00C15091"/>
    <w:rsid w:val="00C16DC9"/>
    <w:rsid w:val="00C212E7"/>
    <w:rsid w:val="00C21ED4"/>
    <w:rsid w:val="00C24C86"/>
    <w:rsid w:val="00C254E5"/>
    <w:rsid w:val="00C26BB6"/>
    <w:rsid w:val="00C26C8B"/>
    <w:rsid w:val="00C3253A"/>
    <w:rsid w:val="00C40346"/>
    <w:rsid w:val="00C41C04"/>
    <w:rsid w:val="00C4208B"/>
    <w:rsid w:val="00C5132D"/>
    <w:rsid w:val="00C52C9F"/>
    <w:rsid w:val="00C55CCC"/>
    <w:rsid w:val="00C569EE"/>
    <w:rsid w:val="00C60617"/>
    <w:rsid w:val="00C608E7"/>
    <w:rsid w:val="00C6351F"/>
    <w:rsid w:val="00C64C99"/>
    <w:rsid w:val="00C70B0E"/>
    <w:rsid w:val="00C71291"/>
    <w:rsid w:val="00C728DF"/>
    <w:rsid w:val="00C72F8C"/>
    <w:rsid w:val="00C74A2C"/>
    <w:rsid w:val="00C80179"/>
    <w:rsid w:val="00C803D2"/>
    <w:rsid w:val="00C83263"/>
    <w:rsid w:val="00C85A89"/>
    <w:rsid w:val="00C879B4"/>
    <w:rsid w:val="00C91E1C"/>
    <w:rsid w:val="00C920C9"/>
    <w:rsid w:val="00C93B0F"/>
    <w:rsid w:val="00C9660B"/>
    <w:rsid w:val="00CA1BED"/>
    <w:rsid w:val="00CA2A41"/>
    <w:rsid w:val="00CA3B85"/>
    <w:rsid w:val="00CA6D8C"/>
    <w:rsid w:val="00CB51C1"/>
    <w:rsid w:val="00CC0560"/>
    <w:rsid w:val="00CC1683"/>
    <w:rsid w:val="00CC2F31"/>
    <w:rsid w:val="00CC4851"/>
    <w:rsid w:val="00CC6A10"/>
    <w:rsid w:val="00CD010E"/>
    <w:rsid w:val="00CD2838"/>
    <w:rsid w:val="00CD2C49"/>
    <w:rsid w:val="00CD60CD"/>
    <w:rsid w:val="00CD7567"/>
    <w:rsid w:val="00CE682A"/>
    <w:rsid w:val="00CF45D0"/>
    <w:rsid w:val="00D021FD"/>
    <w:rsid w:val="00D04E82"/>
    <w:rsid w:val="00D06830"/>
    <w:rsid w:val="00D11E5C"/>
    <w:rsid w:val="00D12901"/>
    <w:rsid w:val="00D16411"/>
    <w:rsid w:val="00D20C9E"/>
    <w:rsid w:val="00D22BBB"/>
    <w:rsid w:val="00D23CCB"/>
    <w:rsid w:val="00D247C2"/>
    <w:rsid w:val="00D24D80"/>
    <w:rsid w:val="00D25574"/>
    <w:rsid w:val="00D26A76"/>
    <w:rsid w:val="00D327A1"/>
    <w:rsid w:val="00D336D8"/>
    <w:rsid w:val="00D34E93"/>
    <w:rsid w:val="00D35422"/>
    <w:rsid w:val="00D36726"/>
    <w:rsid w:val="00D402F7"/>
    <w:rsid w:val="00D41052"/>
    <w:rsid w:val="00D505DB"/>
    <w:rsid w:val="00D512FB"/>
    <w:rsid w:val="00D5275B"/>
    <w:rsid w:val="00D56B17"/>
    <w:rsid w:val="00D60FAD"/>
    <w:rsid w:val="00D61AAA"/>
    <w:rsid w:val="00D644CB"/>
    <w:rsid w:val="00D654CC"/>
    <w:rsid w:val="00D67978"/>
    <w:rsid w:val="00D71926"/>
    <w:rsid w:val="00D720FB"/>
    <w:rsid w:val="00D72F35"/>
    <w:rsid w:val="00D72FF1"/>
    <w:rsid w:val="00D76B1C"/>
    <w:rsid w:val="00D8130E"/>
    <w:rsid w:val="00D83E72"/>
    <w:rsid w:val="00D85DA5"/>
    <w:rsid w:val="00D9509F"/>
    <w:rsid w:val="00DB1EE5"/>
    <w:rsid w:val="00DB37B3"/>
    <w:rsid w:val="00DB7CD3"/>
    <w:rsid w:val="00DB7D5D"/>
    <w:rsid w:val="00DC4720"/>
    <w:rsid w:val="00DD09E0"/>
    <w:rsid w:val="00DD1AE1"/>
    <w:rsid w:val="00DD74A8"/>
    <w:rsid w:val="00DE10A2"/>
    <w:rsid w:val="00DE24B2"/>
    <w:rsid w:val="00DE2E81"/>
    <w:rsid w:val="00DE4ACD"/>
    <w:rsid w:val="00DE7C57"/>
    <w:rsid w:val="00DE7FD6"/>
    <w:rsid w:val="00DF04C6"/>
    <w:rsid w:val="00DF1ACF"/>
    <w:rsid w:val="00DF253B"/>
    <w:rsid w:val="00DF6816"/>
    <w:rsid w:val="00DF6954"/>
    <w:rsid w:val="00DF7769"/>
    <w:rsid w:val="00DF7B06"/>
    <w:rsid w:val="00E02053"/>
    <w:rsid w:val="00E027E4"/>
    <w:rsid w:val="00E02970"/>
    <w:rsid w:val="00E03EC0"/>
    <w:rsid w:val="00E06623"/>
    <w:rsid w:val="00E12998"/>
    <w:rsid w:val="00E17259"/>
    <w:rsid w:val="00E17A10"/>
    <w:rsid w:val="00E20BAA"/>
    <w:rsid w:val="00E231D2"/>
    <w:rsid w:val="00E233AA"/>
    <w:rsid w:val="00E30F6B"/>
    <w:rsid w:val="00E31AA3"/>
    <w:rsid w:val="00E3248D"/>
    <w:rsid w:val="00E325FF"/>
    <w:rsid w:val="00E4362C"/>
    <w:rsid w:val="00E43DE3"/>
    <w:rsid w:val="00E51569"/>
    <w:rsid w:val="00E54478"/>
    <w:rsid w:val="00E56B77"/>
    <w:rsid w:val="00E6099C"/>
    <w:rsid w:val="00E66350"/>
    <w:rsid w:val="00E70639"/>
    <w:rsid w:val="00E72BED"/>
    <w:rsid w:val="00E74426"/>
    <w:rsid w:val="00E7492C"/>
    <w:rsid w:val="00E75D39"/>
    <w:rsid w:val="00E835C4"/>
    <w:rsid w:val="00E83B85"/>
    <w:rsid w:val="00E85A65"/>
    <w:rsid w:val="00E85B8F"/>
    <w:rsid w:val="00E87CC7"/>
    <w:rsid w:val="00E91160"/>
    <w:rsid w:val="00E92CFF"/>
    <w:rsid w:val="00E94A4A"/>
    <w:rsid w:val="00E959B2"/>
    <w:rsid w:val="00E96F78"/>
    <w:rsid w:val="00EA1D68"/>
    <w:rsid w:val="00EA5E80"/>
    <w:rsid w:val="00EA72C1"/>
    <w:rsid w:val="00EB4A25"/>
    <w:rsid w:val="00EB62E9"/>
    <w:rsid w:val="00EC246D"/>
    <w:rsid w:val="00EC3A71"/>
    <w:rsid w:val="00EC4387"/>
    <w:rsid w:val="00EC54FE"/>
    <w:rsid w:val="00ED460B"/>
    <w:rsid w:val="00ED6492"/>
    <w:rsid w:val="00ED693F"/>
    <w:rsid w:val="00ED79B5"/>
    <w:rsid w:val="00EE172F"/>
    <w:rsid w:val="00EE1F78"/>
    <w:rsid w:val="00EE5619"/>
    <w:rsid w:val="00EF0F20"/>
    <w:rsid w:val="00EF48B7"/>
    <w:rsid w:val="00EF65E5"/>
    <w:rsid w:val="00F02FF5"/>
    <w:rsid w:val="00F060A2"/>
    <w:rsid w:val="00F06F5B"/>
    <w:rsid w:val="00F0788F"/>
    <w:rsid w:val="00F13B0B"/>
    <w:rsid w:val="00F23FD9"/>
    <w:rsid w:val="00F2479D"/>
    <w:rsid w:val="00F24F3C"/>
    <w:rsid w:val="00F26E57"/>
    <w:rsid w:val="00F33E9F"/>
    <w:rsid w:val="00F352C2"/>
    <w:rsid w:val="00F357E1"/>
    <w:rsid w:val="00F40DAD"/>
    <w:rsid w:val="00F45056"/>
    <w:rsid w:val="00F46399"/>
    <w:rsid w:val="00F51023"/>
    <w:rsid w:val="00F531A9"/>
    <w:rsid w:val="00F55E38"/>
    <w:rsid w:val="00F57848"/>
    <w:rsid w:val="00F60DF5"/>
    <w:rsid w:val="00F61F41"/>
    <w:rsid w:val="00F62DE7"/>
    <w:rsid w:val="00F63C30"/>
    <w:rsid w:val="00F71C06"/>
    <w:rsid w:val="00F727C9"/>
    <w:rsid w:val="00F73A6D"/>
    <w:rsid w:val="00F74F0A"/>
    <w:rsid w:val="00F81DEB"/>
    <w:rsid w:val="00F82951"/>
    <w:rsid w:val="00F82F65"/>
    <w:rsid w:val="00F8315F"/>
    <w:rsid w:val="00F85193"/>
    <w:rsid w:val="00F86675"/>
    <w:rsid w:val="00F92CB6"/>
    <w:rsid w:val="00F9617A"/>
    <w:rsid w:val="00FA222D"/>
    <w:rsid w:val="00FA3183"/>
    <w:rsid w:val="00FA4053"/>
    <w:rsid w:val="00FB02CB"/>
    <w:rsid w:val="00FB36F6"/>
    <w:rsid w:val="00FB42BB"/>
    <w:rsid w:val="00FB4B7A"/>
    <w:rsid w:val="00FB5ACB"/>
    <w:rsid w:val="00FC1E77"/>
    <w:rsid w:val="00FC3C87"/>
    <w:rsid w:val="00FC3F17"/>
    <w:rsid w:val="00FC47D2"/>
    <w:rsid w:val="00FC4A34"/>
    <w:rsid w:val="00FC4F8E"/>
    <w:rsid w:val="00FD254A"/>
    <w:rsid w:val="00FD5189"/>
    <w:rsid w:val="00FD6408"/>
    <w:rsid w:val="00FD7084"/>
    <w:rsid w:val="00FD79F3"/>
    <w:rsid w:val="00FE0A79"/>
    <w:rsid w:val="00FE1080"/>
    <w:rsid w:val="00FE194A"/>
    <w:rsid w:val="00FE26F9"/>
    <w:rsid w:val="00FF1356"/>
    <w:rsid w:val="00FF157E"/>
    <w:rsid w:val="00FF22FF"/>
    <w:rsid w:val="00FF2A4B"/>
    <w:rsid w:val="00FF6235"/>
    <w:rsid w:val="00FF77B0"/>
    <w:rsid w:val="00FF7DAE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222fa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F23FD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rsid w:val="001742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F23FD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rsid w:val="001742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7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ene\Documents\MC%20Doc%20and%20Help\User%20Connect%20Docs\In%20Progress%20and%20Reference\MC-%20DocTemplate-Feb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F9775-218F-E64E-8B3A-E38323A4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\Users\Arlene\Documents\MC Doc and Help\User Connect Docs\In Progress and Reference\MC- DocTemplate-Feb12.dotx</Template>
  <TotalTime>0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</dc:creator>
  <cp:lastModifiedBy>andrew gafken</cp:lastModifiedBy>
  <cp:revision>2</cp:revision>
  <cp:lastPrinted>2012-02-02T00:37:00Z</cp:lastPrinted>
  <dcterms:created xsi:type="dcterms:W3CDTF">2016-08-19T20:21:00Z</dcterms:created>
  <dcterms:modified xsi:type="dcterms:W3CDTF">2016-08-19T20:21:00Z</dcterms:modified>
</cp:coreProperties>
</file>